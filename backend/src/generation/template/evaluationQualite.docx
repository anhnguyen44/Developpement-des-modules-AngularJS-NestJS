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46B657B" w14:textId="77777777" w:rsidR="008A1428" w:rsidRPr="00ED1DA8" w:rsidRDefault="008A1428" w:rsidP="008A1428">
      <w:pPr>
        <w:pStyle w:val="Titre1"/>
        <w:rPr>
          <w:rFonts w:ascii="Verdana" w:hAnsi="Verdana"/>
          <w:sz w:val="28"/>
          <w:szCs w:val="28"/>
          <w:u w:val="single"/>
        </w:rPr>
      </w:pPr>
    </w:p>
    <w:p w14:paraId="7720CDB0" w14:textId="77777777" w:rsidR="008A1428" w:rsidRPr="00ED1DA8" w:rsidRDefault="008A1428" w:rsidP="008A1428">
      <w:pPr>
        <w:pStyle w:val="Titre1"/>
        <w:jc w:val="center"/>
        <w:rPr>
          <w:rFonts w:ascii="Verdana" w:hAnsi="Verdana"/>
          <w:sz w:val="28"/>
          <w:szCs w:val="28"/>
          <w:u w:val="single"/>
        </w:rPr>
      </w:pPr>
    </w:p>
    <w:p w14:paraId="407FC702" w14:textId="77777777" w:rsidR="008A1428" w:rsidRPr="00ED1DA8" w:rsidRDefault="008A1428" w:rsidP="008A1428">
      <w:pPr>
        <w:pStyle w:val="Titre1"/>
        <w:jc w:val="center"/>
        <w:rPr>
          <w:rFonts w:ascii="Verdana" w:hAnsi="Verdana"/>
          <w:sz w:val="28"/>
          <w:szCs w:val="28"/>
          <w:u w:val="single"/>
        </w:rPr>
      </w:pPr>
    </w:p>
    <w:p w14:paraId="01026B20" w14:textId="77777777" w:rsidR="008A1428" w:rsidRPr="00ED1DA8" w:rsidRDefault="008A1428" w:rsidP="008A1428">
      <w:pPr>
        <w:pStyle w:val="Titre1"/>
        <w:jc w:val="center"/>
        <w:rPr>
          <w:rFonts w:ascii="Verdana" w:hAnsi="Verdana"/>
          <w:sz w:val="28"/>
          <w:szCs w:val="28"/>
          <w:u w:val="single"/>
        </w:rPr>
      </w:pPr>
      <w:r w:rsidRPr="00ED1DA8">
        <w:rPr>
          <w:rFonts w:ascii="Verdana" w:hAnsi="Verdana"/>
          <w:sz w:val="28"/>
          <w:szCs w:val="28"/>
          <w:u w:val="single"/>
        </w:rPr>
        <w:t xml:space="preserve">Evaluation qualité : Formation </w:t>
      </w:r>
    </w:p>
    <w:p w14:paraId="54D46478" w14:textId="422268E7" w:rsidR="008A1428" w:rsidRPr="00ED1DA8" w:rsidRDefault="00BE4615" w:rsidP="008A1428">
      <w:pPr>
        <w:pStyle w:val="Titre1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{</w:t>
      </w:r>
      <w:proofErr w:type="spellStart"/>
      <w:r>
        <w:rPr>
          <w:rFonts w:ascii="Verdana" w:hAnsi="Verdana"/>
          <w:sz w:val="28"/>
          <w:szCs w:val="28"/>
          <w:u w:val="single"/>
        </w:rPr>
        <w:t>data.forma.typeFormation.nomFormation</w:t>
      </w:r>
      <w:proofErr w:type="spellEnd"/>
      <w:r>
        <w:rPr>
          <w:rFonts w:ascii="Verdana" w:hAnsi="Verdana"/>
          <w:sz w:val="28"/>
          <w:szCs w:val="28"/>
          <w:u w:val="single"/>
        </w:rPr>
        <w:t>}</w:t>
      </w:r>
    </w:p>
    <w:p w14:paraId="731F321F" w14:textId="77777777" w:rsidR="008A1428" w:rsidRPr="00ED1DA8" w:rsidRDefault="008A1428" w:rsidP="008A1428">
      <w:pPr>
        <w:rPr>
          <w:rFonts w:ascii="Verdana" w:hAnsi="Verdana"/>
        </w:rPr>
      </w:pPr>
    </w:p>
    <w:p w14:paraId="0ED2D576" w14:textId="77777777" w:rsidR="00BD503E" w:rsidRPr="00ED1DA8" w:rsidRDefault="00BD503E" w:rsidP="008A1428">
      <w:pPr>
        <w:rPr>
          <w:rFonts w:ascii="Verdana" w:hAnsi="Verdana"/>
        </w:rPr>
      </w:pPr>
    </w:p>
    <w:p w14:paraId="4953CFA2" w14:textId="77777777" w:rsidR="00041539" w:rsidRPr="00ED1DA8" w:rsidRDefault="008A1428" w:rsidP="008A1428">
      <w:pPr>
        <w:spacing w:line="13.80pt" w:lineRule="auto"/>
        <w:ind w:end="-30.40pt"/>
        <w:rPr>
          <w:rFonts w:ascii="Verdana" w:hAnsi="Verdana"/>
          <w:sz w:val="20"/>
        </w:rPr>
      </w:pPr>
      <w:r w:rsidRPr="00ED1DA8">
        <w:rPr>
          <w:rFonts w:ascii="Verdana" w:hAnsi="Verdana"/>
          <w:b/>
          <w:sz w:val="20"/>
        </w:rPr>
        <w:t>NOM</w:t>
      </w:r>
      <w:r w:rsidRPr="00ED1DA8">
        <w:rPr>
          <w:rFonts w:ascii="Verdana" w:hAnsi="Verdana"/>
          <w:sz w:val="20"/>
        </w:rPr>
        <w:t xml:space="preserve"> :…………………………………..  </w:t>
      </w:r>
      <w:r w:rsidRPr="00ED1DA8">
        <w:rPr>
          <w:rFonts w:ascii="Verdana" w:hAnsi="Verdana"/>
          <w:sz w:val="20"/>
        </w:rPr>
        <w:tab/>
      </w:r>
    </w:p>
    <w:p w14:paraId="2F51436F" w14:textId="77777777" w:rsidR="008A1428" w:rsidRPr="00ED1DA8" w:rsidRDefault="008A1428" w:rsidP="008A1428">
      <w:pPr>
        <w:spacing w:line="13.80pt" w:lineRule="auto"/>
        <w:ind w:end="-30.40pt"/>
        <w:rPr>
          <w:rFonts w:ascii="Verdana" w:hAnsi="Verdana"/>
          <w:sz w:val="20"/>
        </w:rPr>
      </w:pPr>
      <w:r w:rsidRPr="00ED1DA8">
        <w:rPr>
          <w:rFonts w:ascii="Verdana" w:hAnsi="Verdana"/>
          <w:b/>
          <w:sz w:val="20"/>
        </w:rPr>
        <w:t>Adresse mail</w:t>
      </w:r>
      <w:r w:rsidRPr="00ED1DA8">
        <w:rPr>
          <w:rFonts w:ascii="Verdana" w:hAnsi="Verdana"/>
          <w:sz w:val="20"/>
        </w:rPr>
        <w:t> : …………………</w:t>
      </w:r>
      <w:r w:rsidR="00041539" w:rsidRPr="00ED1DA8">
        <w:rPr>
          <w:rFonts w:ascii="Verdana" w:hAnsi="Verdana"/>
          <w:sz w:val="20"/>
        </w:rPr>
        <w:t>……………..</w:t>
      </w:r>
      <w:r w:rsidRPr="00ED1DA8">
        <w:rPr>
          <w:rFonts w:ascii="Verdana" w:hAnsi="Verdana"/>
          <w:sz w:val="20"/>
        </w:rPr>
        <w:t>…@………...</w:t>
      </w:r>
      <w:r w:rsidR="00041539" w:rsidRPr="00ED1DA8">
        <w:rPr>
          <w:rFonts w:ascii="Verdana" w:hAnsi="Verdana"/>
          <w:sz w:val="20"/>
        </w:rPr>
        <w:t>............................</w:t>
      </w:r>
    </w:p>
    <w:p w14:paraId="5B94BB09" w14:textId="77777777" w:rsidR="004211B8" w:rsidRPr="00ED1DA8" w:rsidRDefault="004211B8" w:rsidP="004211B8">
      <w:pPr>
        <w:spacing w:line="13.80pt" w:lineRule="auto"/>
        <w:ind w:end="-30.40pt"/>
        <w:rPr>
          <w:rFonts w:ascii="Verdana" w:hAnsi="Verdana"/>
          <w:b/>
          <w:sz w:val="20"/>
        </w:rPr>
      </w:pPr>
      <w:r w:rsidRPr="00ED1DA8">
        <w:rPr>
          <w:rFonts w:ascii="Verdana" w:hAnsi="Verdana"/>
          <w:b/>
          <w:sz w:val="20"/>
        </w:rPr>
        <w:t>Téléphone : ……………………………………</w:t>
      </w:r>
    </w:p>
    <w:p w14:paraId="73D82D92" w14:textId="77777777" w:rsidR="008A1428" w:rsidRPr="00ED1DA8" w:rsidRDefault="008A1428" w:rsidP="008A1428">
      <w:pPr>
        <w:spacing w:line="13.80pt" w:lineRule="auto"/>
        <w:ind w:end="-30.40pt"/>
        <w:rPr>
          <w:rFonts w:ascii="Verdana" w:hAnsi="Verdana"/>
          <w:sz w:val="20"/>
        </w:rPr>
      </w:pPr>
    </w:p>
    <w:p w14:paraId="47592A0F" w14:textId="77777777" w:rsidR="00EF2E7B" w:rsidRPr="00ED1DA8" w:rsidRDefault="008A1428" w:rsidP="008A1428">
      <w:pPr>
        <w:spacing w:line="13.80pt" w:lineRule="auto"/>
        <w:ind w:end="-30.40pt"/>
        <w:rPr>
          <w:rFonts w:ascii="Verdana" w:hAnsi="Verdana"/>
          <w:sz w:val="20"/>
        </w:rPr>
      </w:pPr>
      <w:r w:rsidRPr="00ED1DA8">
        <w:rPr>
          <w:rFonts w:ascii="Verdana" w:hAnsi="Verdana"/>
          <w:b/>
          <w:sz w:val="20"/>
        </w:rPr>
        <w:t>LIEU</w:t>
      </w:r>
      <w:r w:rsidRPr="00ED1DA8">
        <w:rPr>
          <w:rFonts w:ascii="Verdana" w:hAnsi="Verdana"/>
          <w:sz w:val="20"/>
        </w:rPr>
        <w:t> </w:t>
      </w:r>
      <w:r w:rsidRPr="00ED1DA8">
        <w:rPr>
          <w:rFonts w:ascii="Verdana" w:hAnsi="Verdana"/>
          <w:b/>
          <w:bCs/>
          <w:sz w:val="20"/>
        </w:rPr>
        <w:t xml:space="preserve">: </w:t>
      </w:r>
      <w:r w:rsidR="00BE4615">
        <w:rPr>
          <w:rFonts w:ascii="Verdana" w:hAnsi="Verdana"/>
          <w:sz w:val="20"/>
        </w:rPr>
        <w:t>{</w:t>
      </w:r>
      <w:proofErr w:type="spellStart"/>
      <w:r w:rsidR="006E0383">
        <w:rPr>
          <w:rFonts w:ascii="Verdana" w:hAnsi="Verdana"/>
          <w:sz w:val="20"/>
        </w:rPr>
        <w:t>data.forma.</w:t>
      </w:r>
      <w:r w:rsidR="00BE4615">
        <w:rPr>
          <w:rFonts w:ascii="Verdana" w:hAnsi="Verdana"/>
          <w:sz w:val="20"/>
        </w:rPr>
        <w:t>salle.libelle</w:t>
      </w:r>
      <w:proofErr w:type="spellEnd"/>
      <w:r w:rsidR="00BE4615">
        <w:rPr>
          <w:rFonts w:ascii="Verdana" w:hAnsi="Verdana"/>
          <w:sz w:val="20"/>
        </w:rPr>
        <w:t>}</w:t>
      </w:r>
      <w:r w:rsidR="00614917" w:rsidRPr="00ED1DA8">
        <w:rPr>
          <w:rFonts w:ascii="Verdana" w:hAnsi="Verdana"/>
          <w:sz w:val="20"/>
        </w:rPr>
        <w:t xml:space="preserve"> </w:t>
      </w:r>
    </w:p>
    <w:p w14:paraId="42AF4A34" w14:textId="712AF8A3" w:rsidR="008A1428" w:rsidRPr="00ED1DA8" w:rsidRDefault="008A1428" w:rsidP="008A1428">
      <w:pPr>
        <w:spacing w:line="13.80pt" w:lineRule="auto"/>
        <w:ind w:end="-30.40pt"/>
        <w:rPr>
          <w:rFonts w:ascii="Verdana" w:hAnsi="Verdana"/>
          <w:sz w:val="20"/>
        </w:rPr>
      </w:pPr>
      <w:r w:rsidRPr="00ED1DA8">
        <w:rPr>
          <w:rFonts w:ascii="Verdana" w:hAnsi="Verdana"/>
          <w:b/>
          <w:sz w:val="20"/>
        </w:rPr>
        <w:t>DATE</w:t>
      </w:r>
      <w:r w:rsidRPr="00ED1DA8">
        <w:rPr>
          <w:rFonts w:ascii="Verdana" w:hAnsi="Verdana"/>
          <w:sz w:val="20"/>
        </w:rPr>
        <w:t xml:space="preserve"> : </w:t>
      </w:r>
      <w:r w:rsidR="00814B2F">
        <w:rPr>
          <w:rFonts w:ascii="Verdana" w:hAnsi="Verdana"/>
          <w:sz w:val="20"/>
        </w:rPr>
        <w:t>{#</w:t>
      </w:r>
      <w:proofErr w:type="spellStart"/>
      <w:r w:rsidR="00814B2F">
        <w:rPr>
          <w:rFonts w:ascii="Verdana" w:hAnsi="Verdana"/>
          <w:sz w:val="20"/>
        </w:rPr>
        <w:t>data.periodeForma</w:t>
      </w:r>
      <w:proofErr w:type="spellEnd"/>
      <w:r w:rsidR="00814B2F">
        <w:rPr>
          <w:rFonts w:ascii="Verdana" w:hAnsi="Verdana"/>
          <w:sz w:val="20"/>
        </w:rPr>
        <w:t>}du {</w:t>
      </w:r>
      <w:proofErr w:type="spellStart"/>
      <w:r w:rsidR="00814B2F">
        <w:rPr>
          <w:rFonts w:ascii="Verdana" w:hAnsi="Verdana"/>
          <w:sz w:val="20"/>
        </w:rPr>
        <w:t>dateDebut</w:t>
      </w:r>
      <w:proofErr w:type="spellEnd"/>
      <w:r w:rsidR="00814B2F">
        <w:rPr>
          <w:rFonts w:ascii="Verdana" w:hAnsi="Verdana"/>
          <w:sz w:val="20"/>
        </w:rPr>
        <w:t>} au {</w:t>
      </w:r>
      <w:proofErr w:type="spellStart"/>
      <w:r w:rsidR="00814B2F">
        <w:rPr>
          <w:rFonts w:ascii="Verdana" w:hAnsi="Verdana"/>
          <w:sz w:val="20"/>
        </w:rPr>
        <w:t>dateFin</w:t>
      </w:r>
      <w:proofErr w:type="spellEnd"/>
      <w:r w:rsidR="00814B2F">
        <w:rPr>
          <w:rFonts w:ascii="Verdana" w:hAnsi="Verdana"/>
          <w:sz w:val="20"/>
        </w:rPr>
        <w:t>}, {/</w:t>
      </w:r>
      <w:proofErr w:type="spellStart"/>
      <w:r w:rsidR="00814B2F">
        <w:rPr>
          <w:rFonts w:ascii="Verdana" w:hAnsi="Verdana"/>
          <w:sz w:val="20"/>
        </w:rPr>
        <w:t>data.periodeForma</w:t>
      </w:r>
      <w:proofErr w:type="spellEnd"/>
      <w:r w:rsidR="00814B2F">
        <w:rPr>
          <w:rFonts w:ascii="Verdana" w:hAnsi="Verdana"/>
          <w:sz w:val="20"/>
        </w:rPr>
        <w:t>}</w:t>
      </w:r>
    </w:p>
    <w:p w14:paraId="59BE950A" w14:textId="77777777" w:rsidR="00F56F23" w:rsidRPr="00ED1DA8" w:rsidRDefault="00F56F23" w:rsidP="008A1428">
      <w:pPr>
        <w:spacing w:line="13.80pt" w:lineRule="auto"/>
        <w:ind w:end="-30.40pt"/>
        <w:rPr>
          <w:rFonts w:ascii="Verdana" w:hAnsi="Verdana"/>
        </w:rPr>
      </w:pPr>
    </w:p>
    <w:tbl>
      <w:tblPr>
        <w:tblW w:w="106.0%" w:type="pct"/>
        <w:tblInd w:w="-20.4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471"/>
        <w:gridCol w:w="3850"/>
        <w:gridCol w:w="1229"/>
        <w:gridCol w:w="1229"/>
        <w:gridCol w:w="1463"/>
        <w:gridCol w:w="1326"/>
      </w:tblGrid>
      <w:tr w:rsidR="001D7A98" w:rsidRPr="00ED1DA8" w14:paraId="68F265D0" w14:textId="77777777" w:rsidTr="009D0A6A">
        <w:tc>
          <w:tcPr>
            <w:tcW w:w="100.0%" w:type="pct"/>
            <w:gridSpan w:val="6"/>
            <w:tcBorders>
              <w:top w:val="single" w:sz="18" w:space="0" w:color="000000" w:themeColor="text1"/>
              <w:start w:val="single" w:sz="18" w:space="0" w:color="000000" w:themeColor="text1"/>
              <w:bottom w:val="single" w:sz="18" w:space="0" w:color="000000" w:themeColor="text1"/>
              <w:end w:val="single" w:sz="18" w:space="0" w:color="000000" w:themeColor="text1"/>
            </w:tcBorders>
          </w:tcPr>
          <w:p w14:paraId="7F688CE7" w14:textId="77777777" w:rsidR="001D7A98" w:rsidRPr="00ED1DA8" w:rsidRDefault="001D7A98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Merci de bien vouloir cocher la case correspondant à votre appréciation sur chacun des critères suivants</w:t>
            </w:r>
          </w:p>
        </w:tc>
      </w:tr>
      <w:tr w:rsidR="00FF12B8" w:rsidRPr="00ED1DA8" w14:paraId="14887E03" w14:textId="77777777" w:rsidTr="009D0A6A">
        <w:tc>
          <w:tcPr>
            <w:tcW w:w="50.0%" w:type="pct"/>
            <w:gridSpan w:val="2"/>
            <w:tcBorders>
              <w:top w:val="single" w:sz="18" w:space="0" w:color="000000" w:themeColor="text1"/>
              <w:start w:val="nil"/>
              <w:bottom w:val="nil"/>
              <w:end w:val="nil"/>
            </w:tcBorders>
          </w:tcPr>
          <w:p w14:paraId="3638CBFB" w14:textId="77777777" w:rsidR="001D7A98" w:rsidRPr="00ED1DA8" w:rsidRDefault="001D7A98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.0%" w:type="pct"/>
            <w:gridSpan w:val="4"/>
            <w:tcBorders>
              <w:top w:val="single" w:sz="18" w:space="0" w:color="000000" w:themeColor="text1"/>
              <w:start w:val="nil"/>
              <w:end w:val="nil"/>
            </w:tcBorders>
          </w:tcPr>
          <w:p w14:paraId="3BF639D8" w14:textId="77777777" w:rsidR="001D7A98" w:rsidRPr="00ED1DA8" w:rsidRDefault="001D7A98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7015EF41" w14:textId="77777777" w:rsidR="00FF12B8" w:rsidRPr="00ED1DA8" w:rsidRDefault="00FF12B8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64808641" w14:textId="77777777" w:rsidTr="009D0A6A">
        <w:tc>
          <w:tcPr>
            <w:tcW w:w="50.0%" w:type="pct"/>
            <w:gridSpan w:val="2"/>
            <w:tcBorders>
              <w:top w:val="nil"/>
              <w:start w:val="nil"/>
            </w:tcBorders>
          </w:tcPr>
          <w:p w14:paraId="5356F40F" w14:textId="77777777" w:rsidR="00F56F23" w:rsidRPr="00ED1DA8" w:rsidRDefault="00F56F23" w:rsidP="001D7A98">
            <w:pPr>
              <w:spacing w:line="13.80pt" w:lineRule="auto"/>
              <w:ind w:end="-10.3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49DDBB6A" w14:textId="77777777" w:rsidR="00F56F23" w:rsidRPr="00ED1DA8" w:rsidRDefault="00F56F23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TRES</w:t>
            </w:r>
          </w:p>
          <w:p w14:paraId="5A6BB4C9" w14:textId="77777777" w:rsidR="00F56F23" w:rsidRPr="00ED1DA8" w:rsidRDefault="00F56F23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SATISFAIT</w:t>
            </w:r>
            <w:r w:rsidR="00FF12B8" w:rsidRPr="00ED1DA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9C1302D" wp14:editId="33622A6E">
                  <wp:extent cx="542260" cy="467731"/>
                  <wp:effectExtent l="0" t="0" r="0" b="8890"/>
                  <wp:docPr id="4" name="Imag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34" cy="48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.0%" w:type="pct"/>
          </w:tcPr>
          <w:p w14:paraId="710376B5" w14:textId="77777777" w:rsidR="00216E6F" w:rsidRPr="00ED1DA8" w:rsidRDefault="00216E6F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2CEDE8FA" w14:textId="77777777" w:rsidR="00F56F23" w:rsidRPr="00ED1DA8" w:rsidRDefault="00F56F23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SATISFAIT</w:t>
            </w:r>
            <w:r w:rsidR="00FF12B8" w:rsidRPr="00ED1DA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8029002" wp14:editId="755B7297">
                  <wp:extent cx="499730" cy="456386"/>
                  <wp:effectExtent l="0" t="0" r="0" b="1270"/>
                  <wp:docPr id="5" name="Image 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38" cy="48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.0%" w:type="pct"/>
          </w:tcPr>
          <w:p w14:paraId="3E0F95F6" w14:textId="77777777" w:rsidR="00216E6F" w:rsidRPr="00ED1DA8" w:rsidRDefault="00216E6F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76F8E1B8" w14:textId="77777777" w:rsidR="00F56F23" w:rsidRPr="00ED1DA8" w:rsidRDefault="00F56F23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INSATISFAIT</w:t>
            </w:r>
            <w:r w:rsidR="00FF12B8" w:rsidRPr="00ED1DA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0481134" wp14:editId="77C8C597">
                  <wp:extent cx="467833" cy="475298"/>
                  <wp:effectExtent l="0" t="0" r="8890" b="1270"/>
                  <wp:docPr id="6" name="Image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37" cy="49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.0%" w:type="pct"/>
          </w:tcPr>
          <w:p w14:paraId="44F84A80" w14:textId="77777777" w:rsidR="00216E6F" w:rsidRPr="00ED1DA8" w:rsidRDefault="00F56F23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TRES</w:t>
            </w:r>
          </w:p>
          <w:p w14:paraId="044EF7AE" w14:textId="77777777" w:rsidR="00F56F23" w:rsidRPr="00ED1DA8" w:rsidRDefault="00F56F23" w:rsidP="001D7A98">
            <w:pPr>
              <w:spacing w:line="13.80pt" w:lineRule="auto"/>
              <w:ind w:start="-3.20pt" w:end="-3.25pt"/>
              <w:jc w:val="center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INSATIFAIT</w:t>
            </w:r>
            <w:r w:rsidR="00FF12B8" w:rsidRPr="00ED1DA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C51198E" wp14:editId="7E4E4568">
                  <wp:extent cx="489098" cy="466662"/>
                  <wp:effectExtent l="0" t="0" r="6350" b="0"/>
                  <wp:docPr id="7" name="Imag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82" cy="48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F23" w:rsidRPr="00ED1DA8" w14:paraId="17908B65" w14:textId="77777777" w:rsidTr="009D0A6A">
        <w:tc>
          <w:tcPr>
            <w:tcW w:w="100.0%" w:type="pct"/>
            <w:gridSpan w:val="6"/>
            <w:shd w:val="clear" w:color="auto" w:fill="C6C3B2"/>
          </w:tcPr>
          <w:p w14:paraId="31AB66B9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b/>
                <w:sz w:val="20"/>
                <w:szCs w:val="20"/>
              </w:rPr>
            </w:pPr>
            <w:r w:rsidRPr="00ED1DA8">
              <w:rPr>
                <w:rFonts w:ascii="Verdana" w:hAnsi="Verdana"/>
                <w:b/>
                <w:sz w:val="20"/>
                <w:szCs w:val="20"/>
              </w:rPr>
              <w:t>I – CONTENU DU STAGE</w:t>
            </w:r>
          </w:p>
        </w:tc>
      </w:tr>
      <w:tr w:rsidR="00FF12B8" w:rsidRPr="00ED1DA8" w14:paraId="1FCDE09E" w14:textId="77777777" w:rsidTr="009D0A6A">
        <w:tc>
          <w:tcPr>
            <w:tcW w:w="4.0%" w:type="pct"/>
          </w:tcPr>
          <w:p w14:paraId="1F406069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.0%" w:type="pct"/>
          </w:tcPr>
          <w:p w14:paraId="03BF50E6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Les thèmes abordés</w:t>
            </w:r>
          </w:p>
        </w:tc>
        <w:tc>
          <w:tcPr>
            <w:tcW w:w="12.0%" w:type="pct"/>
          </w:tcPr>
          <w:p w14:paraId="5D8F363C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5A207BDB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2B3C5527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449B95C8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370B1F34" w14:textId="77777777" w:rsidTr="009D0A6A">
        <w:tc>
          <w:tcPr>
            <w:tcW w:w="4.0%" w:type="pct"/>
          </w:tcPr>
          <w:p w14:paraId="382EC166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.0%" w:type="pct"/>
          </w:tcPr>
          <w:p w14:paraId="74BE4223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Le rythme</w:t>
            </w:r>
          </w:p>
        </w:tc>
        <w:tc>
          <w:tcPr>
            <w:tcW w:w="12.0%" w:type="pct"/>
          </w:tcPr>
          <w:p w14:paraId="41FC41FC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057C3166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087FC929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2954D8BA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17B98C13" w14:textId="77777777" w:rsidTr="009D0A6A">
        <w:tc>
          <w:tcPr>
            <w:tcW w:w="4.0%" w:type="pct"/>
          </w:tcPr>
          <w:p w14:paraId="40B8DA3E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.0%" w:type="pct"/>
          </w:tcPr>
          <w:p w14:paraId="0E9959E3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Les exercices et mise en application</w:t>
            </w:r>
          </w:p>
        </w:tc>
        <w:tc>
          <w:tcPr>
            <w:tcW w:w="12.0%" w:type="pct"/>
          </w:tcPr>
          <w:p w14:paraId="2C1A1961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004C75C2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104E4CF3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26EAC5F8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626995C3" w14:textId="77777777" w:rsidTr="009D0A6A">
        <w:tc>
          <w:tcPr>
            <w:tcW w:w="4.0%" w:type="pct"/>
          </w:tcPr>
          <w:p w14:paraId="443F7DCF" w14:textId="77777777" w:rsidR="00F56F23" w:rsidRPr="00ED1DA8" w:rsidRDefault="00216E6F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.0%" w:type="pct"/>
          </w:tcPr>
          <w:p w14:paraId="52CA3DEC" w14:textId="77777777" w:rsidR="00F56F23" w:rsidRPr="00ED1DA8" w:rsidRDefault="00216E6F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La qualité des supports d’animation</w:t>
            </w:r>
          </w:p>
        </w:tc>
        <w:tc>
          <w:tcPr>
            <w:tcW w:w="12.0%" w:type="pct"/>
          </w:tcPr>
          <w:p w14:paraId="33B66AC4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782AA77C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1768286D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11E39220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42437A6A" w14:textId="77777777" w:rsidTr="009D0A6A">
        <w:tc>
          <w:tcPr>
            <w:tcW w:w="4.0%" w:type="pct"/>
          </w:tcPr>
          <w:p w14:paraId="07A34644" w14:textId="77777777" w:rsidR="00F56F23" w:rsidRPr="00ED1DA8" w:rsidRDefault="00216E6F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.0%" w:type="pct"/>
          </w:tcPr>
          <w:p w14:paraId="1DCB4BD0" w14:textId="77777777" w:rsidR="00F56F23" w:rsidRPr="00ED1DA8" w:rsidRDefault="00216E6F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La qualité des documents stagiaires</w:t>
            </w:r>
          </w:p>
        </w:tc>
        <w:tc>
          <w:tcPr>
            <w:tcW w:w="12.0%" w:type="pct"/>
          </w:tcPr>
          <w:p w14:paraId="1B282B61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6F14E048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0EED2544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3ABB65F7" w14:textId="77777777" w:rsidR="00F56F23" w:rsidRPr="00ED1DA8" w:rsidRDefault="00F56F23" w:rsidP="00C2234E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161202EC" w14:textId="77777777" w:rsidTr="009D0A6A">
        <w:tc>
          <w:tcPr>
            <w:tcW w:w="100.0%" w:type="pct"/>
            <w:gridSpan w:val="6"/>
            <w:shd w:val="clear" w:color="auto" w:fill="C6C3B2"/>
          </w:tcPr>
          <w:p w14:paraId="31BC0B80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b/>
                <w:sz w:val="20"/>
                <w:szCs w:val="20"/>
              </w:rPr>
            </w:pPr>
            <w:r w:rsidRPr="00ED1DA8">
              <w:rPr>
                <w:rFonts w:ascii="Verdana" w:hAnsi="Verdana"/>
                <w:b/>
                <w:sz w:val="20"/>
                <w:szCs w:val="20"/>
              </w:rPr>
              <w:t>II – ANIMATION</w:t>
            </w:r>
          </w:p>
        </w:tc>
      </w:tr>
      <w:tr w:rsidR="00FF12B8" w:rsidRPr="00ED1DA8" w14:paraId="0791C63C" w14:textId="77777777" w:rsidTr="009D0A6A">
        <w:tc>
          <w:tcPr>
            <w:tcW w:w="4.0%" w:type="pct"/>
          </w:tcPr>
          <w:p w14:paraId="4C06CDE8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.0%" w:type="pct"/>
          </w:tcPr>
          <w:p w14:paraId="3C1623A2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Respect des objectifs du stage</w:t>
            </w:r>
          </w:p>
        </w:tc>
        <w:tc>
          <w:tcPr>
            <w:tcW w:w="12.0%" w:type="pct"/>
          </w:tcPr>
          <w:p w14:paraId="3861DC56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1D4EAAF5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6E013911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3FF726A1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67EDC618" w14:textId="77777777" w:rsidTr="009D0A6A">
        <w:tc>
          <w:tcPr>
            <w:tcW w:w="4.0%" w:type="pct"/>
          </w:tcPr>
          <w:p w14:paraId="7E6E93CE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.0%" w:type="pct"/>
          </w:tcPr>
          <w:p w14:paraId="732945E3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Clarté des explications</w:t>
            </w:r>
          </w:p>
        </w:tc>
        <w:tc>
          <w:tcPr>
            <w:tcW w:w="12.0%" w:type="pct"/>
          </w:tcPr>
          <w:p w14:paraId="116AFFA4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50DDF8E4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6EA21326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5AC58E37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43EA18B8" w14:textId="77777777" w:rsidTr="009D0A6A">
        <w:tc>
          <w:tcPr>
            <w:tcW w:w="4.0%" w:type="pct"/>
          </w:tcPr>
          <w:p w14:paraId="27D57910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.0%" w:type="pct"/>
          </w:tcPr>
          <w:p w14:paraId="43921555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Adaptation de l’animateur au groupe</w:t>
            </w:r>
          </w:p>
        </w:tc>
        <w:tc>
          <w:tcPr>
            <w:tcW w:w="12.0%" w:type="pct"/>
          </w:tcPr>
          <w:p w14:paraId="56493266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511F48B2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3834C61B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5BA0D3CC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2033BB92" w14:textId="77777777" w:rsidTr="009D0A6A">
        <w:tc>
          <w:tcPr>
            <w:tcW w:w="4.0%" w:type="pct"/>
          </w:tcPr>
          <w:p w14:paraId="06C31BFF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6.0%" w:type="pct"/>
          </w:tcPr>
          <w:p w14:paraId="0615AE40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Relations entre le groupe et l’animateur</w:t>
            </w:r>
          </w:p>
        </w:tc>
        <w:tc>
          <w:tcPr>
            <w:tcW w:w="12.0%" w:type="pct"/>
          </w:tcPr>
          <w:p w14:paraId="08CA91F7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5E4E537F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7DE613C3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7E911DDE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1A071197" w14:textId="77777777" w:rsidTr="009D0A6A">
        <w:tc>
          <w:tcPr>
            <w:tcW w:w="100.0%" w:type="pct"/>
            <w:gridSpan w:val="6"/>
            <w:shd w:val="clear" w:color="auto" w:fill="C6C3B2"/>
          </w:tcPr>
          <w:p w14:paraId="7BAF957F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b/>
                <w:sz w:val="20"/>
                <w:szCs w:val="20"/>
              </w:rPr>
            </w:pPr>
            <w:r w:rsidRPr="00ED1DA8">
              <w:rPr>
                <w:rFonts w:ascii="Verdana" w:hAnsi="Verdana"/>
                <w:b/>
                <w:sz w:val="20"/>
                <w:szCs w:val="20"/>
              </w:rPr>
              <w:t>III – ACCUEIL ET ORGANISATION</w:t>
            </w:r>
          </w:p>
        </w:tc>
      </w:tr>
      <w:tr w:rsidR="00FF12B8" w:rsidRPr="00ED1DA8" w14:paraId="5088CA3A" w14:textId="77777777" w:rsidTr="009D0A6A">
        <w:tc>
          <w:tcPr>
            <w:tcW w:w="4.0%" w:type="pct"/>
          </w:tcPr>
          <w:p w14:paraId="1C3A896D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6.0%" w:type="pct"/>
          </w:tcPr>
          <w:p w14:paraId="0CB6DD96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Qualité de l’accueil</w:t>
            </w:r>
          </w:p>
        </w:tc>
        <w:tc>
          <w:tcPr>
            <w:tcW w:w="12.0%" w:type="pct"/>
          </w:tcPr>
          <w:p w14:paraId="5E5F85CD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119D002A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4F1BF3F1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7E6A5697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188F122C" w14:textId="77777777" w:rsidTr="009D0A6A">
        <w:tc>
          <w:tcPr>
            <w:tcW w:w="4.0%" w:type="pct"/>
          </w:tcPr>
          <w:p w14:paraId="2AC2F826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6.0%" w:type="pct"/>
          </w:tcPr>
          <w:p w14:paraId="14B6A4EC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Respect des horaires et des pauses</w:t>
            </w:r>
          </w:p>
        </w:tc>
        <w:tc>
          <w:tcPr>
            <w:tcW w:w="12.0%" w:type="pct"/>
          </w:tcPr>
          <w:p w14:paraId="3DE1A06A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13D3E292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42A7A945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351598AE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  <w:tr w:rsidR="00FF12B8" w:rsidRPr="00ED1DA8" w14:paraId="422F01ED" w14:textId="77777777" w:rsidTr="009D0A6A">
        <w:tc>
          <w:tcPr>
            <w:tcW w:w="4.0%" w:type="pct"/>
          </w:tcPr>
          <w:p w14:paraId="43B8D5FC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6.0%" w:type="pct"/>
          </w:tcPr>
          <w:p w14:paraId="24F600A3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  <w:r w:rsidRPr="00ED1DA8">
              <w:rPr>
                <w:rFonts w:ascii="Verdana" w:hAnsi="Verdana"/>
                <w:sz w:val="20"/>
                <w:szCs w:val="20"/>
              </w:rPr>
              <w:t>Organisation matérielle</w:t>
            </w:r>
          </w:p>
        </w:tc>
        <w:tc>
          <w:tcPr>
            <w:tcW w:w="12.0%" w:type="pct"/>
          </w:tcPr>
          <w:p w14:paraId="0C8329C3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1EE5C854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.0%" w:type="pct"/>
          </w:tcPr>
          <w:p w14:paraId="7042F19D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.0%" w:type="pct"/>
          </w:tcPr>
          <w:p w14:paraId="533C0F97" w14:textId="77777777" w:rsidR="00FF12B8" w:rsidRPr="00ED1DA8" w:rsidRDefault="00FF12B8" w:rsidP="00FF12B8">
            <w:pPr>
              <w:spacing w:line="13.80pt" w:lineRule="auto"/>
              <w:ind w:end="-30.40pt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069B46C" w14:textId="77777777" w:rsidR="00FF12B8" w:rsidRDefault="00FF12B8">
      <w:pPr>
        <w:rPr>
          <w:rFonts w:ascii="Verdana" w:hAnsi="Verdana"/>
        </w:rPr>
      </w:pPr>
    </w:p>
    <w:p w14:paraId="123B461D" w14:textId="77777777" w:rsidR="007275E0" w:rsidRDefault="007275E0" w:rsidP="007275E0">
      <w:pPr>
        <w:jc w:val="end"/>
        <w:rPr>
          <w:rFonts w:ascii="Verdana" w:hAnsi="Verdana"/>
        </w:rPr>
      </w:pPr>
    </w:p>
    <w:p w14:paraId="06FD86D4" w14:textId="77777777" w:rsidR="007275E0" w:rsidRDefault="007275E0" w:rsidP="007275E0">
      <w:pPr>
        <w:jc w:val="end"/>
        <w:rPr>
          <w:rFonts w:ascii="Verdana" w:hAnsi="Verdana"/>
        </w:rPr>
      </w:pPr>
    </w:p>
    <w:p w14:paraId="472A20A6" w14:textId="77777777" w:rsidR="007275E0" w:rsidRPr="007275E0" w:rsidRDefault="007275E0" w:rsidP="007275E0">
      <w:pPr>
        <w:jc w:val="end"/>
        <w:rPr>
          <w:rFonts w:ascii="Verdana" w:hAnsi="Verdana"/>
          <w:b/>
        </w:rPr>
      </w:pPr>
      <w:r w:rsidRPr="007275E0">
        <w:rPr>
          <w:rFonts w:ascii="Verdana" w:hAnsi="Verdana"/>
          <w:b/>
        </w:rPr>
        <w:t>Merci de compléter le verso également -&gt;</w:t>
      </w:r>
    </w:p>
    <w:p w14:paraId="36334B89" w14:textId="77777777" w:rsidR="00FF12B8" w:rsidRPr="00ED1DA8" w:rsidRDefault="00FF12B8" w:rsidP="00FF12B8">
      <w:pPr>
        <w:rPr>
          <w:rFonts w:ascii="Verdana" w:hAnsi="Verdana"/>
        </w:rPr>
      </w:pPr>
      <w:r w:rsidRPr="00ED1DA8">
        <w:rPr>
          <w:rFonts w:ascii="Verdana" w:hAnsi="Verdana"/>
        </w:rPr>
        <w:br w:type="page"/>
      </w:r>
    </w:p>
    <w:p w14:paraId="68E58854" w14:textId="77777777" w:rsidR="008A1428" w:rsidRPr="00ED1DA8" w:rsidRDefault="008A1428">
      <w:pPr>
        <w:rPr>
          <w:rFonts w:ascii="Verdana" w:hAnsi="Verdana"/>
          <w:sz w:val="20"/>
        </w:rPr>
      </w:pPr>
      <w:r w:rsidRPr="00ED1DA8">
        <w:rPr>
          <w:rFonts w:ascii="Verdana" w:hAnsi="Verdana"/>
          <w:sz w:val="20"/>
        </w:rPr>
        <w:lastRenderedPageBreak/>
        <w:t>Quels sont les points forts les plus marquants ?</w:t>
      </w:r>
    </w:p>
    <w:p w14:paraId="48ABFC3F" w14:textId="77777777" w:rsidR="008A1428" w:rsidRPr="00ED1DA8" w:rsidRDefault="001D7A98">
      <w:pPr>
        <w:rPr>
          <w:rFonts w:ascii="Verdana" w:hAnsi="Verdana"/>
        </w:rPr>
      </w:pPr>
      <w:r w:rsidRPr="00ED1DA8">
        <w:rPr>
          <w:rFonts w:ascii="Verdana" w:hAnsi="Verdana"/>
          <w:noProof/>
        </w:rPr>
        <w:drawing>
          <wp:anchor distT="0" distB="0" distL="114300" distR="114300" simplePos="0" relativeHeight="251656704" behindDoc="0" locked="0" layoutInCell="1" allowOverlap="1" wp14:anchorId="1BC9AB7B" wp14:editId="22C45B89">
            <wp:simplePos x="0" y="0"/>
            <wp:positionH relativeFrom="column">
              <wp:posOffset>14605</wp:posOffset>
            </wp:positionH>
            <wp:positionV relativeFrom="paragraph">
              <wp:posOffset>109855</wp:posOffset>
            </wp:positionV>
            <wp:extent cx="5883910" cy="1271905"/>
            <wp:effectExtent l="9525" t="9525" r="12065" b="13970"/>
            <wp:wrapNone/>
            <wp:docPr id="3" name="Rectangl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883910" cy="1271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8F8CEC9" w14:textId="77777777" w:rsidR="008A1428" w:rsidRPr="00ED1DA8" w:rsidRDefault="008A1428">
      <w:pPr>
        <w:rPr>
          <w:rFonts w:ascii="Verdana" w:hAnsi="Verdana"/>
        </w:rPr>
      </w:pPr>
    </w:p>
    <w:p w14:paraId="4C21BCF3" w14:textId="77777777" w:rsidR="008A1428" w:rsidRPr="00ED1DA8" w:rsidRDefault="008A1428">
      <w:pPr>
        <w:rPr>
          <w:rFonts w:ascii="Verdana" w:hAnsi="Verdana"/>
        </w:rPr>
      </w:pPr>
    </w:p>
    <w:p w14:paraId="455A9E81" w14:textId="77777777" w:rsidR="008A1428" w:rsidRPr="00ED1DA8" w:rsidRDefault="008A1428">
      <w:pPr>
        <w:rPr>
          <w:rFonts w:ascii="Verdana" w:hAnsi="Verdana"/>
        </w:rPr>
      </w:pPr>
    </w:p>
    <w:p w14:paraId="407F87BD" w14:textId="77777777" w:rsidR="008A1428" w:rsidRPr="00ED1DA8" w:rsidRDefault="008A1428">
      <w:pPr>
        <w:rPr>
          <w:rFonts w:ascii="Verdana" w:hAnsi="Verdana"/>
        </w:rPr>
      </w:pPr>
    </w:p>
    <w:p w14:paraId="7787456F" w14:textId="77777777" w:rsidR="008A1428" w:rsidRPr="00ED1DA8" w:rsidRDefault="008A1428">
      <w:pPr>
        <w:rPr>
          <w:rFonts w:ascii="Verdana" w:hAnsi="Verdana"/>
        </w:rPr>
      </w:pPr>
    </w:p>
    <w:p w14:paraId="1B7FA31F" w14:textId="77777777" w:rsidR="008A1428" w:rsidRPr="00ED1DA8" w:rsidRDefault="008A1428">
      <w:pPr>
        <w:rPr>
          <w:rFonts w:ascii="Verdana" w:hAnsi="Verdana"/>
        </w:rPr>
      </w:pPr>
    </w:p>
    <w:p w14:paraId="0AA1900A" w14:textId="77777777" w:rsidR="008A1428" w:rsidRPr="00ED1DA8" w:rsidRDefault="008A1428">
      <w:pPr>
        <w:rPr>
          <w:rFonts w:ascii="Verdana" w:hAnsi="Verdana"/>
        </w:rPr>
      </w:pPr>
    </w:p>
    <w:p w14:paraId="731F96D0" w14:textId="77777777" w:rsidR="008A1428" w:rsidRPr="00ED1DA8" w:rsidRDefault="008A1428">
      <w:pPr>
        <w:rPr>
          <w:rFonts w:ascii="Verdana" w:hAnsi="Verdana"/>
        </w:rPr>
      </w:pPr>
    </w:p>
    <w:p w14:paraId="1DE998D5" w14:textId="77777777" w:rsidR="008A1428" w:rsidRPr="00ED1DA8" w:rsidRDefault="008A1428">
      <w:pPr>
        <w:rPr>
          <w:rFonts w:ascii="Verdana" w:hAnsi="Verdana"/>
        </w:rPr>
      </w:pPr>
    </w:p>
    <w:p w14:paraId="2598F32E" w14:textId="77777777" w:rsidR="008A1428" w:rsidRPr="00ED1DA8" w:rsidRDefault="008A1428">
      <w:pPr>
        <w:rPr>
          <w:rFonts w:ascii="Verdana" w:hAnsi="Verdana"/>
        </w:rPr>
      </w:pPr>
    </w:p>
    <w:p w14:paraId="77B5F058" w14:textId="77777777" w:rsidR="008A1428" w:rsidRPr="00ED1DA8" w:rsidRDefault="008A1428">
      <w:pPr>
        <w:rPr>
          <w:rFonts w:ascii="Verdana" w:hAnsi="Verdana"/>
          <w:sz w:val="20"/>
        </w:rPr>
      </w:pPr>
      <w:r w:rsidRPr="00ED1DA8">
        <w:rPr>
          <w:rFonts w:ascii="Verdana" w:hAnsi="Verdana"/>
          <w:sz w:val="20"/>
        </w:rPr>
        <w:t>J’ai aimé : pourquoi ?</w:t>
      </w:r>
    </w:p>
    <w:p w14:paraId="19D2487F" w14:textId="77777777" w:rsidR="008A1428" w:rsidRPr="00ED1DA8" w:rsidRDefault="001D7A98">
      <w:pPr>
        <w:rPr>
          <w:rFonts w:ascii="Verdana" w:hAnsi="Verdana"/>
        </w:rPr>
      </w:pPr>
      <w:r w:rsidRPr="00ED1DA8">
        <w:rPr>
          <w:rFonts w:ascii="Verdana" w:hAnsi="Verdana"/>
          <w:noProof/>
        </w:rPr>
        <w:drawing>
          <wp:anchor distT="0" distB="0" distL="114300" distR="114300" simplePos="0" relativeHeight="251657728" behindDoc="0" locked="0" layoutInCell="1" allowOverlap="1" wp14:anchorId="61F8660B" wp14:editId="116F9495">
            <wp:simplePos x="0" y="0"/>
            <wp:positionH relativeFrom="column">
              <wp:posOffset>14605</wp:posOffset>
            </wp:positionH>
            <wp:positionV relativeFrom="paragraph">
              <wp:posOffset>72390</wp:posOffset>
            </wp:positionV>
            <wp:extent cx="5883910" cy="1408430"/>
            <wp:effectExtent l="9525" t="13970" r="12065" b="6350"/>
            <wp:wrapNone/>
            <wp:docPr id="2" name="Rectangle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883910" cy="1408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333F299" w14:textId="77777777" w:rsidR="008A1428" w:rsidRPr="00ED1DA8" w:rsidRDefault="008A1428">
      <w:pPr>
        <w:rPr>
          <w:rFonts w:ascii="Verdana" w:hAnsi="Verdana"/>
        </w:rPr>
      </w:pPr>
    </w:p>
    <w:p w14:paraId="6AEEB5D7" w14:textId="77777777" w:rsidR="008A1428" w:rsidRPr="00ED1DA8" w:rsidRDefault="008A1428">
      <w:pPr>
        <w:rPr>
          <w:rFonts w:ascii="Verdana" w:hAnsi="Verdana"/>
        </w:rPr>
      </w:pPr>
    </w:p>
    <w:p w14:paraId="62C2E646" w14:textId="77777777" w:rsidR="008A1428" w:rsidRPr="00ED1DA8" w:rsidRDefault="008A1428">
      <w:pPr>
        <w:rPr>
          <w:rFonts w:ascii="Verdana" w:hAnsi="Verdana"/>
        </w:rPr>
      </w:pPr>
    </w:p>
    <w:p w14:paraId="6A08FE4B" w14:textId="77777777" w:rsidR="008A1428" w:rsidRPr="00ED1DA8" w:rsidRDefault="008A1428">
      <w:pPr>
        <w:rPr>
          <w:rFonts w:ascii="Verdana" w:hAnsi="Verdana"/>
        </w:rPr>
      </w:pPr>
    </w:p>
    <w:p w14:paraId="76106E8A" w14:textId="77777777" w:rsidR="008A1428" w:rsidRPr="00ED1DA8" w:rsidRDefault="008A1428">
      <w:pPr>
        <w:spacing w:after="10pt" w:line="13.80pt" w:lineRule="auto"/>
        <w:rPr>
          <w:rFonts w:ascii="Verdana" w:hAnsi="Verdana"/>
        </w:rPr>
      </w:pPr>
    </w:p>
    <w:p w14:paraId="6F6DA887" w14:textId="77777777" w:rsidR="008A1428" w:rsidRPr="00ED1DA8" w:rsidRDefault="008A1428">
      <w:pPr>
        <w:spacing w:after="10pt" w:line="13.80pt" w:lineRule="auto"/>
        <w:rPr>
          <w:rFonts w:ascii="Verdana" w:hAnsi="Verdana"/>
        </w:rPr>
      </w:pPr>
    </w:p>
    <w:p w14:paraId="5CE741BF" w14:textId="77777777" w:rsidR="008A1428" w:rsidRPr="00ED1DA8" w:rsidRDefault="008A1428">
      <w:pPr>
        <w:spacing w:after="10pt" w:line="13.80pt" w:lineRule="auto"/>
        <w:rPr>
          <w:rFonts w:ascii="Verdana" w:hAnsi="Verdana"/>
        </w:rPr>
      </w:pPr>
    </w:p>
    <w:p w14:paraId="2ED21C39" w14:textId="77777777" w:rsidR="008A1428" w:rsidRPr="00ED1DA8" w:rsidRDefault="008A1428">
      <w:pPr>
        <w:spacing w:after="10pt" w:line="13.80pt" w:lineRule="auto"/>
        <w:rPr>
          <w:rFonts w:ascii="Verdana" w:hAnsi="Verdana"/>
        </w:rPr>
      </w:pPr>
    </w:p>
    <w:p w14:paraId="4D917665" w14:textId="77777777" w:rsidR="008A1428" w:rsidRPr="00ED1DA8" w:rsidRDefault="001D7A98">
      <w:pPr>
        <w:spacing w:after="10pt" w:line="13.80pt" w:lineRule="auto"/>
        <w:rPr>
          <w:rFonts w:ascii="Verdana" w:hAnsi="Verdana"/>
          <w:sz w:val="20"/>
        </w:rPr>
      </w:pPr>
      <w:r w:rsidRPr="00ED1DA8">
        <w:rPr>
          <w:rFonts w:ascii="Verdana" w:hAnsi="Verdana"/>
          <w:noProof/>
          <w:sz w:val="20"/>
        </w:rPr>
        <w:drawing>
          <wp:anchor distT="0" distB="0" distL="114300" distR="114300" simplePos="0" relativeHeight="251658752" behindDoc="0" locked="0" layoutInCell="1" allowOverlap="1" wp14:anchorId="00A3D0C7" wp14:editId="278D220F">
            <wp:simplePos x="0" y="0"/>
            <wp:positionH relativeFrom="column">
              <wp:posOffset>14605</wp:posOffset>
            </wp:positionH>
            <wp:positionV relativeFrom="paragraph">
              <wp:posOffset>294005</wp:posOffset>
            </wp:positionV>
            <wp:extent cx="5883910" cy="1400175"/>
            <wp:effectExtent l="9525" t="13335" r="12065" b="5715"/>
            <wp:wrapNone/>
            <wp:docPr id="1" name="Rectangle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883910" cy="1400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A1428" w:rsidRPr="00ED1DA8">
        <w:rPr>
          <w:rFonts w:ascii="Verdana" w:hAnsi="Verdana"/>
          <w:sz w:val="20"/>
        </w:rPr>
        <w:t>Je n’ai pas aimé : pourquoi ?</w:t>
      </w:r>
    </w:p>
    <w:p w14:paraId="6077E9AA" w14:textId="77777777" w:rsidR="008A1428" w:rsidRPr="00ED1DA8" w:rsidRDefault="008A1428" w:rsidP="008A1428">
      <w:pPr>
        <w:spacing w:after="10pt" w:line="13.80pt" w:lineRule="auto"/>
        <w:rPr>
          <w:rFonts w:ascii="Verdana" w:hAnsi="Verdana"/>
        </w:rPr>
      </w:pPr>
    </w:p>
    <w:p w14:paraId="734C0AF4" w14:textId="77777777" w:rsidR="008A1428" w:rsidRPr="00ED1DA8" w:rsidRDefault="008A1428" w:rsidP="008A1428">
      <w:pPr>
        <w:spacing w:after="10pt" w:line="13.80pt" w:lineRule="auto"/>
        <w:rPr>
          <w:rFonts w:ascii="Verdana" w:hAnsi="Verdana"/>
        </w:rPr>
      </w:pPr>
    </w:p>
    <w:p w14:paraId="474D1792" w14:textId="77777777" w:rsidR="008A1428" w:rsidRPr="00ED1DA8" w:rsidRDefault="008A1428" w:rsidP="008A1428">
      <w:pPr>
        <w:spacing w:after="10pt" w:line="13.80pt" w:lineRule="auto"/>
        <w:rPr>
          <w:rFonts w:ascii="Verdana" w:hAnsi="Verdana"/>
        </w:rPr>
      </w:pPr>
    </w:p>
    <w:p w14:paraId="738E094A" w14:textId="77777777" w:rsidR="008A1428" w:rsidRPr="00ED1DA8" w:rsidRDefault="008A1428" w:rsidP="008A1428">
      <w:pPr>
        <w:spacing w:after="10pt" w:line="13.80pt" w:lineRule="auto"/>
        <w:rPr>
          <w:rFonts w:ascii="Verdana" w:hAnsi="Verdana"/>
        </w:rPr>
      </w:pPr>
    </w:p>
    <w:p w14:paraId="2B074023" w14:textId="77777777" w:rsidR="008A1428" w:rsidRPr="00ED1DA8" w:rsidRDefault="008A1428" w:rsidP="008A1428">
      <w:pPr>
        <w:spacing w:after="10pt" w:line="13.80pt" w:lineRule="auto"/>
        <w:rPr>
          <w:rFonts w:ascii="Verdana" w:hAnsi="Verdana"/>
        </w:rPr>
      </w:pPr>
    </w:p>
    <w:p w14:paraId="50345A0D" w14:textId="77777777" w:rsidR="008A1428" w:rsidRPr="00ED1DA8" w:rsidRDefault="00BD503E" w:rsidP="008A1428">
      <w:pPr>
        <w:spacing w:after="10pt" w:line="13.80pt" w:lineRule="auto"/>
        <w:rPr>
          <w:rFonts w:ascii="Verdana" w:hAnsi="Verdana"/>
          <w:sz w:val="20"/>
        </w:rPr>
      </w:pPr>
      <w:r w:rsidRPr="00ED1DA8">
        <w:rPr>
          <w:rFonts w:ascii="Verdana" w:hAnsi="Verdana"/>
          <w:sz w:val="20"/>
        </w:rPr>
        <w:t>Signature</w:t>
      </w:r>
    </w:p>
    <w:p w14:paraId="036F8EAD" w14:textId="77777777" w:rsidR="008A1428" w:rsidRPr="00ED1DA8" w:rsidRDefault="008A1428" w:rsidP="008A1428">
      <w:pPr>
        <w:spacing w:after="10pt" w:line="13.80pt" w:lineRule="auto"/>
        <w:rPr>
          <w:rFonts w:ascii="Verdana" w:hAnsi="Verdana"/>
        </w:rPr>
      </w:pPr>
    </w:p>
    <w:sectPr w:rsidR="008A1428" w:rsidRPr="00ED1DA8" w:rsidSect="001D7A98">
      <w:headerReference w:type="default" r:id="rId13"/>
      <w:footerReference w:type="default" r:id="rId14"/>
      <w:pgSz w:w="595.30pt" w:h="841.90pt"/>
      <w:pgMar w:top="70.85pt" w:right="70.85pt" w:bottom="70.85pt" w:left="70.85pt" w:header="35.40pt" w:footer="8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33911D74" w14:textId="77777777" w:rsidR="002378C3" w:rsidRDefault="002378C3" w:rsidP="000B10D7">
      <w:r>
        <w:separator/>
      </w:r>
    </w:p>
  </w:endnote>
  <w:endnote w:type="continuationSeparator" w:id="0">
    <w:p w14:paraId="33D2C829" w14:textId="77777777" w:rsidR="002378C3" w:rsidRDefault="002378C3" w:rsidP="000B1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Style w:val="Grilledutableau"/>
      <w:tblW w:w="517.40pt" w:type="dxa"/>
      <w:tblInd w:w="-20.95pt" w:type="dxa"/>
      <w:tblLook w:firstRow="1" w:lastRow="0" w:firstColumn="1" w:lastColumn="0" w:noHBand="0" w:noVBand="1"/>
    </w:tblPr>
    <w:tblGrid>
      <w:gridCol w:w="4612"/>
      <w:gridCol w:w="5736"/>
    </w:tblGrid>
    <w:tr w:rsidR="001D7A98" w:rsidRPr="00682942" w14:paraId="2931EFEA" w14:textId="77777777" w:rsidTr="001D7A98">
      <w:tc>
        <w:tcPr>
          <w:tcW w:w="517.40pt" w:type="dxa"/>
          <w:gridSpan w:val="2"/>
          <w:tcBorders>
            <w:top w:val="nil"/>
            <w:start w:val="nil"/>
            <w:bottom w:val="nil"/>
            <w:end w:val="nil"/>
          </w:tcBorders>
        </w:tcPr>
        <w:p w14:paraId="06A5FEF0" w14:textId="77777777" w:rsidR="001D7A98" w:rsidRPr="00ED1DA8" w:rsidRDefault="001D7A98" w:rsidP="001D7A98">
          <w:pPr>
            <w:pStyle w:val="Pieddepage"/>
            <w:jc w:val="center"/>
            <w:rPr>
              <w:rFonts w:ascii="Verdana" w:hAnsi="Verdana"/>
              <w:sz w:val="18"/>
              <w:szCs w:val="18"/>
            </w:rPr>
          </w:pPr>
          <w:r w:rsidRPr="00ED1DA8">
            <w:rPr>
              <w:rFonts w:ascii="Verdana" w:hAnsi="Verdana"/>
              <w:sz w:val="18"/>
              <w:szCs w:val="18"/>
            </w:rPr>
            <w:t>Ce document est la propriété exclusive d’ALEA CONTROLES, toute diffusion, reproduction, même partielle, ainsi que toute transmission est interdite sans autorisation</w:t>
          </w:r>
          <w:r w:rsidRPr="00ED1DA8">
            <w:rPr>
              <w:rFonts w:ascii="Verdana" w:hAnsi="Verdana"/>
              <w:sz w:val="16"/>
              <w:szCs w:val="18"/>
            </w:rPr>
            <w:t xml:space="preserve"> </w:t>
          </w:r>
          <w:r w:rsidRPr="00ED1DA8">
            <w:rPr>
              <w:rFonts w:ascii="Verdana" w:hAnsi="Verdana"/>
              <w:sz w:val="18"/>
              <w:szCs w:val="18"/>
            </w:rPr>
            <w:t>écrite.</w:t>
          </w:r>
        </w:p>
      </w:tc>
    </w:tr>
    <w:tr w:rsidR="001D7A98" w:rsidRPr="00682942" w14:paraId="5B4E9CF7" w14:textId="77777777" w:rsidTr="001D7A98">
      <w:tc>
        <w:tcPr>
          <w:tcW w:w="230.60pt" w:type="dxa"/>
          <w:tcBorders>
            <w:top w:val="nil"/>
            <w:start w:val="nil"/>
            <w:bottom w:val="nil"/>
            <w:end w:val="nil"/>
          </w:tcBorders>
        </w:tcPr>
        <w:p w14:paraId="7BCDBCB8" w14:textId="77777777" w:rsidR="001D7A98" w:rsidRPr="00ED1DA8" w:rsidRDefault="001D7A98" w:rsidP="001D7A98">
          <w:pPr>
            <w:pStyle w:val="Pieddepage"/>
            <w:rPr>
              <w:rFonts w:ascii="Verdana" w:hAnsi="Verdana"/>
              <w:sz w:val="18"/>
              <w:szCs w:val="18"/>
            </w:rPr>
          </w:pPr>
        </w:p>
      </w:tc>
      <w:tc>
        <w:tcPr>
          <w:tcW w:w="286.80pt" w:type="dxa"/>
          <w:tcBorders>
            <w:top w:val="nil"/>
            <w:start w:val="nil"/>
            <w:bottom w:val="nil"/>
            <w:end w:val="nil"/>
          </w:tcBorders>
        </w:tcPr>
        <w:p w14:paraId="1ECDE172" w14:textId="77777777" w:rsidR="001D7A98" w:rsidRPr="00ED1DA8" w:rsidRDefault="001D7A98" w:rsidP="001D7A98">
          <w:pPr>
            <w:pStyle w:val="Pieddepage"/>
            <w:jc w:val="end"/>
            <w:rPr>
              <w:rFonts w:ascii="Verdana" w:hAnsi="Verdana"/>
              <w:sz w:val="18"/>
              <w:szCs w:val="18"/>
            </w:rPr>
          </w:pPr>
          <w:r w:rsidRPr="00ED1DA8">
            <w:rPr>
              <w:rFonts w:ascii="Verdana" w:hAnsi="Verdana"/>
              <w:sz w:val="18"/>
              <w:szCs w:val="18"/>
            </w:rPr>
            <w:t xml:space="preserve">Page </w:t>
          </w:r>
          <w:r w:rsidRPr="00ED1DA8">
            <w:rPr>
              <w:rFonts w:ascii="Verdana" w:hAnsi="Verdana"/>
              <w:sz w:val="18"/>
              <w:szCs w:val="18"/>
            </w:rPr>
            <w:fldChar w:fldCharType="begin"/>
          </w:r>
          <w:r w:rsidRPr="00ED1DA8">
            <w:rPr>
              <w:rFonts w:ascii="Verdana" w:hAnsi="Verdana"/>
              <w:sz w:val="18"/>
              <w:szCs w:val="18"/>
            </w:rPr>
            <w:instrText xml:space="preserve"> PAGE </w:instrText>
          </w:r>
          <w:r w:rsidRPr="00ED1DA8">
            <w:rPr>
              <w:rFonts w:ascii="Verdana" w:hAnsi="Verdana"/>
              <w:sz w:val="18"/>
              <w:szCs w:val="18"/>
            </w:rPr>
            <w:fldChar w:fldCharType="separate"/>
          </w:r>
          <w:r w:rsidR="004211B8" w:rsidRPr="00ED1DA8">
            <w:rPr>
              <w:rFonts w:ascii="Verdana" w:hAnsi="Verdana"/>
              <w:noProof/>
              <w:sz w:val="18"/>
              <w:szCs w:val="18"/>
            </w:rPr>
            <w:t>2</w:t>
          </w:r>
          <w:r w:rsidRPr="00ED1DA8">
            <w:rPr>
              <w:rFonts w:ascii="Verdana" w:hAnsi="Verdana"/>
              <w:sz w:val="18"/>
              <w:szCs w:val="18"/>
            </w:rPr>
            <w:fldChar w:fldCharType="end"/>
          </w:r>
          <w:r w:rsidRPr="00ED1DA8">
            <w:rPr>
              <w:rFonts w:ascii="Verdana" w:hAnsi="Verdana"/>
              <w:sz w:val="18"/>
              <w:szCs w:val="18"/>
            </w:rPr>
            <w:t xml:space="preserve"> sur </w:t>
          </w:r>
          <w:r w:rsidRPr="00ED1DA8">
            <w:rPr>
              <w:rFonts w:ascii="Verdana" w:hAnsi="Verdana"/>
              <w:sz w:val="18"/>
              <w:szCs w:val="18"/>
            </w:rPr>
            <w:fldChar w:fldCharType="begin"/>
          </w:r>
          <w:r w:rsidRPr="00ED1DA8">
            <w:rPr>
              <w:rFonts w:ascii="Verdana" w:hAnsi="Verdana"/>
              <w:sz w:val="18"/>
              <w:szCs w:val="18"/>
            </w:rPr>
            <w:instrText xml:space="preserve"> NUMPAGES  </w:instrText>
          </w:r>
          <w:r w:rsidRPr="00ED1DA8">
            <w:rPr>
              <w:rFonts w:ascii="Verdana" w:hAnsi="Verdana"/>
              <w:sz w:val="18"/>
              <w:szCs w:val="18"/>
            </w:rPr>
            <w:fldChar w:fldCharType="separate"/>
          </w:r>
          <w:r w:rsidR="004211B8" w:rsidRPr="00ED1DA8">
            <w:rPr>
              <w:rFonts w:ascii="Verdana" w:hAnsi="Verdana"/>
              <w:noProof/>
              <w:sz w:val="18"/>
              <w:szCs w:val="18"/>
            </w:rPr>
            <w:t>2</w:t>
          </w:r>
          <w:r w:rsidRPr="00ED1DA8">
            <w:rPr>
              <w:rFonts w:ascii="Verdana" w:hAnsi="Verdana"/>
              <w:sz w:val="18"/>
              <w:szCs w:val="18"/>
            </w:rPr>
            <w:fldChar w:fldCharType="end"/>
          </w:r>
        </w:p>
      </w:tc>
    </w:tr>
  </w:tbl>
  <w:p w14:paraId="71E8A5AA" w14:textId="77777777" w:rsidR="00902DA9" w:rsidRPr="001D7A98" w:rsidRDefault="00902DA9" w:rsidP="001D7A98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D092346" w14:textId="77777777" w:rsidR="002378C3" w:rsidRDefault="002378C3" w:rsidP="000B10D7">
      <w:r>
        <w:separator/>
      </w:r>
    </w:p>
  </w:footnote>
  <w:footnote w:type="continuationSeparator" w:id="0">
    <w:p w14:paraId="0F79D605" w14:textId="77777777" w:rsidR="002378C3" w:rsidRDefault="002378C3" w:rsidP="000B10D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545.80pt" w:type="dxa"/>
      <w:tblInd w:w="-35.15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Look w:firstRow="1" w:lastRow="0" w:firstColumn="1" w:lastColumn="0" w:noHBand="0" w:noVBand="1"/>
    </w:tblPr>
    <w:tblGrid>
      <w:gridCol w:w="2808"/>
      <w:gridCol w:w="5609"/>
      <w:gridCol w:w="1067"/>
      <w:gridCol w:w="1432"/>
    </w:tblGrid>
    <w:tr w:rsidR="001D7A98" w:rsidRPr="001C0498" w14:paraId="5F9F7A81" w14:textId="77777777" w:rsidTr="001D7A98">
      <w:trPr>
        <w:trHeight w:val="345"/>
      </w:trPr>
      <w:tc>
        <w:tcPr>
          <w:tcW w:w="121.70pt" w:type="dxa"/>
          <w:vMerge w:val="restart"/>
          <w:tcBorders>
            <w:top w:val="single" w:sz="4" w:space="0" w:color="auto"/>
            <w:start w:val="single" w:sz="4" w:space="0" w:color="auto"/>
            <w:end w:val="single" w:sz="4" w:space="0" w:color="auto"/>
          </w:tcBorders>
        </w:tcPr>
        <w:p w14:paraId="567A3BC3" w14:textId="77777777" w:rsidR="001D7A98" w:rsidRPr="00E22FEF" w:rsidRDefault="00ED1DA8" w:rsidP="001D7A98">
          <w:pPr>
            <w:pStyle w:val="En-tte"/>
            <w:spacing w:before="6pt" w:after="6pt"/>
            <w:rPr>
              <w:b/>
              <w:sz w:val="28"/>
            </w:rPr>
          </w:pPr>
          <w:r>
            <w:rPr>
              <w:b/>
              <w:noProof/>
              <w:sz w:val="28"/>
            </w:rPr>
            <w:drawing>
              <wp:inline distT="0" distB="0" distL="0" distR="0" wp14:anchorId="4B54575C" wp14:editId="7DA84227">
                <wp:extent cx="1646306" cy="520198"/>
                <wp:effectExtent l="0" t="0" r="0" b="0"/>
                <wp:docPr id="8" name="Image 8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8" name="Bloc Marque Aléa Contrôles Horizontal HD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.553%" t="32.908%" r="12.676%" b="33.659%"/>
                        <a:stretch/>
                      </pic:blipFill>
                      <pic:spPr bwMode="auto">
                        <a:xfrm>
                          <a:off x="0" y="0"/>
                          <a:ext cx="1657955" cy="52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.55pt" w:type="dxa"/>
          <w:vMerge w:val="restart"/>
          <w:tcBorders>
            <w:top w:val="single" w:sz="4" w:space="0" w:color="auto"/>
            <w:start w:val="single" w:sz="4" w:space="0" w:color="auto"/>
            <w:end w:val="single" w:sz="4" w:space="0" w:color="auto"/>
          </w:tcBorders>
          <w:vAlign w:val="center"/>
        </w:tcPr>
        <w:p w14:paraId="2A5389FF" w14:textId="77777777" w:rsidR="001D7A98" w:rsidRPr="00ED1DA8" w:rsidRDefault="001D7A98" w:rsidP="001D7A98">
          <w:pPr>
            <w:pStyle w:val="En-tte"/>
            <w:jc w:val="center"/>
            <w:rPr>
              <w:rFonts w:ascii="Verdana" w:hAnsi="Verdana"/>
              <w:b/>
              <w:sz w:val="28"/>
            </w:rPr>
          </w:pPr>
          <w:r w:rsidRPr="00ED1DA8">
            <w:rPr>
              <w:rFonts w:ascii="Verdana" w:hAnsi="Verdana"/>
              <w:b/>
              <w:sz w:val="28"/>
            </w:rPr>
            <w:t>Evaluation Qualité</w:t>
          </w:r>
        </w:p>
      </w:tc>
      <w:tc>
        <w:tcPr>
          <w:tcW w:w="53.70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  <w:vAlign w:val="center"/>
        </w:tcPr>
        <w:p w14:paraId="61E1D387" w14:textId="77777777" w:rsidR="001D7A98" w:rsidRPr="00ED1DA8" w:rsidRDefault="001D7A98" w:rsidP="001D7A98">
          <w:pPr>
            <w:pStyle w:val="En-tte"/>
            <w:rPr>
              <w:rFonts w:ascii="Verdana" w:hAnsi="Verdana"/>
              <w:sz w:val="20"/>
            </w:rPr>
          </w:pPr>
          <w:proofErr w:type="spellStart"/>
          <w:r w:rsidRPr="00ED1DA8">
            <w:rPr>
              <w:rFonts w:ascii="Verdana" w:hAnsi="Verdana"/>
              <w:sz w:val="20"/>
            </w:rPr>
            <w:t>Ref</w:t>
          </w:r>
          <w:proofErr w:type="spellEnd"/>
          <w:r w:rsidRPr="00ED1DA8">
            <w:rPr>
              <w:rFonts w:ascii="Verdana" w:hAnsi="Verdana"/>
              <w:sz w:val="20"/>
            </w:rPr>
            <w:t> :</w:t>
          </w:r>
        </w:p>
      </w:tc>
      <w:tc>
        <w:tcPr>
          <w:tcW w:w="72.85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  <w:vAlign w:val="center"/>
        </w:tcPr>
        <w:p w14:paraId="2F7CBE5B" w14:textId="77777777" w:rsidR="001D7A98" w:rsidRPr="00ED1DA8" w:rsidRDefault="001D7A98" w:rsidP="001D7A98">
          <w:pPr>
            <w:pStyle w:val="En-tte"/>
            <w:rPr>
              <w:rFonts w:ascii="Verdana" w:hAnsi="Verdana"/>
              <w:sz w:val="20"/>
            </w:rPr>
          </w:pPr>
          <w:r w:rsidRPr="00ED1DA8">
            <w:rPr>
              <w:rFonts w:ascii="Verdana" w:hAnsi="Verdana"/>
              <w:sz w:val="20"/>
            </w:rPr>
            <w:t>Q-PR-37-A</w:t>
          </w:r>
        </w:p>
      </w:tc>
    </w:tr>
    <w:tr w:rsidR="001D7A98" w:rsidRPr="001C0498" w14:paraId="39BFC66A" w14:textId="77777777" w:rsidTr="001D7A98">
      <w:trPr>
        <w:trHeight w:val="345"/>
      </w:trPr>
      <w:tc>
        <w:tcPr>
          <w:tcW w:w="121.70pt" w:type="dxa"/>
          <w:vMerge/>
          <w:tcBorders>
            <w:start w:val="single" w:sz="4" w:space="0" w:color="auto"/>
            <w:end w:val="single" w:sz="4" w:space="0" w:color="auto"/>
          </w:tcBorders>
        </w:tcPr>
        <w:p w14:paraId="042B91B7" w14:textId="77777777" w:rsidR="001D7A98" w:rsidRDefault="001D7A98" w:rsidP="001D7A98">
          <w:pPr>
            <w:pStyle w:val="En-tte"/>
            <w:rPr>
              <w:b/>
              <w:noProof/>
              <w:sz w:val="28"/>
            </w:rPr>
          </w:pPr>
        </w:p>
      </w:tc>
      <w:tc>
        <w:tcPr>
          <w:tcW w:w="297.55pt" w:type="dxa"/>
          <w:vMerge/>
          <w:tcBorders>
            <w:start w:val="single" w:sz="4" w:space="0" w:color="auto"/>
            <w:end w:val="single" w:sz="4" w:space="0" w:color="auto"/>
          </w:tcBorders>
        </w:tcPr>
        <w:p w14:paraId="1681CDB5" w14:textId="77777777" w:rsidR="001D7A98" w:rsidRPr="00ED1DA8" w:rsidRDefault="001D7A98" w:rsidP="001D7A98">
          <w:pPr>
            <w:pStyle w:val="En-tte"/>
            <w:jc w:val="end"/>
            <w:rPr>
              <w:rFonts w:ascii="Verdana" w:hAnsi="Verdana"/>
              <w:b/>
              <w:sz w:val="28"/>
            </w:rPr>
          </w:pPr>
        </w:p>
      </w:tc>
      <w:tc>
        <w:tcPr>
          <w:tcW w:w="53.70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  <w:vAlign w:val="center"/>
        </w:tcPr>
        <w:p w14:paraId="0CBD6363" w14:textId="77777777" w:rsidR="001D7A98" w:rsidRPr="00ED1DA8" w:rsidRDefault="001D7A98" w:rsidP="001D7A98">
          <w:pPr>
            <w:pStyle w:val="En-tte"/>
            <w:rPr>
              <w:rFonts w:ascii="Verdana" w:hAnsi="Verdana"/>
              <w:sz w:val="20"/>
            </w:rPr>
          </w:pPr>
          <w:r w:rsidRPr="00ED1DA8">
            <w:rPr>
              <w:rFonts w:ascii="Verdana" w:hAnsi="Verdana"/>
              <w:sz w:val="20"/>
            </w:rPr>
            <w:t>Date :</w:t>
          </w:r>
        </w:p>
      </w:tc>
      <w:tc>
        <w:tcPr>
          <w:tcW w:w="72.85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  <w:vAlign w:val="center"/>
        </w:tcPr>
        <w:p w14:paraId="589A7D24" w14:textId="77777777" w:rsidR="001D7A98" w:rsidRPr="00ED1DA8" w:rsidRDefault="007275E0" w:rsidP="001D7A98">
          <w:pPr>
            <w:pStyle w:val="En-tte"/>
            <w:rPr>
              <w:rFonts w:ascii="Verdana" w:hAnsi="Verdana"/>
              <w:sz w:val="20"/>
            </w:rPr>
          </w:pPr>
          <w:r>
            <w:rPr>
              <w:rFonts w:ascii="Verdana" w:hAnsi="Verdana"/>
              <w:sz w:val="20"/>
            </w:rPr>
            <w:t>21</w:t>
          </w:r>
          <w:r w:rsidR="001D7A98" w:rsidRPr="00ED1DA8">
            <w:rPr>
              <w:rFonts w:ascii="Verdana" w:hAnsi="Verdana"/>
              <w:sz w:val="20"/>
            </w:rPr>
            <w:t>/</w:t>
          </w:r>
          <w:r w:rsidR="00ED1DA8">
            <w:rPr>
              <w:rFonts w:ascii="Verdana" w:hAnsi="Verdana"/>
              <w:sz w:val="20"/>
            </w:rPr>
            <w:t>0</w:t>
          </w:r>
          <w:r>
            <w:rPr>
              <w:rFonts w:ascii="Verdana" w:hAnsi="Verdana"/>
              <w:sz w:val="20"/>
            </w:rPr>
            <w:t>1</w:t>
          </w:r>
          <w:r w:rsidR="001D7A98" w:rsidRPr="00ED1DA8">
            <w:rPr>
              <w:rFonts w:ascii="Verdana" w:hAnsi="Verdana"/>
              <w:sz w:val="20"/>
            </w:rPr>
            <w:t>/1</w:t>
          </w:r>
          <w:r>
            <w:rPr>
              <w:rFonts w:ascii="Verdana" w:hAnsi="Verdana"/>
              <w:sz w:val="20"/>
            </w:rPr>
            <w:t>9</w:t>
          </w:r>
        </w:p>
      </w:tc>
    </w:tr>
    <w:tr w:rsidR="001D7A98" w:rsidRPr="001C0498" w14:paraId="7A695C7B" w14:textId="77777777" w:rsidTr="001D7A98">
      <w:trPr>
        <w:trHeight w:val="269"/>
      </w:trPr>
      <w:tc>
        <w:tcPr>
          <w:tcW w:w="121.70pt" w:type="dxa"/>
          <w:vMerge/>
          <w:tcBorders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14:paraId="0D2B9F69" w14:textId="77777777" w:rsidR="001D7A98" w:rsidRDefault="001D7A98" w:rsidP="001D7A98">
          <w:pPr>
            <w:pStyle w:val="En-tte"/>
            <w:rPr>
              <w:b/>
              <w:noProof/>
              <w:sz w:val="28"/>
            </w:rPr>
          </w:pPr>
        </w:p>
      </w:tc>
      <w:tc>
        <w:tcPr>
          <w:tcW w:w="297.55pt" w:type="dxa"/>
          <w:vMerge/>
          <w:tcBorders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14:paraId="5D8F3CE2" w14:textId="77777777" w:rsidR="001D7A98" w:rsidRPr="00682942" w:rsidRDefault="001D7A98" w:rsidP="001D7A98">
          <w:pPr>
            <w:pStyle w:val="En-tte"/>
            <w:jc w:val="end"/>
            <w:rPr>
              <w:rFonts w:ascii="Century Gothic" w:hAnsi="Century Gothic"/>
              <w:b/>
              <w:sz w:val="28"/>
            </w:rPr>
          </w:pPr>
        </w:p>
      </w:tc>
      <w:tc>
        <w:tcPr>
          <w:tcW w:w="53.70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  <w:vAlign w:val="center"/>
        </w:tcPr>
        <w:p w14:paraId="5B1F9DB7" w14:textId="77777777" w:rsidR="001D7A98" w:rsidRPr="00ED1DA8" w:rsidRDefault="001D7A98" w:rsidP="001D7A98">
          <w:pPr>
            <w:pStyle w:val="En-tte"/>
            <w:rPr>
              <w:rFonts w:ascii="Verdana" w:hAnsi="Verdana"/>
              <w:sz w:val="20"/>
            </w:rPr>
          </w:pPr>
          <w:r w:rsidRPr="00ED1DA8">
            <w:rPr>
              <w:rFonts w:ascii="Verdana" w:hAnsi="Verdana"/>
              <w:sz w:val="20"/>
            </w:rPr>
            <w:t>Indice :</w:t>
          </w:r>
        </w:p>
      </w:tc>
      <w:tc>
        <w:tcPr>
          <w:tcW w:w="72.85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  <w:vAlign w:val="center"/>
        </w:tcPr>
        <w:p w14:paraId="66F259BC" w14:textId="77777777" w:rsidR="001D7A98" w:rsidRPr="00ED1DA8" w:rsidRDefault="007275E0" w:rsidP="001D7A98">
          <w:pPr>
            <w:pStyle w:val="En-tte"/>
            <w:rPr>
              <w:rFonts w:ascii="Verdana" w:hAnsi="Verdana"/>
              <w:sz w:val="20"/>
            </w:rPr>
          </w:pPr>
          <w:r>
            <w:rPr>
              <w:rFonts w:ascii="Verdana" w:hAnsi="Verdana"/>
              <w:sz w:val="20"/>
            </w:rPr>
            <w:t>3</w:t>
          </w:r>
        </w:p>
      </w:tc>
    </w:tr>
  </w:tbl>
  <w:p w14:paraId="370DDD0F" w14:textId="77777777" w:rsidR="0043335C" w:rsidRDefault="004333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/>
  <w:attachedTemplate r:id="rId1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15"/>
    <w:rsid w:val="00041539"/>
    <w:rsid w:val="00073F98"/>
    <w:rsid w:val="00092BD3"/>
    <w:rsid w:val="000B10D7"/>
    <w:rsid w:val="00110C43"/>
    <w:rsid w:val="00170461"/>
    <w:rsid w:val="00171160"/>
    <w:rsid w:val="001B6E82"/>
    <w:rsid w:val="001C2A7D"/>
    <w:rsid w:val="001D2570"/>
    <w:rsid w:val="001D7A98"/>
    <w:rsid w:val="001F7BC3"/>
    <w:rsid w:val="00206D9D"/>
    <w:rsid w:val="00216E6F"/>
    <w:rsid w:val="002378C3"/>
    <w:rsid w:val="002569B4"/>
    <w:rsid w:val="002B50BD"/>
    <w:rsid w:val="003020BA"/>
    <w:rsid w:val="00302B12"/>
    <w:rsid w:val="00344A0D"/>
    <w:rsid w:val="003F2118"/>
    <w:rsid w:val="004211B8"/>
    <w:rsid w:val="0043335C"/>
    <w:rsid w:val="0043509F"/>
    <w:rsid w:val="004D234C"/>
    <w:rsid w:val="004F310E"/>
    <w:rsid w:val="00554030"/>
    <w:rsid w:val="005B4909"/>
    <w:rsid w:val="005B539C"/>
    <w:rsid w:val="005B73DA"/>
    <w:rsid w:val="00614917"/>
    <w:rsid w:val="006E0383"/>
    <w:rsid w:val="007275E0"/>
    <w:rsid w:val="0076119B"/>
    <w:rsid w:val="00793FAF"/>
    <w:rsid w:val="00814B2F"/>
    <w:rsid w:val="008A1428"/>
    <w:rsid w:val="008D10F0"/>
    <w:rsid w:val="00902DA9"/>
    <w:rsid w:val="009D0A6A"/>
    <w:rsid w:val="00A0289A"/>
    <w:rsid w:val="00A26A54"/>
    <w:rsid w:val="00AD1300"/>
    <w:rsid w:val="00AF0E4C"/>
    <w:rsid w:val="00B843D4"/>
    <w:rsid w:val="00B978D1"/>
    <w:rsid w:val="00BA14E5"/>
    <w:rsid w:val="00BD503E"/>
    <w:rsid w:val="00BE4615"/>
    <w:rsid w:val="00C2234E"/>
    <w:rsid w:val="00C77612"/>
    <w:rsid w:val="00D52A02"/>
    <w:rsid w:val="00D67893"/>
    <w:rsid w:val="00D70462"/>
    <w:rsid w:val="00E448D9"/>
    <w:rsid w:val="00E77A56"/>
    <w:rsid w:val="00E8654D"/>
    <w:rsid w:val="00E93417"/>
    <w:rsid w:val="00EB077C"/>
    <w:rsid w:val="00ED1DA8"/>
    <w:rsid w:val="00EF2E7B"/>
    <w:rsid w:val="00F56F23"/>
    <w:rsid w:val="00FA2E0D"/>
    <w:rsid w:val="00F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F68F1"/>
  <w15:chartTrackingRefBased/>
  <w15:docId w15:val="{972C0C9F-0A74-49C8-8547-5B927D8D758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28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A1428"/>
    <w:pPr>
      <w:keepNext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8A142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14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A1428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B10D7"/>
    <w:pPr>
      <w:tabs>
        <w:tab w:val="center" w:pos="226.80pt"/>
        <w:tab w:val="end" w:pos="453.60pt"/>
      </w:tabs>
    </w:pPr>
  </w:style>
  <w:style w:type="character" w:customStyle="1" w:styleId="En-tteCar">
    <w:name w:val="En-tête Car"/>
    <w:link w:val="En-tte"/>
    <w:uiPriority w:val="99"/>
    <w:rsid w:val="000B10D7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B10D7"/>
    <w:pPr>
      <w:tabs>
        <w:tab w:val="center" w:pos="226.80pt"/>
        <w:tab w:val="end" w:pos="453.60pt"/>
      </w:tabs>
    </w:pPr>
  </w:style>
  <w:style w:type="character" w:customStyle="1" w:styleId="PieddepageCar">
    <w:name w:val="Pied de page Car"/>
    <w:link w:val="Pieddepage"/>
    <w:uiPriority w:val="99"/>
    <w:rsid w:val="000B10D7"/>
    <w:rPr>
      <w:rFonts w:ascii="Times New Roman" w:eastAsia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F56F23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endnotes" Target="endnotes.xml"/><Relationship Id="rId13" Type="http://purl.oclc.org/ooxml/officeDocument/relationships/header" Target="header1.xml"/><Relationship Id="rId3" Type="http://purl.oclc.org/ooxml/officeDocument/relationships/customXml" Target="../customXml/item3.xml"/><Relationship Id="rId7" Type="http://purl.oclc.org/ooxml/officeDocument/relationships/footnotes" Target="footnotes.xml"/><Relationship Id="rId12" Type="http://purl.oclc.org/ooxml/officeDocument/relationships/image" Target="media/image4.png"/><Relationship Id="rId2" Type="http://purl.oclc.org/ooxml/officeDocument/relationships/customXml" Target="../customXml/item2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image" Target="media/image3.png"/><Relationship Id="rId5" Type="http://purl.oclc.org/ooxml/officeDocument/relationships/settings" Target="settings.xml"/><Relationship Id="rId15" Type="http://purl.oclc.org/ooxml/officeDocument/relationships/fontTable" Target="fontTable.xml"/><Relationship Id="rId10" Type="http://purl.oclc.org/ooxml/officeDocument/relationships/image" Target="media/image2.png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K:\Service%20Informatique\Projets%20Logiciels\Projet%20Alea%20Controles\2%20-%20Specifications\Centre%20de%20formation\Documents%20publipostage\Q-PR-37-A%20Evaluation%20qualit&#233;%20-%20Ind3%20-%20applicable%20le%2021.dotx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D9382A9C54E4D990CD9D0699C12D6" ma:contentTypeVersion="10" ma:contentTypeDescription="Crée un document." ma:contentTypeScope="" ma:versionID="27cd7ad26d77a9a5d5c7f1ca690e7be6">
  <xsd:schema xmlns:xsd="http://www.w3.org/2001/XMLSchema" xmlns:xs="http://www.w3.org/2001/XMLSchema" xmlns:p="http://schemas.microsoft.com/office/2006/metadata/properties" xmlns:ns2="c4446515-8b2a-4caf-a335-d5ef65c467f4" xmlns:ns3="9389e5d4-79ee-4ed3-83d1-f6c81d6e1877" targetNamespace="http://schemas.microsoft.com/office/2006/metadata/properties" ma:root="true" ma:fieldsID="2d3d464c733222538c9dc13e090eb871" ns2:_="" ns3:_="">
    <xsd:import namespace="c4446515-8b2a-4caf-a335-d5ef65c467f4"/>
    <xsd:import namespace="9389e5d4-79ee-4ed3-83d1-f6c81d6e18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6515-8b2a-4caf-a335-d5ef65c46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9e5d4-79ee-4ed3-83d1-f6c81d6e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purl.oclc.org/ooxml/officeDocument/customXml" ds:itemID="{10BF05EB-6C26-472B-8462-32B943078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purl.oclc.org/ooxml/officeDocument/customXml" ds:itemID="{A33E4260-5A59-4E13-BE50-2348398F3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6515-8b2a-4caf-a335-d5ef65c467f4"/>
    <ds:schemaRef ds:uri="9389e5d4-79ee-4ed3-83d1-f6c81d6e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A86B6197-05C9-4301-A63A-7E644404BF21}">
  <ds:schemaRefs>
    <ds:schemaRef ds:uri="http://schemas.microsoft.com/sharepoint/v3/contenttype/form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Q-PR-37-A Evaluation qualité - Ind3 - applicable le 21</Template>
  <TotalTime>7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5</cp:revision>
  <cp:lastPrinted>2016-12-06T15:06:00Z</cp:lastPrinted>
  <dcterms:created xsi:type="dcterms:W3CDTF">2019-07-11T09:41:00Z</dcterms:created>
  <dcterms:modified xsi:type="dcterms:W3CDTF">2019-08-14T13:56:00Z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0x010100ED6D9382A9C54E4D990CD9D0699C12D6</vt:lpwstr>
  </property>
  <property fmtid="{D5CDD505-2E9C-101B-9397-08002B2CF9AE}" pid="3" name="AuthorIds_UIVersion_512">
    <vt:lpwstr>33</vt:lpwstr>
  </property>
</Properties>
</file>