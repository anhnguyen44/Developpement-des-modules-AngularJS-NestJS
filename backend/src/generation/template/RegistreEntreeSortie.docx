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Style w:val="Grilledutableau"/>
        <w:tblW w:w="1143.25pt" w:type="dxa"/>
        <w:tblInd w:w="-27.50pt" w:type="dxa"/>
        <w:tblLayout w:type="fixed"/>
        <w:tblLook w:firstRow="1" w:lastRow="0" w:firstColumn="1" w:lastColumn="0" w:noHBand="0" w:noVBand="1"/>
      </w:tblPr>
      <w:tblGrid>
        <w:gridCol w:w="425"/>
        <w:gridCol w:w="2410"/>
        <w:gridCol w:w="426"/>
        <w:gridCol w:w="425"/>
        <w:gridCol w:w="283"/>
        <w:gridCol w:w="1134"/>
        <w:gridCol w:w="426"/>
        <w:gridCol w:w="425"/>
        <w:gridCol w:w="425"/>
        <w:gridCol w:w="425"/>
        <w:gridCol w:w="426"/>
        <w:gridCol w:w="425"/>
        <w:gridCol w:w="425"/>
        <w:gridCol w:w="709"/>
        <w:gridCol w:w="850"/>
        <w:gridCol w:w="709"/>
        <w:gridCol w:w="869"/>
        <w:gridCol w:w="123"/>
        <w:gridCol w:w="709"/>
        <w:gridCol w:w="1134"/>
        <w:gridCol w:w="1985"/>
        <w:gridCol w:w="992"/>
        <w:gridCol w:w="1134"/>
        <w:gridCol w:w="1152"/>
        <w:gridCol w:w="832"/>
        <w:gridCol w:w="851"/>
        <w:gridCol w:w="2268"/>
        <w:gridCol w:w="468"/>
      </w:tblGrid>
      <w:tr w:rsidR="007B176E" w:rsidRPr="00A931C3" w14:paraId="3F38E4C2" w14:textId="77777777" w:rsidTr="00A27B0A">
        <w:trPr>
          <w:trHeight w:val="77"/>
        </w:trPr>
        <w:tc>
          <w:tcPr>
            <w:tcW w:w="198.45pt" w:type="dxa"/>
            <w:gridSpan w:val="5"/>
            <w:tcBorders>
              <w:top w:val="single" w:sz="18" w:space="0" w:color="auto"/>
              <w:start w:val="single" w:sz="18" w:space="0" w:color="auto"/>
            </w:tcBorders>
            <w:shd w:val="clear" w:color="auto" w:fill="D97803"/>
            <w:vAlign w:val="center"/>
          </w:tcPr>
          <w:p w14:paraId="67D52185" w14:textId="77777777" w:rsidR="007B176E" w:rsidRPr="001574B6" w:rsidRDefault="007B176E" w:rsidP="000A41EE">
            <w:pPr>
              <w:rPr>
                <w:b/>
                <w:color w:val="FFFFFF" w:themeColor="background1"/>
                <w:szCs w:val="20"/>
              </w:rPr>
            </w:pPr>
            <w:r w:rsidRPr="001574B6">
              <w:rPr>
                <w:b/>
                <w:color w:val="FFFFFF" w:themeColor="background1"/>
                <w:szCs w:val="20"/>
              </w:rPr>
              <w:t xml:space="preserve">Date intervention : </w:t>
            </w:r>
          </w:p>
        </w:tc>
        <w:tc>
          <w:tcPr>
            <w:tcW w:w="241pt" w:type="dxa"/>
            <w:gridSpan w:val="9"/>
            <w:tcBorders>
              <w:top w:val="single" w:sz="18" w:space="0" w:color="auto"/>
              <w:end w:val="single" w:sz="18" w:space="0" w:color="auto"/>
            </w:tcBorders>
          </w:tcPr>
          <w:p w14:paraId="7673DF9A" w14:textId="77777777" w:rsidR="007B176E" w:rsidRDefault="007B176E" w:rsidP="000C78DE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03.80pt" w:type="dxa"/>
            <w:gridSpan w:val="14"/>
            <w:tcBorders>
              <w:top w:val="single" w:sz="18" w:space="0" w:color="auto"/>
              <w:start w:val="single" w:sz="18" w:space="0" w:color="auto"/>
              <w:end w:val="single" w:sz="18" w:space="0" w:color="auto"/>
            </w:tcBorders>
            <w:shd w:val="clear" w:color="auto" w:fill="D97803"/>
          </w:tcPr>
          <w:p w14:paraId="5656138D" w14:textId="77777777" w:rsidR="007B176E" w:rsidRPr="001574B6" w:rsidRDefault="007B176E" w:rsidP="000C78DE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Conditions v</w:t>
            </w:r>
            <w:r w:rsidRPr="001574B6">
              <w:rPr>
                <w:b/>
                <w:color w:val="FFFFFF" w:themeColor="background1"/>
                <w:sz w:val="24"/>
                <w:szCs w:val="20"/>
              </w:rPr>
              <w:t xml:space="preserve">acation </w:t>
            </w:r>
          </w:p>
        </w:tc>
      </w:tr>
      <w:tr w:rsidR="00806AD0" w:rsidRPr="00A931C3" w14:paraId="6BA21F15" w14:textId="77777777" w:rsidTr="00A27B0A">
        <w:trPr>
          <w:trHeight w:val="308"/>
        </w:trPr>
        <w:tc>
          <w:tcPr>
            <w:tcW w:w="198.45pt" w:type="dxa"/>
            <w:gridSpan w:val="5"/>
            <w:vMerge w:val="restart"/>
            <w:tcBorders>
              <w:start w:val="single" w:sz="18" w:space="0" w:color="auto"/>
            </w:tcBorders>
            <w:shd w:val="clear" w:color="auto" w:fill="D97803"/>
            <w:vAlign w:val="center"/>
          </w:tcPr>
          <w:p w14:paraId="04ACCCD5" w14:textId="77777777" w:rsidR="00806AD0" w:rsidRPr="001574B6" w:rsidRDefault="00806AD0" w:rsidP="000A41EE">
            <w:pPr>
              <w:rPr>
                <w:b/>
                <w:color w:val="FFFFFF" w:themeColor="background1"/>
                <w:szCs w:val="20"/>
              </w:rPr>
            </w:pPr>
            <w:r w:rsidRPr="001574B6">
              <w:rPr>
                <w:b/>
                <w:color w:val="FFFFFF" w:themeColor="background1"/>
                <w:szCs w:val="20"/>
              </w:rPr>
              <w:t>Référence chantier :</w:t>
            </w:r>
          </w:p>
        </w:tc>
        <w:tc>
          <w:tcPr>
            <w:tcW w:w="241pt" w:type="dxa"/>
            <w:gridSpan w:val="9"/>
            <w:vMerge w:val="restart"/>
            <w:tcBorders>
              <w:end w:val="single" w:sz="18" w:space="0" w:color="auto"/>
            </w:tcBorders>
          </w:tcPr>
          <w:p w14:paraId="743ABF7F" w14:textId="77777777" w:rsidR="00806AD0" w:rsidRDefault="00DC4435" w:rsidP="006012F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PLATEFORME ALEA CONTROLES</w:t>
            </w:r>
          </w:p>
          <w:p w14:paraId="0CD16D37" w14:textId="77777777" w:rsidR="00DC4435" w:rsidRPr="001574B6" w:rsidRDefault="00DC4435" w:rsidP="006012F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Abbréviation </w:instrText>
            </w:r>
            <w:r>
              <w:rPr>
                <w:b/>
                <w:szCs w:val="20"/>
              </w:rPr>
              <w:fldChar w:fldCharType="separate"/>
            </w:r>
            <w:r w:rsidR="00CD6EB9">
              <w:rPr>
                <w:b/>
                <w:noProof/>
                <w:szCs w:val="20"/>
              </w:rPr>
              <w:t>«Abbréviation»</w:t>
            </w:r>
            <w:r>
              <w:rPr>
                <w:b/>
                <w:szCs w:val="20"/>
              </w:rPr>
              <w:fldChar w:fldCharType="end"/>
            </w:r>
          </w:p>
        </w:tc>
        <w:tc>
          <w:tcPr>
            <w:tcW w:w="121.40pt" w:type="dxa"/>
            <w:gridSpan w:val="3"/>
            <w:tcBorders>
              <w:start w:val="single" w:sz="18" w:space="0" w:color="auto"/>
            </w:tcBorders>
            <w:shd w:val="clear" w:color="auto" w:fill="C6C3B2"/>
            <w:vAlign w:val="center"/>
          </w:tcPr>
          <w:p w14:paraId="5957970B" w14:textId="77777777" w:rsidR="00806AD0" w:rsidRPr="001574B6" w:rsidRDefault="00806AD0" w:rsidP="00347111">
            <w:pPr>
              <w:jc w:val="center"/>
              <w:rPr>
                <w:b/>
                <w:szCs w:val="20"/>
              </w:rPr>
            </w:pPr>
            <w:r w:rsidRPr="001574B6">
              <w:rPr>
                <w:b/>
                <w:szCs w:val="20"/>
              </w:rPr>
              <w:t>Vacation :</w:t>
            </w:r>
          </w:p>
        </w:tc>
        <w:tc>
          <w:tcPr>
            <w:tcW w:w="303.85pt" w:type="dxa"/>
            <w:gridSpan w:val="6"/>
          </w:tcPr>
          <w:p w14:paraId="104A6674" w14:textId="77777777" w:rsidR="00806AD0" w:rsidRPr="000A41EE" w:rsidRDefault="00806AD0" w:rsidP="001574B6">
            <w:pPr>
              <w:rPr>
                <w:szCs w:val="20"/>
              </w:rPr>
            </w:pPr>
            <w:r w:rsidRPr="000A41EE">
              <w:rPr>
                <w:color w:val="000000" w:themeColor="text1"/>
                <w:szCs w:val="20"/>
              </w:rPr>
              <w:t xml:space="preserve">N°              </w:t>
            </w:r>
            <w:r w:rsidR="00347111">
              <w:rPr>
                <w:color w:val="000000" w:themeColor="text1"/>
                <w:szCs w:val="20"/>
              </w:rPr>
              <w:t xml:space="preserve">             </w:t>
            </w:r>
            <w:r w:rsidRPr="000A41EE">
              <w:rPr>
                <w:color w:val="000000" w:themeColor="text1"/>
                <w:szCs w:val="20"/>
              </w:rPr>
              <w:t>Durée prévue :</w:t>
            </w:r>
          </w:p>
        </w:tc>
        <w:tc>
          <w:tcPr>
            <w:tcW w:w="57.60pt" w:type="dxa"/>
            <w:vMerge w:val="restart"/>
            <w:shd w:val="clear" w:color="auto" w:fill="C6C3B2"/>
            <w:vAlign w:val="center"/>
          </w:tcPr>
          <w:p w14:paraId="1149215F" w14:textId="77777777" w:rsidR="00806AD0" w:rsidRPr="00A931C3" w:rsidRDefault="00806AD0" w:rsidP="00347111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EPI :</w:t>
            </w:r>
          </w:p>
        </w:tc>
        <w:tc>
          <w:tcPr>
            <w:tcW w:w="220.95pt" w:type="dxa"/>
            <w:gridSpan w:val="4"/>
            <w:vMerge w:val="restart"/>
            <w:tcBorders>
              <w:end w:val="single" w:sz="18" w:space="0" w:color="auto"/>
            </w:tcBorders>
          </w:tcPr>
          <w:p w14:paraId="3D91F9F3" w14:textId="77777777" w:rsidR="00806AD0" w:rsidRPr="000A41EE" w:rsidRDefault="00C53419" w:rsidP="00347111">
            <w:pPr>
              <w:rPr>
                <w:color w:val="000000" w:themeColor="text1"/>
                <w:szCs w:val="20"/>
              </w:rPr>
            </w:pPr>
            <w:sdt>
              <w:sdtPr>
                <w:rPr>
                  <w:color w:val="000000" w:themeColor="text1"/>
                  <w:szCs w:val="20"/>
                </w:rPr>
                <w:id w:val="-169976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6AD0" w:rsidRPr="000A41EE">
                  <w:rPr>
                    <w:rFonts w:ascii="MS Gothic" w:eastAsia="MS Gothic" w:hAnsi="MS Gothic" w:hint="eastAsia"/>
                    <w:color w:val="000000" w:themeColor="text1"/>
                    <w:szCs w:val="20"/>
                  </w:rPr>
                  <w:t>☐</w:t>
                </w:r>
              </w:sdtContent>
            </w:sdt>
            <w:r w:rsidR="00806AD0" w:rsidRPr="000A41EE">
              <w:rPr>
                <w:color w:val="000000" w:themeColor="text1"/>
                <w:szCs w:val="20"/>
              </w:rPr>
              <w:t xml:space="preserve"> Combinaison adaptée,</w:t>
            </w:r>
          </w:p>
          <w:p w14:paraId="242EC136" w14:textId="77777777" w:rsidR="00806AD0" w:rsidRPr="000A41EE" w:rsidRDefault="00C53419" w:rsidP="00347111">
            <w:pPr>
              <w:rPr>
                <w:color w:val="000000" w:themeColor="text1"/>
                <w:szCs w:val="20"/>
              </w:rPr>
            </w:pPr>
            <w:sdt>
              <w:sdtPr>
                <w:rPr>
                  <w:color w:val="000000" w:themeColor="text1"/>
                  <w:szCs w:val="20"/>
                </w:rPr>
                <w:id w:val="-106457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6AD0" w:rsidRPr="000A41EE">
                  <w:rPr>
                    <w:rFonts w:ascii="MS Gothic" w:eastAsia="MS Gothic" w:hAnsi="MS Gothic" w:hint="eastAsia"/>
                    <w:color w:val="000000" w:themeColor="text1"/>
                    <w:szCs w:val="20"/>
                  </w:rPr>
                  <w:t>☐</w:t>
                </w:r>
              </w:sdtContent>
            </w:sdt>
            <w:r w:rsidR="00806AD0" w:rsidRPr="000A41EE">
              <w:rPr>
                <w:color w:val="000000" w:themeColor="text1"/>
                <w:szCs w:val="20"/>
              </w:rPr>
              <w:t xml:space="preserve"> Bottes étanches décontaminables,</w:t>
            </w:r>
          </w:p>
          <w:p w14:paraId="30B6F79B" w14:textId="77777777" w:rsidR="00806AD0" w:rsidRPr="000A41EE" w:rsidRDefault="00C53419" w:rsidP="00347111">
            <w:pPr>
              <w:rPr>
                <w:color w:val="000000" w:themeColor="text1"/>
                <w:szCs w:val="20"/>
              </w:rPr>
            </w:pPr>
            <w:sdt>
              <w:sdtPr>
                <w:rPr>
                  <w:color w:val="000000" w:themeColor="text1"/>
                  <w:szCs w:val="20"/>
                </w:rPr>
                <w:id w:val="-983691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6AD0" w:rsidRPr="000A41EE">
                  <w:rPr>
                    <w:rFonts w:ascii="MS Gothic" w:eastAsia="MS Gothic" w:hAnsi="MS Gothic" w:hint="eastAsia"/>
                    <w:color w:val="000000" w:themeColor="text1"/>
                    <w:szCs w:val="20"/>
                  </w:rPr>
                  <w:t>☐</w:t>
                </w:r>
              </w:sdtContent>
            </w:sdt>
            <w:r w:rsidR="00806AD0" w:rsidRPr="000A41EE">
              <w:rPr>
                <w:color w:val="000000" w:themeColor="text1"/>
                <w:szCs w:val="20"/>
              </w:rPr>
              <w:t xml:space="preserve"> Gants étanches adaptés,</w:t>
            </w:r>
          </w:p>
          <w:p w14:paraId="7645B79E" w14:textId="77777777" w:rsidR="00806AD0" w:rsidRPr="00A931C3" w:rsidRDefault="00C53419" w:rsidP="00B86E4B">
            <w:pPr>
              <w:rPr>
                <w:szCs w:val="20"/>
              </w:rPr>
            </w:pPr>
            <w:sdt>
              <w:sdtPr>
                <w:rPr>
                  <w:color w:val="000000" w:themeColor="text1"/>
                  <w:szCs w:val="20"/>
                </w:rPr>
                <w:id w:val="-646134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111">
                  <w:rPr>
                    <w:rFonts w:ascii="MS Gothic" w:eastAsia="MS Gothic" w:hAnsi="MS Gothic" w:hint="eastAsia"/>
                    <w:color w:val="000000" w:themeColor="text1"/>
                    <w:szCs w:val="20"/>
                  </w:rPr>
                  <w:t>☐</w:t>
                </w:r>
              </w:sdtContent>
            </w:sdt>
            <w:r w:rsidR="00806AD0" w:rsidRPr="000A41EE">
              <w:rPr>
                <w:color w:val="000000" w:themeColor="text1"/>
                <w:szCs w:val="20"/>
              </w:rPr>
              <w:t xml:space="preserve"> Autre :</w:t>
            </w:r>
          </w:p>
        </w:tc>
      </w:tr>
      <w:tr w:rsidR="00806AD0" w:rsidRPr="00A931C3" w14:paraId="3B6481B6" w14:textId="77777777" w:rsidTr="00FF666E">
        <w:trPr>
          <w:trHeight w:val="254"/>
        </w:trPr>
        <w:tc>
          <w:tcPr>
            <w:tcW w:w="198.45pt" w:type="dxa"/>
            <w:gridSpan w:val="5"/>
            <w:vMerge/>
            <w:tcBorders>
              <w:start w:val="single" w:sz="18" w:space="0" w:color="auto"/>
            </w:tcBorders>
            <w:shd w:val="clear" w:color="auto" w:fill="D97803"/>
            <w:vAlign w:val="center"/>
          </w:tcPr>
          <w:p w14:paraId="458F5E0B" w14:textId="77777777" w:rsidR="00806AD0" w:rsidRPr="001574B6" w:rsidRDefault="00806AD0" w:rsidP="000A41EE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41pt" w:type="dxa"/>
            <w:gridSpan w:val="9"/>
            <w:vMerge/>
            <w:tcBorders>
              <w:end w:val="single" w:sz="18" w:space="0" w:color="auto"/>
            </w:tcBorders>
          </w:tcPr>
          <w:p w14:paraId="281797C0" w14:textId="77777777" w:rsidR="00806AD0" w:rsidRPr="001574B6" w:rsidRDefault="00806AD0" w:rsidP="006012F4">
            <w:pPr>
              <w:rPr>
                <w:b/>
                <w:szCs w:val="20"/>
              </w:rPr>
            </w:pPr>
          </w:p>
        </w:tc>
        <w:tc>
          <w:tcPr>
            <w:tcW w:w="121.40pt" w:type="dxa"/>
            <w:gridSpan w:val="3"/>
            <w:tcBorders>
              <w:start w:val="single" w:sz="18" w:space="0" w:color="auto"/>
            </w:tcBorders>
            <w:shd w:val="clear" w:color="auto" w:fill="C6C3B2"/>
            <w:vAlign w:val="center"/>
          </w:tcPr>
          <w:p w14:paraId="2C256CBB" w14:textId="77777777" w:rsidR="00806AD0" w:rsidRPr="001574B6" w:rsidRDefault="00806AD0" w:rsidP="00347111">
            <w:pPr>
              <w:jc w:val="center"/>
              <w:rPr>
                <w:b/>
                <w:szCs w:val="20"/>
              </w:rPr>
            </w:pPr>
            <w:r w:rsidRPr="001574B6">
              <w:rPr>
                <w:b/>
                <w:szCs w:val="20"/>
              </w:rPr>
              <w:t>Température</w:t>
            </w:r>
            <w:r>
              <w:rPr>
                <w:b/>
                <w:szCs w:val="20"/>
              </w:rPr>
              <w:t>s</w:t>
            </w:r>
            <w:r w:rsidRPr="001574B6">
              <w:rPr>
                <w:b/>
                <w:szCs w:val="20"/>
              </w:rPr>
              <w:t> :</w:t>
            </w:r>
          </w:p>
        </w:tc>
        <w:tc>
          <w:tcPr>
            <w:tcW w:w="303.85pt" w:type="dxa"/>
            <w:gridSpan w:val="6"/>
          </w:tcPr>
          <w:p w14:paraId="32C8FC74" w14:textId="77777777" w:rsidR="00806AD0" w:rsidRPr="000A41EE" w:rsidRDefault="00806AD0" w:rsidP="00CC56EE">
            <w:pPr>
              <w:ind w:start="-5pt"/>
              <w:rPr>
                <w:color w:val="000000" w:themeColor="text1"/>
                <w:szCs w:val="20"/>
              </w:rPr>
            </w:pPr>
          </w:p>
        </w:tc>
        <w:tc>
          <w:tcPr>
            <w:tcW w:w="57.60pt" w:type="dxa"/>
            <w:vMerge/>
            <w:shd w:val="clear" w:color="auto" w:fill="C6C3B2"/>
          </w:tcPr>
          <w:p w14:paraId="6389C2A8" w14:textId="77777777" w:rsidR="00806AD0" w:rsidRDefault="00806AD0" w:rsidP="006012F4">
            <w:pPr>
              <w:rPr>
                <w:szCs w:val="20"/>
              </w:rPr>
            </w:pPr>
          </w:p>
        </w:tc>
        <w:tc>
          <w:tcPr>
            <w:tcW w:w="220.95pt" w:type="dxa"/>
            <w:gridSpan w:val="4"/>
            <w:vMerge/>
            <w:tcBorders>
              <w:end w:val="single" w:sz="18" w:space="0" w:color="auto"/>
            </w:tcBorders>
          </w:tcPr>
          <w:p w14:paraId="36FDA30A" w14:textId="77777777" w:rsidR="00806AD0" w:rsidRDefault="00806AD0" w:rsidP="006012F4">
            <w:pPr>
              <w:rPr>
                <w:szCs w:val="20"/>
              </w:rPr>
            </w:pPr>
          </w:p>
        </w:tc>
      </w:tr>
      <w:tr w:rsidR="00806AD0" w:rsidRPr="00A931C3" w14:paraId="044A95C1" w14:textId="77777777" w:rsidTr="00FF666E">
        <w:trPr>
          <w:trHeight w:val="258"/>
        </w:trPr>
        <w:tc>
          <w:tcPr>
            <w:tcW w:w="198.45pt" w:type="dxa"/>
            <w:gridSpan w:val="5"/>
            <w:tcBorders>
              <w:start w:val="single" w:sz="18" w:space="0" w:color="auto"/>
            </w:tcBorders>
            <w:shd w:val="clear" w:color="auto" w:fill="D97803"/>
            <w:vAlign w:val="center"/>
          </w:tcPr>
          <w:p w14:paraId="19D0FD1C" w14:textId="77777777" w:rsidR="00806AD0" w:rsidRPr="001574B6" w:rsidRDefault="009719A6" w:rsidP="00806AD0">
            <w:pPr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 xml:space="preserve">NOM </w:t>
            </w:r>
            <w:r w:rsidRPr="001574B6">
              <w:rPr>
                <w:b/>
                <w:color w:val="FFFFFF" w:themeColor="background1"/>
                <w:szCs w:val="20"/>
              </w:rPr>
              <w:t>Encadrement technique :</w:t>
            </w:r>
          </w:p>
        </w:tc>
        <w:tc>
          <w:tcPr>
            <w:tcW w:w="241pt" w:type="dxa"/>
            <w:gridSpan w:val="9"/>
            <w:tcBorders>
              <w:end w:val="single" w:sz="18" w:space="0" w:color="auto"/>
            </w:tcBorders>
          </w:tcPr>
          <w:p w14:paraId="018AD46C" w14:textId="77777777" w:rsidR="00806AD0" w:rsidRDefault="00806AD0" w:rsidP="00806AD0">
            <w:pPr>
              <w:rPr>
                <w:b/>
                <w:szCs w:val="20"/>
              </w:rPr>
            </w:pPr>
          </w:p>
        </w:tc>
        <w:tc>
          <w:tcPr>
            <w:tcW w:w="121.40pt" w:type="dxa"/>
            <w:gridSpan w:val="3"/>
            <w:vMerge w:val="restart"/>
            <w:tcBorders>
              <w:start w:val="single" w:sz="18" w:space="0" w:color="auto"/>
            </w:tcBorders>
            <w:shd w:val="clear" w:color="auto" w:fill="C6C3B2"/>
            <w:vAlign w:val="center"/>
          </w:tcPr>
          <w:p w14:paraId="4603DE05" w14:textId="77777777" w:rsidR="00806AD0" w:rsidRDefault="00806AD0" w:rsidP="00347111">
            <w:pPr>
              <w:jc w:val="center"/>
              <w:rPr>
                <w:b/>
                <w:szCs w:val="20"/>
              </w:rPr>
            </w:pPr>
            <w:r w:rsidRPr="001574B6">
              <w:rPr>
                <w:b/>
                <w:szCs w:val="20"/>
              </w:rPr>
              <w:t>Hygrométrie</w:t>
            </w:r>
            <w:r>
              <w:rPr>
                <w:b/>
                <w:szCs w:val="20"/>
              </w:rPr>
              <w:t>s</w:t>
            </w:r>
            <w:r w:rsidRPr="001574B6">
              <w:rPr>
                <w:b/>
                <w:szCs w:val="20"/>
              </w:rPr>
              <w:t> :</w:t>
            </w:r>
          </w:p>
        </w:tc>
        <w:tc>
          <w:tcPr>
            <w:tcW w:w="303.85pt" w:type="dxa"/>
            <w:gridSpan w:val="6"/>
            <w:vMerge w:val="restart"/>
          </w:tcPr>
          <w:p w14:paraId="1D6934CB" w14:textId="77777777" w:rsidR="00806AD0" w:rsidRDefault="00806AD0" w:rsidP="00806AD0">
            <w:pPr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57.60pt" w:type="dxa"/>
            <w:vMerge/>
            <w:shd w:val="clear" w:color="auto" w:fill="C6C3B2"/>
          </w:tcPr>
          <w:p w14:paraId="681B1FEB" w14:textId="77777777" w:rsidR="00806AD0" w:rsidRPr="001574B6" w:rsidRDefault="00806AD0" w:rsidP="00806AD0">
            <w:pPr>
              <w:rPr>
                <w:b/>
                <w:szCs w:val="20"/>
              </w:rPr>
            </w:pPr>
          </w:p>
        </w:tc>
        <w:tc>
          <w:tcPr>
            <w:tcW w:w="220.95pt" w:type="dxa"/>
            <w:gridSpan w:val="4"/>
            <w:vMerge/>
            <w:tcBorders>
              <w:end w:val="single" w:sz="18" w:space="0" w:color="auto"/>
            </w:tcBorders>
          </w:tcPr>
          <w:p w14:paraId="73A461D8" w14:textId="77777777" w:rsidR="00806AD0" w:rsidRPr="00A931C3" w:rsidRDefault="00806AD0" w:rsidP="00806AD0">
            <w:pPr>
              <w:rPr>
                <w:szCs w:val="20"/>
              </w:rPr>
            </w:pPr>
          </w:p>
        </w:tc>
      </w:tr>
      <w:tr w:rsidR="00806AD0" w:rsidRPr="00A931C3" w14:paraId="7242A996" w14:textId="77777777" w:rsidTr="00FF666E">
        <w:trPr>
          <w:trHeight w:val="263"/>
        </w:trPr>
        <w:tc>
          <w:tcPr>
            <w:tcW w:w="198.45pt" w:type="dxa"/>
            <w:gridSpan w:val="5"/>
            <w:tcBorders>
              <w:start w:val="single" w:sz="18" w:space="0" w:color="auto"/>
            </w:tcBorders>
            <w:shd w:val="clear" w:color="auto" w:fill="D97803"/>
            <w:vAlign w:val="center"/>
          </w:tcPr>
          <w:p w14:paraId="3C5FD160" w14:textId="77777777" w:rsidR="00806AD0" w:rsidRPr="001574B6" w:rsidRDefault="009719A6" w:rsidP="00806AD0">
            <w:pPr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 xml:space="preserve">NOM </w:t>
            </w:r>
            <w:r w:rsidRPr="001574B6">
              <w:rPr>
                <w:b/>
                <w:color w:val="FFFFFF" w:themeColor="background1"/>
                <w:szCs w:val="20"/>
              </w:rPr>
              <w:t>Encadrement de chantier :</w:t>
            </w:r>
          </w:p>
        </w:tc>
        <w:tc>
          <w:tcPr>
            <w:tcW w:w="241pt" w:type="dxa"/>
            <w:gridSpan w:val="9"/>
            <w:tcBorders>
              <w:end w:val="single" w:sz="18" w:space="0" w:color="auto"/>
            </w:tcBorders>
          </w:tcPr>
          <w:p w14:paraId="42F0158F" w14:textId="77777777" w:rsidR="00806AD0" w:rsidRPr="001574B6" w:rsidRDefault="00806AD0" w:rsidP="00806AD0">
            <w:pPr>
              <w:rPr>
                <w:b/>
                <w:szCs w:val="20"/>
              </w:rPr>
            </w:pPr>
          </w:p>
        </w:tc>
        <w:tc>
          <w:tcPr>
            <w:tcW w:w="121.40pt" w:type="dxa"/>
            <w:gridSpan w:val="3"/>
            <w:vMerge/>
            <w:tcBorders>
              <w:start w:val="single" w:sz="18" w:space="0" w:color="auto"/>
            </w:tcBorders>
            <w:shd w:val="clear" w:color="auto" w:fill="C6C3B2"/>
          </w:tcPr>
          <w:p w14:paraId="0F77E5F2" w14:textId="77777777" w:rsidR="00806AD0" w:rsidRPr="001574B6" w:rsidRDefault="00806AD0" w:rsidP="00806AD0">
            <w:pPr>
              <w:rPr>
                <w:b/>
                <w:szCs w:val="20"/>
              </w:rPr>
            </w:pPr>
          </w:p>
        </w:tc>
        <w:tc>
          <w:tcPr>
            <w:tcW w:w="303.85pt" w:type="dxa"/>
            <w:gridSpan w:val="6"/>
            <w:vMerge/>
          </w:tcPr>
          <w:p w14:paraId="05BD23F9" w14:textId="77777777" w:rsidR="00806AD0" w:rsidRPr="00A931C3" w:rsidRDefault="00806AD0" w:rsidP="00806AD0">
            <w:pPr>
              <w:rPr>
                <w:szCs w:val="20"/>
              </w:rPr>
            </w:pPr>
          </w:p>
        </w:tc>
        <w:tc>
          <w:tcPr>
            <w:tcW w:w="57.60pt" w:type="dxa"/>
            <w:vMerge/>
            <w:shd w:val="clear" w:color="auto" w:fill="C6C3B2"/>
          </w:tcPr>
          <w:p w14:paraId="4419BDA1" w14:textId="77777777" w:rsidR="00806AD0" w:rsidRPr="00A931C3" w:rsidRDefault="00806AD0" w:rsidP="00806AD0">
            <w:pPr>
              <w:jc w:val="start"/>
              <w:rPr>
                <w:szCs w:val="20"/>
              </w:rPr>
            </w:pPr>
          </w:p>
        </w:tc>
        <w:tc>
          <w:tcPr>
            <w:tcW w:w="220.95pt" w:type="dxa"/>
            <w:gridSpan w:val="4"/>
            <w:vMerge/>
            <w:tcBorders>
              <w:end w:val="single" w:sz="18" w:space="0" w:color="auto"/>
            </w:tcBorders>
          </w:tcPr>
          <w:p w14:paraId="2A8CAFD8" w14:textId="77777777" w:rsidR="00806AD0" w:rsidRPr="00A931C3" w:rsidRDefault="00806AD0" w:rsidP="00806AD0">
            <w:pPr>
              <w:rPr>
                <w:szCs w:val="20"/>
              </w:rPr>
            </w:pPr>
          </w:p>
        </w:tc>
      </w:tr>
      <w:tr w:rsidR="00806AD0" w:rsidRPr="00A931C3" w14:paraId="3F8A5E1A" w14:textId="77777777" w:rsidTr="00855751">
        <w:trPr>
          <w:trHeight w:val="77"/>
        </w:trPr>
        <w:tc>
          <w:tcPr>
            <w:tcW w:w="1143.25pt" w:type="dxa"/>
            <w:gridSpan w:val="28"/>
            <w:tcBorders>
              <w:end w:val="single" w:sz="18" w:space="0" w:color="auto"/>
            </w:tcBorders>
            <w:shd w:val="clear" w:color="auto" w:fill="000000" w:themeFill="text1"/>
          </w:tcPr>
          <w:p w14:paraId="0270E192" w14:textId="77777777" w:rsidR="00806AD0" w:rsidRPr="00151797" w:rsidRDefault="00806AD0" w:rsidP="00806AD0">
            <w:pPr>
              <w:rPr>
                <w:sz w:val="6"/>
                <w:szCs w:val="20"/>
              </w:rPr>
            </w:pPr>
          </w:p>
        </w:tc>
      </w:tr>
      <w:tr w:rsidR="00806AD0" w:rsidRPr="00A931C3" w14:paraId="3A5C5098" w14:textId="77777777" w:rsidTr="00A27B0A">
        <w:trPr>
          <w:trHeight w:val="308"/>
        </w:trPr>
        <w:tc>
          <w:tcPr>
            <w:tcW w:w="255.15pt" w:type="dxa"/>
            <w:gridSpan w:val="6"/>
            <w:tcBorders>
              <w:start w:val="single" w:sz="18" w:space="0" w:color="auto"/>
              <w:end w:val="single" w:sz="18" w:space="0" w:color="auto"/>
            </w:tcBorders>
            <w:shd w:val="clear" w:color="auto" w:fill="D97803"/>
            <w:vAlign w:val="center"/>
          </w:tcPr>
          <w:p w14:paraId="3A48F0E7" w14:textId="77777777" w:rsidR="00806AD0" w:rsidRPr="007B176E" w:rsidRDefault="00806AD0" w:rsidP="00806AD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7B176E">
              <w:rPr>
                <w:b/>
                <w:color w:val="FFFFFF" w:themeColor="background1"/>
                <w:szCs w:val="20"/>
              </w:rPr>
              <w:t>Identification</w:t>
            </w:r>
          </w:p>
        </w:tc>
        <w:tc>
          <w:tcPr>
            <w:tcW w:w="63.80pt" w:type="dxa"/>
            <w:gridSpan w:val="3"/>
            <w:tcBorders>
              <w:start w:val="single" w:sz="18" w:space="0" w:color="auto"/>
              <w:end w:val="single" w:sz="18" w:space="0" w:color="auto"/>
            </w:tcBorders>
            <w:shd w:val="clear" w:color="auto" w:fill="D97803"/>
            <w:vAlign w:val="center"/>
          </w:tcPr>
          <w:p w14:paraId="1B4E9627" w14:textId="77777777" w:rsidR="00806AD0" w:rsidRPr="007B176E" w:rsidRDefault="00806AD0" w:rsidP="00806AD0">
            <w:pPr>
              <w:tabs>
                <w:tab w:val="start" w:pos="51.20pt"/>
              </w:tabs>
              <w:ind w:start="-3.50pt"/>
              <w:jc w:val="center"/>
              <w:rPr>
                <w:b/>
                <w:color w:val="FFFFFF" w:themeColor="background1"/>
                <w:szCs w:val="20"/>
              </w:rPr>
            </w:pPr>
            <w:r w:rsidRPr="007B176E">
              <w:rPr>
                <w:b/>
                <w:color w:val="FFFFFF" w:themeColor="background1"/>
                <w:szCs w:val="20"/>
              </w:rPr>
              <w:t>Contrôles EPI</w:t>
            </w:r>
          </w:p>
        </w:tc>
        <w:tc>
          <w:tcPr>
            <w:tcW w:w="120.50pt" w:type="dxa"/>
            <w:gridSpan w:val="5"/>
            <w:tcBorders>
              <w:start w:val="single" w:sz="18" w:space="0" w:color="auto"/>
              <w:end w:val="single" w:sz="18" w:space="0" w:color="auto"/>
            </w:tcBorders>
            <w:shd w:val="clear" w:color="auto" w:fill="D97803"/>
            <w:vAlign w:val="center"/>
          </w:tcPr>
          <w:p w14:paraId="30E30D8B" w14:textId="77777777" w:rsidR="00806AD0" w:rsidRPr="007B176E" w:rsidRDefault="00806AD0" w:rsidP="00A27B0A">
            <w:pPr>
              <w:ind w:start="-3.65pt" w:end="-3.05pt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Moyens</w:t>
            </w:r>
            <w:r w:rsidRPr="007B176E">
              <w:rPr>
                <w:b/>
                <w:color w:val="FFFFFF" w:themeColor="background1"/>
                <w:szCs w:val="20"/>
              </w:rPr>
              <w:t xml:space="preserve"> obligatoires valides</w:t>
            </w:r>
          </w:p>
        </w:tc>
        <w:tc>
          <w:tcPr>
            <w:tcW w:w="163pt" w:type="dxa"/>
            <w:gridSpan w:val="5"/>
            <w:tcBorders>
              <w:start w:val="single" w:sz="18" w:space="0" w:color="auto"/>
              <w:end w:val="single" w:sz="18" w:space="0" w:color="auto"/>
            </w:tcBorders>
            <w:shd w:val="clear" w:color="auto" w:fill="D97803"/>
            <w:vAlign w:val="center"/>
          </w:tcPr>
          <w:p w14:paraId="118B49E4" w14:textId="77777777" w:rsidR="00806AD0" w:rsidRPr="00725310" w:rsidRDefault="00806AD0" w:rsidP="00806AD0">
            <w:pPr>
              <w:jc w:val="center"/>
              <w:rPr>
                <w:b/>
                <w:szCs w:val="20"/>
              </w:rPr>
            </w:pPr>
            <w:r w:rsidRPr="00725310">
              <w:rPr>
                <w:b/>
                <w:color w:val="FFFFFF" w:themeColor="background1"/>
                <w:szCs w:val="20"/>
              </w:rPr>
              <w:t>Processus</w:t>
            </w:r>
          </w:p>
        </w:tc>
        <w:tc>
          <w:tcPr>
            <w:tcW w:w="404pt" w:type="dxa"/>
            <w:gridSpan w:val="7"/>
            <w:tcBorders>
              <w:start w:val="single" w:sz="18" w:space="0" w:color="auto"/>
              <w:end w:val="single" w:sz="18" w:space="0" w:color="auto"/>
            </w:tcBorders>
            <w:shd w:val="clear" w:color="auto" w:fill="D97803"/>
            <w:vAlign w:val="center"/>
          </w:tcPr>
          <w:p w14:paraId="279E72BE" w14:textId="77777777" w:rsidR="00806AD0" w:rsidRPr="00725310" w:rsidRDefault="00806AD0" w:rsidP="00806AD0">
            <w:pPr>
              <w:jc w:val="center"/>
              <w:rPr>
                <w:b/>
                <w:szCs w:val="20"/>
              </w:rPr>
            </w:pPr>
            <w:r w:rsidRPr="00725310">
              <w:rPr>
                <w:b/>
                <w:color w:val="FFFFFF" w:themeColor="background1"/>
                <w:szCs w:val="20"/>
              </w:rPr>
              <w:t>Horaires</w:t>
            </w:r>
          </w:p>
        </w:tc>
        <w:tc>
          <w:tcPr>
            <w:tcW w:w="136.80pt" w:type="dxa"/>
            <w:gridSpan w:val="2"/>
            <w:tcBorders>
              <w:start w:val="single" w:sz="18" w:space="0" w:color="auto"/>
              <w:end w:val="single" w:sz="18" w:space="0" w:color="auto"/>
            </w:tcBorders>
            <w:shd w:val="clear" w:color="auto" w:fill="D97803"/>
            <w:vAlign w:val="center"/>
          </w:tcPr>
          <w:p w14:paraId="04A49E5F" w14:textId="77777777" w:rsidR="00806AD0" w:rsidRPr="001A6DDA" w:rsidRDefault="00806AD0" w:rsidP="00806AD0">
            <w:pPr>
              <w:jc w:val="center"/>
              <w:rPr>
                <w:b/>
                <w:szCs w:val="20"/>
              </w:rPr>
            </w:pPr>
            <w:r w:rsidRPr="00725310">
              <w:rPr>
                <w:b/>
                <w:color w:val="FFFFFF" w:themeColor="background1"/>
                <w:szCs w:val="20"/>
              </w:rPr>
              <w:t>Autre</w:t>
            </w:r>
          </w:p>
        </w:tc>
      </w:tr>
      <w:tr w:rsidR="008E25DB" w:rsidRPr="00A931C3" w14:paraId="7CE9AD40" w14:textId="77777777" w:rsidTr="008E25DB">
        <w:trPr>
          <w:cantSplit/>
          <w:trHeight w:val="3502"/>
        </w:trPr>
        <w:tc>
          <w:tcPr>
            <w:tcW w:w="21.25pt" w:type="dxa"/>
            <w:tcBorders>
              <w:start w:val="single" w:sz="18" w:space="0" w:color="auto"/>
              <w:end w:val="single" w:sz="4" w:space="0" w:color="auto"/>
            </w:tcBorders>
            <w:shd w:val="clear" w:color="auto" w:fill="D97803"/>
            <w:vAlign w:val="center"/>
          </w:tcPr>
          <w:p w14:paraId="028CA5E6" w14:textId="77777777" w:rsidR="008E25DB" w:rsidRPr="00855751" w:rsidRDefault="008E25DB" w:rsidP="00806AD0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20.50pt" w:type="dxa"/>
            <w:tcBorders>
              <w:start w:val="single" w:sz="18" w:space="0" w:color="auto"/>
              <w:end w:val="single" w:sz="4" w:space="0" w:color="auto"/>
            </w:tcBorders>
            <w:shd w:val="clear" w:color="auto" w:fill="C6C3B2"/>
            <w:vAlign w:val="center"/>
          </w:tcPr>
          <w:p w14:paraId="68C51163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NOM Prénom</w:t>
            </w:r>
          </w:p>
        </w:tc>
        <w:tc>
          <w:tcPr>
            <w:tcW w:w="21.30pt" w:type="dxa"/>
            <w:tcBorders>
              <w:start w:val="single" w:sz="4" w:space="0" w:color="auto"/>
            </w:tcBorders>
            <w:shd w:val="clear" w:color="auto" w:fill="C6C3B2"/>
            <w:textDirection w:val="lr"/>
            <w:vAlign w:val="center"/>
          </w:tcPr>
          <w:p w14:paraId="6B3902F1" w14:textId="77777777" w:rsidR="008E25DB" w:rsidRPr="00A931C3" w:rsidRDefault="008E25DB" w:rsidP="00806AD0">
            <w:pPr>
              <w:ind w:start="-3.75pt" w:end="-3.30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Fonction (OC</w:t>
            </w:r>
            <w:r>
              <w:rPr>
                <w:szCs w:val="20"/>
              </w:rPr>
              <w:t>,</w:t>
            </w:r>
            <w:r w:rsidRPr="00A931C3">
              <w:rPr>
                <w:szCs w:val="20"/>
              </w:rPr>
              <w:t> EC</w:t>
            </w:r>
            <w:r>
              <w:rPr>
                <w:szCs w:val="20"/>
              </w:rPr>
              <w:t xml:space="preserve">, </w:t>
            </w:r>
            <w:r w:rsidRPr="00A931C3">
              <w:rPr>
                <w:szCs w:val="20"/>
              </w:rPr>
              <w:t>ET</w:t>
            </w:r>
            <w:r>
              <w:rPr>
                <w:szCs w:val="20"/>
              </w:rPr>
              <w:t> ,…</w:t>
            </w:r>
            <w:r w:rsidRPr="00A931C3">
              <w:rPr>
                <w:szCs w:val="20"/>
              </w:rPr>
              <w:t>)</w:t>
            </w:r>
            <w:r w:rsidRPr="00505435">
              <w:rPr>
                <w:szCs w:val="20"/>
                <w:vertAlign w:val="superscript"/>
              </w:rPr>
              <w:t>1</w:t>
            </w:r>
          </w:p>
          <w:p w14:paraId="0532D1B0" w14:textId="77777777" w:rsidR="008E25DB" w:rsidRPr="00A931C3" w:rsidRDefault="008E25DB" w:rsidP="00806AD0">
            <w:pPr>
              <w:ind w:start="-7.80pt" w:end="-9.55pt"/>
              <w:rPr>
                <w:szCs w:val="20"/>
              </w:rPr>
            </w:pPr>
          </w:p>
        </w:tc>
        <w:tc>
          <w:tcPr>
            <w:tcW w:w="21.25pt" w:type="dxa"/>
            <w:tcBorders>
              <w:end w:val="single" w:sz="4" w:space="0" w:color="auto"/>
            </w:tcBorders>
            <w:shd w:val="clear" w:color="auto" w:fill="C6C3B2"/>
            <w:textDirection w:val="lr"/>
            <w:vAlign w:val="center"/>
          </w:tcPr>
          <w:p w14:paraId="09A3036A" w14:textId="77777777" w:rsidR="008E25DB" w:rsidRDefault="008E25DB" w:rsidP="00806AD0">
            <w:pPr>
              <w:ind w:start="-7.80pt" w:end="-9.55pt"/>
              <w:jc w:val="center"/>
              <w:rPr>
                <w:szCs w:val="20"/>
              </w:rPr>
            </w:pPr>
            <w:r>
              <w:rPr>
                <w:szCs w:val="20"/>
              </w:rPr>
              <w:t>Type d’APR² (AA, VA, …)</w:t>
            </w:r>
          </w:p>
        </w:tc>
        <w:tc>
          <w:tcPr>
            <w:tcW w:w="70.85pt" w:type="dxa"/>
            <w:gridSpan w:val="2"/>
            <w:tcBorders>
              <w:start w:val="single" w:sz="4" w:space="0" w:color="auto"/>
              <w:end w:val="single" w:sz="18" w:space="0" w:color="auto"/>
            </w:tcBorders>
            <w:shd w:val="clear" w:color="auto" w:fill="C6C3B2"/>
            <w:textDirection w:val="lr"/>
            <w:vAlign w:val="center"/>
          </w:tcPr>
          <w:p w14:paraId="4DC6AF02" w14:textId="77777777" w:rsidR="008E25DB" w:rsidRDefault="008E25DB" w:rsidP="00806AD0">
            <w:pPr>
              <w:ind w:start="-3.75pt" w:end="-3.30pt"/>
              <w:jc w:val="center"/>
              <w:rPr>
                <w:szCs w:val="20"/>
              </w:rPr>
            </w:pPr>
            <w:r>
              <w:rPr>
                <w:szCs w:val="20"/>
              </w:rPr>
              <w:t>Référence APR</w:t>
            </w:r>
          </w:p>
          <w:p w14:paraId="5A34ADBA" w14:textId="77777777" w:rsidR="008E25DB" w:rsidRDefault="008E25DB" w:rsidP="00806AD0">
            <w:pPr>
              <w:ind w:start="-3.75pt" w:end="-3.30pt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N° Lot cartouche</w:t>
            </w:r>
          </w:p>
          <w:p w14:paraId="31F995C8" w14:textId="77777777" w:rsidR="008E25DB" w:rsidRPr="00A931C3" w:rsidRDefault="008E25DB" w:rsidP="00806AD0">
            <w:pPr>
              <w:ind w:start="-3.75pt" w:end="-3.30pt"/>
              <w:jc w:val="center"/>
              <w:rPr>
                <w:szCs w:val="20"/>
              </w:rPr>
            </w:pPr>
            <w:r>
              <w:rPr>
                <w:szCs w:val="20"/>
              </w:rPr>
              <w:t>(filtre neuf systématique)</w:t>
            </w:r>
          </w:p>
        </w:tc>
        <w:tc>
          <w:tcPr>
            <w:tcW w:w="21.30pt" w:type="dxa"/>
            <w:tcBorders>
              <w:start w:val="single" w:sz="18" w:space="0" w:color="auto"/>
            </w:tcBorders>
            <w:shd w:val="clear" w:color="auto" w:fill="C6C3B2"/>
            <w:textDirection w:val="lr"/>
            <w:vAlign w:val="center"/>
          </w:tcPr>
          <w:p w14:paraId="4EF3F1FF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>
              <w:rPr>
                <w:szCs w:val="20"/>
              </w:rPr>
              <w:t>Complets</w:t>
            </w:r>
          </w:p>
        </w:tc>
        <w:tc>
          <w:tcPr>
            <w:tcW w:w="21.25pt" w:type="dxa"/>
            <w:shd w:val="clear" w:color="auto" w:fill="C6C3B2"/>
            <w:textDirection w:val="lr"/>
            <w:vAlign w:val="center"/>
          </w:tcPr>
          <w:p w14:paraId="7F97A364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>
              <w:rPr>
                <w:szCs w:val="20"/>
              </w:rPr>
              <w:t>Adaptés</w:t>
            </w:r>
          </w:p>
        </w:tc>
        <w:tc>
          <w:tcPr>
            <w:tcW w:w="21.25pt" w:type="dxa"/>
            <w:tcBorders>
              <w:end w:val="single" w:sz="18" w:space="0" w:color="auto"/>
            </w:tcBorders>
            <w:shd w:val="clear" w:color="auto" w:fill="C6C3B2"/>
            <w:textDirection w:val="lr"/>
            <w:vAlign w:val="center"/>
          </w:tcPr>
          <w:p w14:paraId="776438C6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Etanches </w:t>
            </w:r>
            <w:r w:rsidRPr="00505435">
              <w:rPr>
                <w:szCs w:val="20"/>
                <w:vertAlign w:val="superscript"/>
              </w:rPr>
              <w:t>3</w:t>
            </w:r>
          </w:p>
        </w:tc>
        <w:tc>
          <w:tcPr>
            <w:tcW w:w="21.25pt" w:type="dxa"/>
            <w:tcBorders>
              <w:start w:val="single" w:sz="18" w:space="0" w:color="auto"/>
            </w:tcBorders>
            <w:shd w:val="clear" w:color="auto" w:fill="C6C3B2"/>
            <w:textDirection w:val="lr"/>
            <w:vAlign w:val="center"/>
          </w:tcPr>
          <w:p w14:paraId="5AE2F119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Certificat de conformité APR</w:t>
            </w:r>
          </w:p>
        </w:tc>
        <w:tc>
          <w:tcPr>
            <w:tcW w:w="21.30pt" w:type="dxa"/>
            <w:shd w:val="clear" w:color="auto" w:fill="C6C3B2"/>
            <w:textDirection w:val="lr"/>
            <w:vAlign w:val="center"/>
          </w:tcPr>
          <w:p w14:paraId="4F483EF2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Aptitude médicale</w:t>
            </w:r>
          </w:p>
        </w:tc>
        <w:tc>
          <w:tcPr>
            <w:tcW w:w="21.25pt" w:type="dxa"/>
            <w:shd w:val="clear" w:color="auto" w:fill="C6C3B2"/>
            <w:textDirection w:val="lr"/>
            <w:vAlign w:val="center"/>
          </w:tcPr>
          <w:p w14:paraId="21A3B537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>
              <w:rPr>
                <w:szCs w:val="20"/>
              </w:rPr>
              <w:t>Attestation de compétence</w:t>
            </w:r>
            <w:r w:rsidRPr="00A931C3">
              <w:rPr>
                <w:szCs w:val="20"/>
              </w:rPr>
              <w:t xml:space="preserve"> SS3</w:t>
            </w:r>
          </w:p>
        </w:tc>
        <w:tc>
          <w:tcPr>
            <w:tcW w:w="21.25pt" w:type="dxa"/>
            <w:shd w:val="clear" w:color="auto" w:fill="C6C3B2"/>
            <w:textDirection w:val="lr"/>
            <w:vAlign w:val="center"/>
          </w:tcPr>
          <w:p w14:paraId="206BB6A8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Essai d'ajustement</w:t>
            </w:r>
            <w:r w:rsidR="00792015">
              <w:rPr>
                <w:szCs w:val="20"/>
              </w:rPr>
              <w:t xml:space="preserve"> (FITTEST)</w:t>
            </w:r>
          </w:p>
        </w:tc>
        <w:tc>
          <w:tcPr>
            <w:tcW w:w="35.45pt" w:type="dxa"/>
            <w:tcBorders>
              <w:end w:val="single" w:sz="18" w:space="0" w:color="auto"/>
            </w:tcBorders>
            <w:shd w:val="clear" w:color="auto" w:fill="C6C3B2"/>
            <w:textDirection w:val="lr"/>
            <w:vAlign w:val="center"/>
          </w:tcPr>
          <w:p w14:paraId="5F4AFCEF" w14:textId="77777777" w:rsidR="008E25DB" w:rsidRPr="00A931C3" w:rsidRDefault="008E25DB" w:rsidP="00806AD0">
            <w:pPr>
              <w:ind w:start="5.65pt" w:end="5.65pt"/>
              <w:jc w:val="start"/>
              <w:rPr>
                <w:szCs w:val="20"/>
              </w:rPr>
            </w:pPr>
            <w:r>
              <w:rPr>
                <w:szCs w:val="20"/>
              </w:rPr>
              <w:t xml:space="preserve">  Autre :</w:t>
            </w:r>
          </w:p>
        </w:tc>
        <w:tc>
          <w:tcPr>
            <w:tcW w:w="42.50pt" w:type="dxa"/>
            <w:tcBorders>
              <w:start w:val="single" w:sz="18" w:space="0" w:color="auto"/>
              <w:end w:val="single" w:sz="4" w:space="0" w:color="auto"/>
            </w:tcBorders>
            <w:shd w:val="clear" w:color="auto" w:fill="C6C3B2"/>
            <w:textDirection w:val="lr"/>
            <w:vAlign w:val="center"/>
          </w:tcPr>
          <w:p w14:paraId="5AD6359D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>
              <w:rPr>
                <w:szCs w:val="20"/>
              </w:rPr>
              <w:t>Processus N°</w:t>
            </w:r>
          </w:p>
        </w:tc>
        <w:tc>
          <w:tcPr>
            <w:tcW w:w="35.45pt" w:type="dxa"/>
            <w:tcBorders>
              <w:start w:val="single" w:sz="4" w:space="0" w:color="auto"/>
              <w:end w:val="single" w:sz="4" w:space="0" w:color="auto"/>
            </w:tcBorders>
            <w:shd w:val="clear" w:color="auto" w:fill="C6C3B2"/>
            <w:textDirection w:val="lr"/>
            <w:vAlign w:val="center"/>
          </w:tcPr>
          <w:p w14:paraId="66D3AB3D" w14:textId="77777777" w:rsidR="008E25DB" w:rsidRPr="005030B1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5030B1">
              <w:rPr>
                <w:color w:val="000000" w:themeColor="text1"/>
                <w:szCs w:val="20"/>
              </w:rPr>
              <w:t>Taux d'empoussièrement (en f/L) / Niveau</w:t>
            </w:r>
            <w:r>
              <w:rPr>
                <w:color w:val="000000" w:themeColor="text1"/>
                <w:szCs w:val="20"/>
              </w:rPr>
              <w:t xml:space="preserve"> du processus</w:t>
            </w:r>
          </w:p>
        </w:tc>
        <w:tc>
          <w:tcPr>
            <w:tcW w:w="49.60pt" w:type="dxa"/>
            <w:gridSpan w:val="2"/>
            <w:tcBorders>
              <w:start w:val="single" w:sz="4" w:space="0" w:color="auto"/>
              <w:end w:val="single" w:sz="2" w:space="0" w:color="auto"/>
            </w:tcBorders>
            <w:shd w:val="clear" w:color="auto" w:fill="C6C3B2"/>
            <w:textDirection w:val="lr"/>
            <w:vAlign w:val="center"/>
          </w:tcPr>
          <w:p w14:paraId="615D2FE1" w14:textId="77777777" w:rsidR="008E25DB" w:rsidRPr="008E25DB" w:rsidRDefault="008E25DB" w:rsidP="00806AD0">
            <w:pPr>
              <w:ind w:start="5.65pt" w:end="5.65pt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Posture </w:t>
            </w:r>
            <w:r w:rsidRPr="00505435">
              <w:rPr>
                <w:szCs w:val="20"/>
                <w:vertAlign w:val="superscript"/>
              </w:rPr>
              <w:t>4</w:t>
            </w:r>
            <w:r>
              <w:rPr>
                <w:szCs w:val="20"/>
                <w:vertAlign w:val="superscript"/>
              </w:rPr>
              <w:t> </w:t>
            </w:r>
            <w:r>
              <w:rPr>
                <w:szCs w:val="20"/>
              </w:rPr>
              <w:t>:</w:t>
            </w:r>
          </w:p>
        </w:tc>
        <w:tc>
          <w:tcPr>
            <w:tcW w:w="35.45pt" w:type="dxa"/>
            <w:tcBorders>
              <w:start w:val="single" w:sz="2" w:space="0" w:color="auto"/>
              <w:end w:val="single" w:sz="18" w:space="0" w:color="auto"/>
            </w:tcBorders>
            <w:shd w:val="clear" w:color="auto" w:fill="C6C3B2"/>
            <w:textDirection w:val="lr"/>
            <w:vAlign w:val="center"/>
          </w:tcPr>
          <w:p w14:paraId="4F02BA15" w14:textId="77777777" w:rsidR="008E25DB" w:rsidRPr="00157CB7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157CB7">
              <w:rPr>
                <w:color w:val="000000" w:themeColor="text1"/>
                <w:szCs w:val="20"/>
              </w:rPr>
              <w:t>Effort </w:t>
            </w:r>
            <w:r w:rsidRPr="00505435">
              <w:rPr>
                <w:color w:val="000000" w:themeColor="text1"/>
                <w:szCs w:val="20"/>
                <w:vertAlign w:val="superscript"/>
              </w:rPr>
              <w:t>5</w:t>
            </w:r>
            <w:r w:rsidRPr="00157CB7">
              <w:rPr>
                <w:color w:val="000000" w:themeColor="text1"/>
                <w:szCs w:val="20"/>
              </w:rPr>
              <w:t>:</w:t>
            </w:r>
          </w:p>
        </w:tc>
        <w:tc>
          <w:tcPr>
            <w:tcW w:w="56.70pt" w:type="dxa"/>
            <w:tcBorders>
              <w:start w:val="single" w:sz="18" w:space="0" w:color="auto"/>
              <w:end w:val="single" w:sz="4" w:space="0" w:color="auto"/>
            </w:tcBorders>
            <w:shd w:val="clear" w:color="auto" w:fill="C6C3B2"/>
            <w:textDirection w:val="lr"/>
            <w:vAlign w:val="center"/>
          </w:tcPr>
          <w:p w14:paraId="36A98E52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Heure d'entrée</w:t>
            </w:r>
          </w:p>
        </w:tc>
        <w:tc>
          <w:tcPr>
            <w:tcW w:w="99.25pt" w:type="dxa"/>
            <w:tcBorders>
              <w:start w:val="single" w:sz="4" w:space="0" w:color="auto"/>
            </w:tcBorders>
            <w:shd w:val="clear" w:color="auto" w:fill="C6C3B2"/>
            <w:vAlign w:val="center"/>
          </w:tcPr>
          <w:p w14:paraId="21C5BFB3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  <w:r w:rsidRPr="001A6DDA">
              <w:rPr>
                <w:b/>
                <w:color w:val="000000" w:themeColor="text1"/>
                <w:szCs w:val="20"/>
              </w:rPr>
              <w:t>VISA :</w:t>
            </w:r>
          </w:p>
        </w:tc>
        <w:tc>
          <w:tcPr>
            <w:tcW w:w="49.60pt" w:type="dxa"/>
            <w:shd w:val="clear" w:color="auto" w:fill="C6C3B2"/>
            <w:textDirection w:val="lr"/>
            <w:vAlign w:val="center"/>
          </w:tcPr>
          <w:p w14:paraId="3A57FCAF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Heure de sortie prévue</w:t>
            </w:r>
            <w:r w:rsidR="00DC4435">
              <w:rPr>
                <w:szCs w:val="20"/>
              </w:rPr>
              <w:t xml:space="preserve"> </w:t>
            </w:r>
          </w:p>
        </w:tc>
        <w:tc>
          <w:tcPr>
            <w:tcW w:w="56.70pt" w:type="dxa"/>
            <w:shd w:val="clear" w:color="auto" w:fill="C6C3B2"/>
            <w:textDirection w:val="lr"/>
            <w:vAlign w:val="center"/>
          </w:tcPr>
          <w:p w14:paraId="5C85AA6D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Heure de sortie constatée</w:t>
            </w:r>
          </w:p>
        </w:tc>
        <w:tc>
          <w:tcPr>
            <w:tcW w:w="99.20pt" w:type="dxa"/>
            <w:gridSpan w:val="2"/>
            <w:shd w:val="clear" w:color="auto" w:fill="C6C3B2"/>
            <w:vAlign w:val="center"/>
          </w:tcPr>
          <w:p w14:paraId="0EE8042C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  <w:r w:rsidRPr="001A6DDA">
              <w:rPr>
                <w:b/>
                <w:color w:val="000000" w:themeColor="text1"/>
                <w:szCs w:val="20"/>
              </w:rPr>
              <w:t>VISA :</w:t>
            </w:r>
          </w:p>
        </w:tc>
        <w:tc>
          <w:tcPr>
            <w:tcW w:w="42.55pt" w:type="dxa"/>
            <w:tcBorders>
              <w:end w:val="single" w:sz="18" w:space="0" w:color="auto"/>
            </w:tcBorders>
            <w:shd w:val="clear" w:color="auto" w:fill="C6C3B2"/>
            <w:textDirection w:val="lr"/>
            <w:vAlign w:val="center"/>
          </w:tcPr>
          <w:p w14:paraId="75F4C706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Temps de récupération</w:t>
            </w:r>
            <w:r w:rsidR="00792015">
              <w:rPr>
                <w:szCs w:val="20"/>
              </w:rPr>
              <w:t xml:space="preserve"> prévu</w:t>
            </w:r>
            <w:r w:rsidR="00A95DBF">
              <w:rPr>
                <w:szCs w:val="20"/>
              </w:rPr>
              <w:t xml:space="preserve"> </w:t>
            </w:r>
            <w:r w:rsidR="00A95DBF" w:rsidRPr="00A95DBF">
              <w:rPr>
                <w:szCs w:val="20"/>
                <w:vertAlign w:val="superscript"/>
              </w:rPr>
              <w:t>6</w:t>
            </w:r>
          </w:p>
        </w:tc>
        <w:tc>
          <w:tcPr>
            <w:tcW w:w="113.40pt" w:type="dxa"/>
            <w:tcBorders>
              <w:start w:val="single" w:sz="18" w:space="0" w:color="auto"/>
            </w:tcBorders>
            <w:shd w:val="clear" w:color="auto" w:fill="C6C3B2"/>
            <w:textDirection w:val="lr"/>
            <w:vAlign w:val="center"/>
          </w:tcPr>
          <w:p w14:paraId="4A84367A" w14:textId="77777777" w:rsidR="008E25DB" w:rsidRPr="00A931C3" w:rsidRDefault="008E25DB" w:rsidP="00806AD0">
            <w:pPr>
              <w:ind w:start="5.65pt" w:end="5.65pt"/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Incident</w:t>
            </w:r>
          </w:p>
        </w:tc>
        <w:tc>
          <w:tcPr>
            <w:tcW w:w="23.40pt" w:type="dxa"/>
            <w:tcBorders>
              <w:end w:val="single" w:sz="18" w:space="0" w:color="auto"/>
            </w:tcBorders>
            <w:shd w:val="clear" w:color="auto" w:fill="C6C3B2"/>
            <w:textDirection w:val="lr"/>
            <w:vAlign w:val="center"/>
          </w:tcPr>
          <w:p w14:paraId="4D2AC58E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  <w:r w:rsidRPr="00A931C3">
              <w:rPr>
                <w:szCs w:val="20"/>
              </w:rPr>
              <w:t>MET</w:t>
            </w:r>
            <w:r w:rsidR="00DE3E29">
              <w:rPr>
                <w:szCs w:val="20"/>
              </w:rPr>
              <w:t>A</w:t>
            </w:r>
            <w:r w:rsidRPr="00A931C3">
              <w:rPr>
                <w:szCs w:val="20"/>
              </w:rPr>
              <w:t>OP</w:t>
            </w:r>
          </w:p>
        </w:tc>
      </w:tr>
      <w:tr w:rsidR="008E25DB" w:rsidRPr="00A931C3" w14:paraId="1B56FDFB" w14:textId="77777777" w:rsidTr="00DC4435">
        <w:trPr>
          <w:trHeight w:val="794"/>
        </w:trPr>
        <w:tc>
          <w:tcPr>
            <w:tcW w:w="21.25pt" w:type="dxa"/>
            <w:tcBorders>
              <w:start w:val="single" w:sz="18" w:space="0" w:color="auto"/>
              <w:end w:val="single" w:sz="4" w:space="0" w:color="auto"/>
            </w:tcBorders>
            <w:shd w:val="clear" w:color="auto" w:fill="D97803"/>
            <w:vAlign w:val="center"/>
          </w:tcPr>
          <w:p w14:paraId="2BA87A32" w14:textId="77777777" w:rsidR="007B4A37" w:rsidRPr="004C08C6" w:rsidRDefault="004E66E2" w:rsidP="004C08C6">
            <w:pPr>
              <w:rPr>
                <w:b/>
                <w:color w:val="FFFFFF" w:themeColor="background1"/>
                <w:szCs w:val="20"/>
              </w:rPr>
            </w:pPr>
            <w:r>
              <w:rPr>
                <w:sz w:val="18"/>
                <w:szCs w:val="20"/>
              </w:rPr>
              <w:t>{#</w:t>
            </w:r>
            <w:proofErr w:type="spellStart"/>
            <w:r>
              <w:rPr>
                <w:sz w:val="18"/>
                <w:szCs w:val="20"/>
              </w:rPr>
              <w:t>data.sta</w:t>
            </w:r>
            <w:proofErr w:type="spellEnd"/>
            <w:r>
              <w:rPr>
                <w:sz w:val="18"/>
                <w:szCs w:val="20"/>
              </w:rPr>
              <w:t>}</w:t>
            </w:r>
            <w:r w:rsidR="001B7D82">
              <w:rPr>
                <w:b/>
                <w:color w:val="FFFFFF" w:themeColor="background1"/>
                <w:szCs w:val="20"/>
              </w:rPr>
              <w:t>1</w:t>
            </w:r>
          </w:p>
        </w:tc>
        <w:tc>
          <w:tcPr>
            <w:tcW w:w="120.50pt" w:type="dxa"/>
            <w:tcBorders>
              <w:start w:val="single" w:sz="18" w:space="0" w:color="auto"/>
              <w:end w:val="single" w:sz="4" w:space="0" w:color="auto"/>
            </w:tcBorders>
            <w:vAlign w:val="center"/>
          </w:tcPr>
          <w:p w14:paraId="79649312" w14:textId="77777777" w:rsidR="008E25DB" w:rsidRPr="00DC4435" w:rsidRDefault="00CD6EB9" w:rsidP="00DC4435">
            <w:pPr>
              <w:ind w:start="-17.55pt" w:end="-17.60pt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{</w:t>
            </w:r>
            <w:proofErr w:type="spellStart"/>
            <w:r>
              <w:rPr>
                <w:sz w:val="18"/>
                <w:szCs w:val="20"/>
              </w:rPr>
              <w:t>formation.typeFormation.nomFormation</w:t>
            </w:r>
            <w:proofErr w:type="spellEnd"/>
            <w:r>
              <w:rPr>
                <w:sz w:val="18"/>
                <w:szCs w:val="20"/>
              </w:rPr>
              <w:t>}</w:t>
            </w:r>
          </w:p>
          <w:p w14:paraId="226B219C" w14:textId="77777777" w:rsidR="000463DC" w:rsidRDefault="00CD6EB9" w:rsidP="00DC4435">
            <w:pPr>
              <w:ind w:start="-17.55pt" w:end="-17.60pt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{</w:t>
            </w:r>
            <w:proofErr w:type="spellStart"/>
            <w:r>
              <w:rPr>
                <w:sz w:val="18"/>
                <w:szCs w:val="20"/>
              </w:rPr>
              <w:t>contact.nom</w:t>
            </w:r>
            <w:proofErr w:type="spellEnd"/>
            <w:r>
              <w:rPr>
                <w:sz w:val="18"/>
                <w:szCs w:val="20"/>
              </w:rPr>
              <w:t>}</w:t>
            </w:r>
          </w:p>
          <w:p w14:paraId="4A68A7AA" w14:textId="77777777" w:rsidR="00CD6EB9" w:rsidRDefault="00CD6EB9" w:rsidP="00CD6EB9">
            <w:pPr>
              <w:ind w:start="-17.55pt" w:end="-17.60pt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{</w:t>
            </w:r>
            <w:proofErr w:type="spellStart"/>
            <w:r>
              <w:rPr>
                <w:sz w:val="18"/>
                <w:szCs w:val="20"/>
              </w:rPr>
              <w:t>contact.prenom</w:t>
            </w:r>
            <w:proofErr w:type="spellEnd"/>
            <w:r>
              <w:rPr>
                <w:sz w:val="18"/>
                <w:szCs w:val="20"/>
              </w:rPr>
              <w:t>}</w:t>
            </w:r>
          </w:p>
          <w:p w14:paraId="02F5321F" w14:textId="1F248788" w:rsidR="009E22DF" w:rsidRPr="00DC4435" w:rsidRDefault="009E22DF" w:rsidP="00CD6EB9">
            <w:pPr>
              <w:ind w:start="-17.55pt" w:end="-17.60pt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{sousTraitance?sousTraitance.</w:t>
            </w:r>
            <w:proofErr w:type="spellStart"/>
            <w:r>
              <w:rPr>
                <w:sz w:val="18"/>
                <w:szCs w:val="20"/>
              </w:rPr>
              <w:t>raisonSociale</w:t>
            </w:r>
            <w:proofErr w:type="spellEnd"/>
            <w:r>
              <w:rPr>
                <w:sz w:val="18"/>
                <w:szCs w:val="20"/>
              </w:rPr>
              <w:t>:</w:t>
            </w:r>
            <w:r w:rsidRPr="00D4044E">
              <w:rPr>
                <w:bCs/>
                <w:noProof/>
                <w:szCs w:val="20"/>
              </w:rPr>
              <w:t>'</w:t>
            </w:r>
            <w:r>
              <w:rPr>
                <w:bCs/>
                <w:noProof/>
                <w:szCs w:val="20"/>
              </w:rPr>
              <w:t>Particulier</w:t>
            </w:r>
            <w:r w:rsidRPr="00D4044E">
              <w:rPr>
                <w:bCs/>
                <w:noProof/>
                <w:szCs w:val="20"/>
              </w:rPr>
              <w:t>'</w:t>
            </w:r>
            <w:r w:rsidR="007F1DB7">
              <w:rPr>
                <w:bCs/>
                <w:noProof/>
                <w:szCs w:val="20"/>
              </w:rPr>
              <w:t>}</w:t>
            </w:r>
          </w:p>
        </w:tc>
        <w:tc>
          <w:tcPr>
            <w:tcW w:w="21.30pt" w:type="dxa"/>
            <w:tcBorders>
              <w:start w:val="single" w:sz="4" w:space="0" w:color="auto"/>
            </w:tcBorders>
            <w:vAlign w:val="center"/>
          </w:tcPr>
          <w:p w14:paraId="13907794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1.25pt" w:type="dxa"/>
            <w:tcBorders>
              <w:end w:val="single" w:sz="4" w:space="0" w:color="auto"/>
            </w:tcBorders>
            <w:vAlign w:val="center"/>
          </w:tcPr>
          <w:p w14:paraId="2848119B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70.85pt" w:type="dxa"/>
            <w:gridSpan w:val="2"/>
            <w:tcBorders>
              <w:start w:val="single" w:sz="4" w:space="0" w:color="auto"/>
              <w:end w:val="single" w:sz="18" w:space="0" w:color="auto"/>
            </w:tcBorders>
            <w:vAlign w:val="center"/>
          </w:tcPr>
          <w:p w14:paraId="6FD8318F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1.30pt" w:type="dxa"/>
            <w:tcBorders>
              <w:start w:val="single" w:sz="18" w:space="0" w:color="auto"/>
            </w:tcBorders>
            <w:vAlign w:val="center"/>
          </w:tcPr>
          <w:p w14:paraId="53F23B60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1.25pt" w:type="dxa"/>
            <w:vAlign w:val="center"/>
          </w:tcPr>
          <w:p w14:paraId="0EDCB89B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1.25pt" w:type="dxa"/>
            <w:tcBorders>
              <w:end w:val="single" w:sz="18" w:space="0" w:color="auto"/>
            </w:tcBorders>
            <w:vAlign w:val="center"/>
          </w:tcPr>
          <w:p w14:paraId="44A2C6E9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1.25pt" w:type="dxa"/>
            <w:tcBorders>
              <w:start w:val="single" w:sz="18" w:space="0" w:color="auto"/>
            </w:tcBorders>
            <w:vAlign w:val="center"/>
          </w:tcPr>
          <w:p w14:paraId="33B59FC1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1.30pt" w:type="dxa"/>
            <w:vAlign w:val="center"/>
          </w:tcPr>
          <w:p w14:paraId="59BE710D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1.25pt" w:type="dxa"/>
            <w:vAlign w:val="center"/>
          </w:tcPr>
          <w:p w14:paraId="7A03D390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1.25pt" w:type="dxa"/>
            <w:vAlign w:val="center"/>
          </w:tcPr>
          <w:p w14:paraId="7FD84554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35.45pt" w:type="dxa"/>
            <w:tcBorders>
              <w:end w:val="single" w:sz="18" w:space="0" w:color="auto"/>
            </w:tcBorders>
            <w:vAlign w:val="center"/>
          </w:tcPr>
          <w:p w14:paraId="26E897D6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42.50pt" w:type="dxa"/>
            <w:tcBorders>
              <w:start w:val="single" w:sz="18" w:space="0" w:color="auto"/>
              <w:end w:val="single" w:sz="4" w:space="0" w:color="auto"/>
            </w:tcBorders>
            <w:vAlign w:val="center"/>
          </w:tcPr>
          <w:p w14:paraId="4415AB02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35.45pt" w:type="dxa"/>
            <w:tcBorders>
              <w:start w:val="single" w:sz="4" w:space="0" w:color="auto"/>
              <w:end w:val="single" w:sz="4" w:space="0" w:color="auto"/>
            </w:tcBorders>
            <w:vAlign w:val="center"/>
          </w:tcPr>
          <w:p w14:paraId="0E4E4365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49.60pt" w:type="dxa"/>
            <w:gridSpan w:val="2"/>
            <w:tcBorders>
              <w:start w:val="single" w:sz="4" w:space="0" w:color="auto"/>
              <w:end w:val="single" w:sz="2" w:space="0" w:color="auto"/>
            </w:tcBorders>
            <w:vAlign w:val="center"/>
          </w:tcPr>
          <w:p w14:paraId="6B7C4119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35.45pt" w:type="dxa"/>
            <w:tcBorders>
              <w:start w:val="single" w:sz="2" w:space="0" w:color="auto"/>
              <w:end w:val="single" w:sz="18" w:space="0" w:color="auto"/>
            </w:tcBorders>
            <w:vAlign w:val="center"/>
          </w:tcPr>
          <w:p w14:paraId="18DA39E5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56.70pt" w:type="dxa"/>
            <w:tcBorders>
              <w:start w:val="single" w:sz="18" w:space="0" w:color="auto"/>
              <w:end w:val="single" w:sz="4" w:space="0" w:color="auto"/>
            </w:tcBorders>
            <w:vAlign w:val="center"/>
          </w:tcPr>
          <w:p w14:paraId="06EBC98E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99.25pt" w:type="dxa"/>
            <w:tcBorders>
              <w:start w:val="single" w:sz="4" w:space="0" w:color="auto"/>
            </w:tcBorders>
            <w:vAlign w:val="center"/>
          </w:tcPr>
          <w:p w14:paraId="1EA00B61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49.60pt" w:type="dxa"/>
            <w:vAlign w:val="center"/>
          </w:tcPr>
          <w:p w14:paraId="7CE143F4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56.70pt" w:type="dxa"/>
            <w:vAlign w:val="center"/>
          </w:tcPr>
          <w:p w14:paraId="68F8DEED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99.20pt" w:type="dxa"/>
            <w:gridSpan w:val="2"/>
            <w:vAlign w:val="center"/>
          </w:tcPr>
          <w:p w14:paraId="2E8D0A88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42.55pt" w:type="dxa"/>
            <w:tcBorders>
              <w:end w:val="single" w:sz="18" w:space="0" w:color="auto"/>
            </w:tcBorders>
            <w:vAlign w:val="center"/>
          </w:tcPr>
          <w:p w14:paraId="73D9D47A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113.40pt" w:type="dxa"/>
            <w:tcBorders>
              <w:start w:val="single" w:sz="18" w:space="0" w:color="auto"/>
            </w:tcBorders>
            <w:vAlign w:val="center"/>
          </w:tcPr>
          <w:p w14:paraId="06B93AB2" w14:textId="77777777" w:rsidR="008E25DB" w:rsidRPr="00A931C3" w:rsidRDefault="008E25DB" w:rsidP="00806AD0">
            <w:pPr>
              <w:jc w:val="center"/>
              <w:rPr>
                <w:szCs w:val="20"/>
              </w:rPr>
            </w:pPr>
          </w:p>
        </w:tc>
        <w:tc>
          <w:tcPr>
            <w:tcW w:w="23.40pt" w:type="dxa"/>
            <w:tcBorders>
              <w:end w:val="single" w:sz="18" w:space="0" w:color="auto"/>
            </w:tcBorders>
            <w:vAlign w:val="center"/>
          </w:tcPr>
          <w:p w14:paraId="0B0D6136" w14:textId="77777777" w:rsidR="00093555" w:rsidRPr="00093555" w:rsidRDefault="00CD6EB9" w:rsidP="00093555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{/</w:t>
            </w:r>
            <w:proofErr w:type="spellStart"/>
            <w:r>
              <w:rPr>
                <w:sz w:val="18"/>
                <w:szCs w:val="20"/>
              </w:rPr>
              <w:t>data.sta</w:t>
            </w:r>
            <w:proofErr w:type="spellEnd"/>
            <w:r>
              <w:rPr>
                <w:sz w:val="18"/>
                <w:szCs w:val="20"/>
              </w:rPr>
              <w:t>}</w:t>
            </w:r>
          </w:p>
        </w:tc>
      </w:tr>
    </w:tbl>
    <w:p w14:paraId="735A43D9" w14:textId="77777777" w:rsidR="00010042" w:rsidRDefault="00010042" w:rsidP="003C3CD6">
      <w:pPr>
        <w:tabs>
          <w:tab w:val="start" w:pos="167.15pt"/>
        </w:tabs>
        <w:rPr>
          <w:sz w:val="2"/>
          <w:szCs w:val="2"/>
        </w:rPr>
      </w:pPr>
    </w:p>
    <w:p w14:paraId="68E9C87A" w14:textId="77777777" w:rsidR="00490CDE" w:rsidRPr="007B72B2" w:rsidRDefault="00490CDE" w:rsidP="003C3CD6">
      <w:pPr>
        <w:tabs>
          <w:tab w:val="start" w:pos="167.15pt"/>
        </w:tabs>
        <w:rPr>
          <w:sz w:val="2"/>
          <w:szCs w:val="2"/>
        </w:rPr>
      </w:pPr>
    </w:p>
    <w:sectPr w:rsidR="00490CDE" w:rsidRPr="007B72B2" w:rsidSect="007B4A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.55pt" w:h="841.90pt" w:orient="landscape" w:code="8"/>
      <w:pgMar w:top="70.90pt" w:right="26.95pt" w:bottom="22.70pt" w:left="49.60pt" w:header="21.25pt" w:footer="2pt" w:gutter="0pt"/>
      <w:lnNumType w:countBy="1" w:restart="newSection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2FE86DFC" w14:textId="77777777" w:rsidR="00C53419" w:rsidRDefault="00C53419" w:rsidP="00010042">
      <w:r>
        <w:separator/>
      </w:r>
    </w:p>
    <w:p w14:paraId="02D0302C" w14:textId="77777777" w:rsidR="00C53419" w:rsidRDefault="00C53419" w:rsidP="00010042"/>
  </w:endnote>
  <w:endnote w:type="continuationSeparator" w:id="0">
    <w:p w14:paraId="057F02AF" w14:textId="77777777" w:rsidR="00C53419" w:rsidRDefault="00C53419" w:rsidP="00010042">
      <w:r>
        <w:continuationSeparator/>
      </w:r>
    </w:p>
    <w:p w14:paraId="7496B9B2" w14:textId="77777777" w:rsidR="00C53419" w:rsidRDefault="00C53419" w:rsidP="00010042"/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8D66861" w14:textId="77777777" w:rsidR="00E22461" w:rsidRDefault="00E22461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Style w:val="Grilledutableau"/>
      <w:tblW w:w="1148.20pt" w:type="dxa"/>
      <w:tblInd w:w="-26.60pt" w:type="dxa"/>
      <w:tblBorders>
        <w:top w:val="none" w:sz="0" w:space="0" w:color="auto"/>
        <w:start w:val="none" w:sz="0" w:space="0" w:color="auto"/>
        <w:bottom w:val="none" w:sz="0" w:space="0" w:color="auto"/>
        <w:end w:val="none" w:sz="0" w:space="0" w:color="auto"/>
        <w:insideH w:val="none" w:sz="0" w:space="0" w:color="auto"/>
        <w:insideV w:val="none" w:sz="0" w:space="0" w:color="auto"/>
      </w:tblBorders>
      <w:tblLook w:firstRow="1" w:lastRow="0" w:firstColumn="1" w:lastColumn="0" w:noHBand="0" w:noVBand="1"/>
    </w:tblPr>
    <w:tblGrid>
      <w:gridCol w:w="8080"/>
      <w:gridCol w:w="8789"/>
      <w:gridCol w:w="6095"/>
    </w:tblGrid>
    <w:tr w:rsidR="00986913" w14:paraId="5B635AEA" w14:textId="77777777" w:rsidTr="001869B8">
      <w:tc>
        <w:tcPr>
          <w:tcW w:w="404pt" w:type="dxa"/>
        </w:tcPr>
        <w:p w14:paraId="03604D46" w14:textId="77777777" w:rsidR="00986913" w:rsidRPr="00505435" w:rsidRDefault="00986913" w:rsidP="00733521">
          <w:pPr>
            <w:ind w:end="-3.30pt"/>
            <w:jc w:val="start"/>
            <w:rPr>
              <w:sz w:val="16"/>
            </w:rPr>
          </w:pPr>
          <w:r w:rsidRPr="00505435">
            <w:rPr>
              <w:sz w:val="16"/>
              <w:vertAlign w:val="superscript"/>
            </w:rPr>
            <w:t>1</w:t>
          </w:r>
          <w:r w:rsidRPr="00505435">
            <w:rPr>
              <w:sz w:val="16"/>
            </w:rPr>
            <w:t xml:space="preserve"> </w:t>
          </w:r>
          <w:r w:rsidRPr="00505435">
            <w:rPr>
              <w:sz w:val="16"/>
              <w:szCs w:val="20"/>
            </w:rPr>
            <w:t>OC : opérateur, EC : Encadrant de chantier, ET : encadrant Technique</w:t>
          </w:r>
        </w:p>
        <w:p w14:paraId="20812B68" w14:textId="77777777" w:rsidR="00986913" w:rsidRPr="00505435" w:rsidRDefault="00986913" w:rsidP="00733521">
          <w:pPr>
            <w:ind w:end="-3.30pt"/>
            <w:jc w:val="start"/>
            <w:rPr>
              <w:sz w:val="16"/>
            </w:rPr>
          </w:pPr>
          <w:r w:rsidRPr="00505435">
            <w:rPr>
              <w:sz w:val="16"/>
            </w:rPr>
            <w:t>² AA : Adduction d’Air, VA : Ventilation Assistée</w:t>
          </w:r>
        </w:p>
      </w:tc>
      <w:tc>
        <w:tcPr>
          <w:tcW w:w="439.45pt" w:type="dxa"/>
        </w:tcPr>
        <w:p w14:paraId="166AF85F" w14:textId="77777777" w:rsidR="00986913" w:rsidRPr="00505435" w:rsidRDefault="00986913" w:rsidP="00733521">
          <w:pPr>
            <w:pStyle w:val="Notedebasdepage"/>
            <w:rPr>
              <w:sz w:val="16"/>
            </w:rPr>
          </w:pPr>
          <w:r w:rsidRPr="00505435">
            <w:rPr>
              <w:sz w:val="16"/>
              <w:vertAlign w:val="superscript"/>
            </w:rPr>
            <w:t>3</w:t>
          </w:r>
          <w:r w:rsidRPr="00505435">
            <w:rPr>
              <w:sz w:val="16"/>
            </w:rPr>
            <w:t xml:space="preserve"> adhésif, état visuel</w:t>
          </w:r>
          <w:r>
            <w:rPr>
              <w:sz w:val="16"/>
            </w:rPr>
            <w:t xml:space="preserve">, étanchéité masque (test vacation, morphologie, stockage, …) </w:t>
          </w:r>
          <w:r w:rsidRPr="00505435">
            <w:rPr>
              <w:sz w:val="16"/>
            </w:rPr>
            <w:t>…</w:t>
          </w:r>
        </w:p>
        <w:p w14:paraId="20C701D8" w14:textId="77777777" w:rsidR="00986913" w:rsidRPr="00505435" w:rsidRDefault="00986913" w:rsidP="00505435">
          <w:pPr>
            <w:pStyle w:val="Notedebasdepage"/>
            <w:rPr>
              <w:sz w:val="16"/>
            </w:rPr>
          </w:pPr>
          <w:r w:rsidRPr="00505435">
            <w:rPr>
              <w:sz w:val="16"/>
              <w:vertAlign w:val="superscript"/>
            </w:rPr>
            <w:t>4</w:t>
          </w:r>
          <w:r w:rsidRPr="00505435">
            <w:rPr>
              <w:sz w:val="16"/>
            </w:rPr>
            <w:t xml:space="preserve"> debout, accroupis, bras levés, …</w:t>
          </w:r>
        </w:p>
      </w:tc>
      <w:tc>
        <w:tcPr>
          <w:tcW w:w="304.75pt" w:type="dxa"/>
        </w:tcPr>
        <w:p w14:paraId="0D9E9131" w14:textId="77777777" w:rsidR="00986913" w:rsidRDefault="00986913" w:rsidP="00733521">
          <w:pPr>
            <w:ind w:end="-3.30pt"/>
            <w:jc w:val="start"/>
            <w:rPr>
              <w:sz w:val="16"/>
            </w:rPr>
          </w:pPr>
          <w:r w:rsidRPr="00505435">
            <w:rPr>
              <w:sz w:val="16"/>
              <w:vertAlign w:val="superscript"/>
            </w:rPr>
            <w:t>5</w:t>
          </w:r>
          <w:r w:rsidRPr="00505435">
            <w:rPr>
              <w:sz w:val="16"/>
            </w:rPr>
            <w:t xml:space="preserve"> Faible, moyen, fort</w:t>
          </w:r>
        </w:p>
        <w:p w14:paraId="1734B07D" w14:textId="77777777" w:rsidR="00986913" w:rsidRPr="00A95DBF" w:rsidRDefault="00986913" w:rsidP="00A95DBF">
          <w:pPr>
            <w:rPr>
              <w:sz w:val="16"/>
            </w:rPr>
          </w:pPr>
          <w:r w:rsidRPr="00A95DBF">
            <w:rPr>
              <w:sz w:val="16"/>
              <w:vertAlign w:val="superscript"/>
            </w:rPr>
            <w:t xml:space="preserve">6 </w:t>
          </w:r>
          <w:r>
            <w:rPr>
              <w:sz w:val="16"/>
            </w:rPr>
            <w:t>à compléter par l’EC</w:t>
          </w:r>
        </w:p>
      </w:tc>
    </w:tr>
  </w:tbl>
  <w:p w14:paraId="0DA3A2FF" w14:textId="77777777" w:rsidR="00986913" w:rsidRPr="00010042" w:rsidRDefault="00986913" w:rsidP="00010042">
    <w:pPr>
      <w:pStyle w:val="Pieddepage"/>
      <w:jc w:val="center"/>
      <w:rPr>
        <w:sz w:val="10"/>
        <w:szCs w:val="16"/>
      </w:rPr>
    </w:pPr>
    <w:r w:rsidRPr="00010042">
      <w:rPr>
        <w:sz w:val="16"/>
      </w:rPr>
      <w:t>Ce document est la propriété exclusive d’ALEA CONTROLES, toute diffusion, reproduction, même partielle, ainsi que toute transmission est interdite sans autorisation écrite.</w:t>
    </w:r>
  </w:p>
  <w:p w14:paraId="59B0B7E6" w14:textId="77777777" w:rsidR="00986913" w:rsidRDefault="00986913" w:rsidP="00010042"/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429313C" w14:textId="77777777" w:rsidR="00986913" w:rsidRPr="00D141A2" w:rsidRDefault="00986913" w:rsidP="00010042">
    <w:pPr>
      <w:pStyle w:val="Pieddepage"/>
      <w:rPr>
        <w:sz w:val="14"/>
        <w:szCs w:val="16"/>
      </w:rPr>
    </w:pPr>
    <w:r w:rsidRPr="00A83749">
      <w:t>Ce document est la propriété exclusive d’ALEA CONTROLES, toute diffusion, reproduction, même partielle, ainsi que toute transmission est interdite sans autorisation écrite.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4A84BFB" w14:textId="77777777" w:rsidR="00C53419" w:rsidRDefault="00C53419" w:rsidP="00010042">
      <w:r>
        <w:separator/>
      </w:r>
    </w:p>
    <w:p w14:paraId="2777D5B8" w14:textId="77777777" w:rsidR="00C53419" w:rsidRDefault="00C53419" w:rsidP="00010042"/>
  </w:footnote>
  <w:footnote w:type="continuationSeparator" w:id="0">
    <w:p w14:paraId="5707DD56" w14:textId="77777777" w:rsidR="00C53419" w:rsidRDefault="00C53419" w:rsidP="00010042">
      <w:r>
        <w:continuationSeparator/>
      </w:r>
    </w:p>
    <w:p w14:paraId="63C2FF7C" w14:textId="77777777" w:rsidR="00C53419" w:rsidRDefault="00C53419" w:rsidP="00010042"/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75D5092" w14:textId="77777777" w:rsidR="00986913" w:rsidRDefault="00C53419" w:rsidP="00010042">
    <w:pPr>
      <w:pStyle w:val="En-tte"/>
    </w:pPr>
    <w:r>
      <w:rPr>
        <w:noProof/>
      </w:rPr>
      <mc:AlternateContent>
        <mc:Choice Requires="v">
          <w:pict w14:anchorId="1B1731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882761" o:spid="_x0000_s2052" type="#_x0000_t136" style="position:absolute;left:0;text-align:left;margin-left:0;margin-top:0;width:554.25pt;height:85.2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entury Gothic&quot;;font-size:1pt" string="Aléa Contrôles"/>
              <w10:wrap anchorx="margin" anchory="margin"/>
            </v:shape>
          </w:pict>
        </mc:Choice>
        <mc:Fallback>
          <w:drawing>
            <wp:anchor distT="0" distB="0" distL="114300" distR="114300" simplePos="0" relativeHeight="251659264" behindDoc="1" locked="0" layoutInCell="0" allowOverlap="1" wp14:anchorId="1A98B72C" wp14:editId="30B2726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038975" cy="1082675"/>
              <wp:effectExtent l="0" t="2066925" r="0" b="2146300"/>
              <wp:wrapNone/>
              <wp:docPr id="1" name="PowerPlusWaterMarkObject27882761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 noChangeShapeType="1" noTextEdit="1"/>
                    </wp:cNvSpPr>
                    <wp:spPr bwMode="auto">
                      <a:xfrm rot="18900000">
                        <a:off x="0" y="0"/>
                        <a:ext cx="7038975" cy="10826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37B2D1B8" w14:textId="77777777" w:rsidR="00151338" w:rsidRDefault="00151338" w:rsidP="0015133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Aléa Contrôles</w:t>
                          </w:r>
                        </w:p>
                      </wne:txbxContent>
                    </wp:txbx>
                    <wp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  <w:p w14:paraId="31E8D9DD" w14:textId="77777777" w:rsidR="00986913" w:rsidRDefault="00986913" w:rsidP="00010042"/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1141.70pt" w:type="dxa"/>
      <w:tblInd w:w="-26.6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Look w:firstRow="1" w:lastRow="0" w:firstColumn="1" w:lastColumn="0" w:noHBand="0" w:noVBand="1"/>
    </w:tblPr>
    <w:tblGrid>
      <w:gridCol w:w="4253"/>
      <w:gridCol w:w="14742"/>
      <w:gridCol w:w="3839"/>
    </w:tblGrid>
    <w:tr w:rsidR="00986913" w:rsidRPr="00010042" w14:paraId="0B80C71D" w14:textId="77777777" w:rsidTr="00855751">
      <w:trPr>
        <w:trHeight w:val="373"/>
      </w:trPr>
      <w:tc>
        <w:tcPr>
          <w:tcW w:w="212.65pt" w:type="dxa"/>
          <w:vMerge w:val="restart"/>
          <w:vAlign w:val="center"/>
        </w:tcPr>
        <w:p w14:paraId="4D45AEAB" w14:textId="77777777" w:rsidR="00986913" w:rsidRPr="00010042" w:rsidRDefault="00986913" w:rsidP="00010042">
          <w:pPr>
            <w:pStyle w:val="En-tte"/>
          </w:pPr>
          <w:r>
            <w:rPr>
              <w:noProof/>
            </w:rPr>
            <w:drawing>
              <wp:inline distT="0" distB="0" distL="0" distR="0" wp14:anchorId="63C3F4F5" wp14:editId="6F994985">
                <wp:extent cx="1780101" cy="587828"/>
                <wp:effectExtent l="0" t="0" r="0" b="0"/>
                <wp:docPr id="6" name="Image 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3" name="Bloc Marque Aléa Contrôles Horizontal HD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.796%" t="32.133%" r="12.606%" b="33.009%"/>
                        <a:stretch/>
                      </pic:blipFill>
                      <pic:spPr bwMode="auto">
                        <a:xfrm>
                          <a:off x="0" y="0"/>
                          <a:ext cx="1806967" cy="59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.10pt" w:type="dxa"/>
          <w:vMerge w:val="restart"/>
          <w:vAlign w:val="center"/>
        </w:tcPr>
        <w:p w14:paraId="054AA28D" w14:textId="77777777" w:rsidR="00986913" w:rsidRPr="006012F4" w:rsidRDefault="00986913" w:rsidP="00010042">
          <w:pPr>
            <w:jc w:val="center"/>
            <w:rPr>
              <w:b/>
              <w:color w:val="D97803"/>
              <w:highlight w:val="yellow"/>
            </w:rPr>
          </w:pPr>
          <w:r w:rsidRPr="006012F4">
            <w:rPr>
              <w:b/>
              <w:color w:val="D97803"/>
              <w:sz w:val="28"/>
            </w:rPr>
            <w:t>Registre Entrée – Sortie de Zone</w:t>
          </w:r>
          <w:r>
            <w:rPr>
              <w:b/>
              <w:color w:val="D97803"/>
              <w:sz w:val="28"/>
            </w:rPr>
            <w:t xml:space="preserve"> par vacation</w:t>
          </w:r>
        </w:p>
      </w:tc>
      <w:tc>
        <w:tcPr>
          <w:tcW w:w="191.95pt" w:type="dxa"/>
          <w:tcBorders>
            <w:bottom w:val="nil"/>
          </w:tcBorders>
        </w:tcPr>
        <w:p w14:paraId="1B4AB931" w14:textId="77777777" w:rsidR="00986913" w:rsidRPr="00010042" w:rsidRDefault="00986913" w:rsidP="00010042">
          <w:pPr>
            <w:pStyle w:val="En-tte"/>
          </w:pPr>
          <w:r w:rsidRPr="00010042">
            <w:t xml:space="preserve">Réf. : </w:t>
          </w:r>
          <w:r>
            <w:t>T-EN-74</w:t>
          </w:r>
        </w:p>
        <w:p w14:paraId="1CAF4899" w14:textId="3C8CBD99" w:rsidR="00986913" w:rsidRPr="00010042" w:rsidRDefault="00986913" w:rsidP="00010042">
          <w:pPr>
            <w:pStyle w:val="En-tte"/>
          </w:pPr>
          <w:r w:rsidRPr="00010042">
            <w:t xml:space="preserve">Date : </w:t>
          </w:r>
          <w:r w:rsidR="00E22461">
            <w:t xml:space="preserve"> {</w:t>
          </w:r>
          <w:proofErr w:type="spellStart"/>
          <w:r w:rsidR="00E22461">
            <w:t>data.dateDebutForma</w:t>
          </w:r>
          <w:proofErr w:type="spellEnd"/>
          <w:r w:rsidR="00E22461">
            <w:t>}</w:t>
          </w:r>
        </w:p>
      </w:tc>
    </w:tr>
    <w:tr w:rsidR="00986913" w:rsidRPr="00010042" w14:paraId="3A679D5A" w14:textId="77777777" w:rsidTr="00855751">
      <w:trPr>
        <w:trHeight w:val="191"/>
      </w:trPr>
      <w:tc>
        <w:tcPr>
          <w:tcW w:w="212.65pt" w:type="dxa"/>
          <w:vMerge/>
        </w:tcPr>
        <w:p w14:paraId="6663597B" w14:textId="77777777" w:rsidR="00986913" w:rsidRPr="00010042" w:rsidRDefault="00986913" w:rsidP="00010042">
          <w:pPr>
            <w:pStyle w:val="En-tte"/>
            <w:rPr>
              <w:noProof/>
              <w:lang w:eastAsia="fr-FR"/>
            </w:rPr>
          </w:pPr>
        </w:p>
      </w:tc>
      <w:tc>
        <w:tcPr>
          <w:tcW w:w="737.10pt" w:type="dxa"/>
          <w:vMerge/>
        </w:tcPr>
        <w:p w14:paraId="0C6CBB7F" w14:textId="77777777" w:rsidR="00986913" w:rsidRPr="00010042" w:rsidRDefault="00986913" w:rsidP="00010042"/>
      </w:tc>
      <w:tc>
        <w:tcPr>
          <w:tcW w:w="191.95pt" w:type="dxa"/>
          <w:tcBorders>
            <w:top w:val="nil"/>
            <w:bottom w:val="nil"/>
          </w:tcBorders>
        </w:tcPr>
        <w:p w14:paraId="4261BB9F" w14:textId="77777777" w:rsidR="00986913" w:rsidRPr="00010042" w:rsidRDefault="00986913" w:rsidP="00010042">
          <w:pPr>
            <w:pStyle w:val="En-tte"/>
          </w:pPr>
          <w:r w:rsidRPr="00010042">
            <w:t xml:space="preserve">Indice : </w:t>
          </w:r>
          <w:r>
            <w:t>0</w:t>
          </w:r>
        </w:p>
      </w:tc>
    </w:tr>
    <w:tr w:rsidR="00986913" w:rsidRPr="00010042" w14:paraId="1175881E" w14:textId="77777777" w:rsidTr="00855751">
      <w:trPr>
        <w:trHeight w:val="191"/>
      </w:trPr>
      <w:tc>
        <w:tcPr>
          <w:tcW w:w="212.65pt" w:type="dxa"/>
          <w:vMerge/>
        </w:tcPr>
        <w:p w14:paraId="340C5053" w14:textId="77777777" w:rsidR="00986913" w:rsidRPr="00010042" w:rsidRDefault="00986913" w:rsidP="00010042">
          <w:pPr>
            <w:pStyle w:val="En-tte"/>
            <w:rPr>
              <w:noProof/>
              <w:lang w:eastAsia="fr-FR"/>
            </w:rPr>
          </w:pPr>
        </w:p>
      </w:tc>
      <w:tc>
        <w:tcPr>
          <w:tcW w:w="737.10pt" w:type="dxa"/>
          <w:vMerge/>
        </w:tcPr>
        <w:p w14:paraId="577256B2" w14:textId="77777777" w:rsidR="00986913" w:rsidRPr="00010042" w:rsidRDefault="00986913" w:rsidP="00010042"/>
      </w:tc>
      <w:tc>
        <w:tcPr>
          <w:tcW w:w="191.95pt" w:type="dxa"/>
          <w:tcBorders>
            <w:top w:val="nil"/>
          </w:tcBorders>
        </w:tcPr>
        <w:p w14:paraId="5874BCA2" w14:textId="77777777" w:rsidR="00986913" w:rsidRPr="00010042" w:rsidRDefault="00986913" w:rsidP="00010042">
          <w:pPr>
            <w:pStyle w:val="En-tte"/>
          </w:pPr>
          <w:r w:rsidRPr="00010042">
            <w:t xml:space="preserve">Page </w:t>
          </w:r>
          <w:r w:rsidRPr="00010042">
            <w:fldChar w:fldCharType="begin"/>
          </w:r>
          <w:r w:rsidRPr="00010042">
            <w:instrText xml:space="preserve"> PAGE </w:instrText>
          </w:r>
          <w:r w:rsidRPr="00010042">
            <w:fldChar w:fldCharType="separate"/>
          </w:r>
          <w:r w:rsidRPr="00010042">
            <w:rPr>
              <w:noProof/>
            </w:rPr>
            <w:t>1</w:t>
          </w:r>
          <w:r w:rsidRPr="00010042">
            <w:fldChar w:fldCharType="end"/>
          </w:r>
          <w:r w:rsidRPr="00010042">
            <w:t xml:space="preserve"> sur </w:t>
          </w:r>
          <w:r w:rsidR="00B41407">
            <w:rPr>
              <w:noProof/>
            </w:rPr>
            <w:fldChar w:fldCharType="begin"/>
          </w:r>
          <w:r w:rsidR="00B41407">
            <w:rPr>
              <w:noProof/>
            </w:rPr>
            <w:instrText xml:space="preserve"> NUMPAGES  </w:instrText>
          </w:r>
          <w:r w:rsidR="00B41407">
            <w:rPr>
              <w:noProof/>
            </w:rPr>
            <w:fldChar w:fldCharType="separate"/>
          </w:r>
          <w:r w:rsidRPr="00010042">
            <w:rPr>
              <w:noProof/>
            </w:rPr>
            <w:t>1</w:t>
          </w:r>
          <w:r w:rsidR="00B41407">
            <w:rPr>
              <w:noProof/>
            </w:rPr>
            <w:fldChar w:fldCharType="end"/>
          </w:r>
        </w:p>
      </w:tc>
    </w:tr>
  </w:tbl>
  <w:p w14:paraId="64F3A4A3" w14:textId="77777777" w:rsidR="00986913" w:rsidRPr="00010042" w:rsidRDefault="00C53419" w:rsidP="00010042">
    <w:pPr>
      <w:rPr>
        <w:sz w:val="10"/>
        <w:szCs w:val="10"/>
      </w:rPr>
    </w:pPr>
    <w:r>
      <w:rPr>
        <w:noProof/>
        <w:sz w:val="22"/>
      </w:rPr>
      <mc:AlternateContent>
        <mc:Choice Requires="v">
          <w:pict w14:anchorId="66A6707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882762" o:spid="_x0000_s2055" type="#_x0000_t136" style="position:absolute;left:0;text-align:left;margin-left:0;margin-top:0;width:554.25pt;height:85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Verdana&quot;;font-size:1pt" string="Aléa Contrôles"/>
              <w10:wrap anchorx="margin" anchory="margin"/>
            </v:shape>
          </w:pict>
        </mc:Choice>
        <mc:Fallback>
          <w:drawing>
            <wp:anchor distT="0" distB="0" distL="114300" distR="114300" simplePos="0" relativeHeight="251660288" behindDoc="1" locked="0" layoutInCell="0" allowOverlap="1" wp14:anchorId="0FA39193" wp14:editId="7B8497E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038975" cy="1082675"/>
              <wp:effectExtent l="0" t="2085975" r="0" b="2165350"/>
              <wp:wrapNone/>
              <wp:docPr id="1" name="PowerPlusWaterMarkObject27882762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 noChangeShapeType="1" noTextEdit="1"/>
                    </wp:cNvSpPr>
                    <wp:spPr bwMode="auto">
                      <a:xfrm rot="18900000">
                        <a:off x="0" y="0"/>
                        <a:ext cx="7038975" cy="10826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6CF9F1A2" w14:textId="77777777" w:rsidR="00151338" w:rsidRDefault="00151338" w:rsidP="0015133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Aléa Contrôles</w:t>
                          </w:r>
                        </w:p>
                      </wne:txbxContent>
                    </wp:txbx>
                    <wp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460.6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Look w:firstRow="1" w:lastRow="0" w:firstColumn="1" w:lastColumn="0" w:noHBand="0" w:noVBand="1"/>
    </w:tblPr>
    <w:tblGrid>
      <w:gridCol w:w="3070"/>
      <w:gridCol w:w="3701"/>
      <w:gridCol w:w="2441"/>
    </w:tblGrid>
    <w:tr w:rsidR="00986913" w14:paraId="23277033" w14:textId="77777777" w:rsidTr="000E051B">
      <w:tc>
        <w:tcPr>
          <w:tcW w:w="153.50pt" w:type="dxa"/>
          <w:vMerge w:val="restart"/>
        </w:tcPr>
        <w:p w14:paraId="6E358476" w14:textId="77777777" w:rsidR="00986913" w:rsidRPr="00A2208D" w:rsidRDefault="00986913" w:rsidP="00010042">
          <w:pPr>
            <w:pStyle w:val="En-tte"/>
          </w:pPr>
          <w:r>
            <w:rPr>
              <w:noProof/>
              <w:sz w:val="22"/>
            </w:rPr>
            <w:drawing>
              <wp:anchor distT="0" distB="0" distL="114300" distR="114300" simplePos="0" relativeHeight="251656192" behindDoc="1" locked="0" layoutInCell="0" allowOverlap="1" wp14:anchorId="1A34AC71" wp14:editId="71C83B8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38975" cy="1082675"/>
                <wp:effectExtent l="0" t="2066925" r="0" b="2146300"/>
                <wp:wrapNone/>
                <wp:docPr id="4" name="WordArt 6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 noChangeShapeType="1" noTextEdit="1"/>
                      </wp:cNvSpPr>
                      <wp:spPr bwMode="auto">
                        <a:xfrm rot="18900000">
                          <a:off x="0" y="0"/>
                          <a:ext cx="7038975" cy="10826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:spPr>
                      <wp:txbx>
                        <wne:txbxContent>
                          <w:p w14:paraId="38C9899B" w14:textId="77777777" w:rsidR="00986913" w:rsidRDefault="00986913" w:rsidP="00010042">
                            <w:pPr>
                              <w:pStyle w:val="NormalWeb"/>
                              <w:spacing w:before="0pt" w:beforeAutospacing="0" w:after="0pt" w:afterAutospacing="0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color w:val="C0C0C0"/>
                                <w:sz w:val="2"/>
                                <w:szCs w:val="2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Aléa Contrôles</w:t>
                            </w:r>
                          </w:p>
                        </wne:txbxContent>
                      </wp:txbx>
                      <wp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inline distT="0" distB="0" distL="0" distR="0" wp14:anchorId="29A060AB" wp14:editId="08A943A3">
                <wp:extent cx="1714500" cy="723900"/>
                <wp:effectExtent l="19050" t="0" r="0" b="0"/>
                <wp:docPr id="7" name="Image 0" descr="alea controle new.jpg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Image 0" descr="alea controle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%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.05pt" w:type="dxa"/>
          <w:vMerge w:val="restart"/>
        </w:tcPr>
        <w:p w14:paraId="1627A745" w14:textId="77777777" w:rsidR="00986913" w:rsidRPr="000646C8" w:rsidRDefault="00986913" w:rsidP="00010042">
          <w:pPr>
            <w:rPr>
              <w:highlight w:val="yellow"/>
            </w:rPr>
          </w:pPr>
          <w:r w:rsidRPr="000646C8">
            <w:rPr>
              <w:highlight w:val="yellow"/>
            </w:rPr>
            <w:t>...-...-...</w:t>
          </w:r>
        </w:p>
        <w:p w14:paraId="0A48B40C" w14:textId="77777777" w:rsidR="00986913" w:rsidRPr="005A1C83" w:rsidRDefault="00986913" w:rsidP="00010042">
          <w:r w:rsidRPr="000646C8">
            <w:rPr>
              <w:highlight w:val="yellow"/>
            </w:rPr>
            <w:t>Titre</w:t>
          </w:r>
          <w:r w:rsidRPr="005A1C83">
            <w:t xml:space="preserve"> </w:t>
          </w:r>
        </w:p>
      </w:tc>
      <w:tc>
        <w:tcPr>
          <w:tcW w:w="122.05pt" w:type="dxa"/>
          <w:tcBorders>
            <w:bottom w:val="nil"/>
          </w:tcBorders>
        </w:tcPr>
        <w:p w14:paraId="222FE9C2" w14:textId="77777777" w:rsidR="00986913" w:rsidRPr="005A1C83" w:rsidRDefault="00986913" w:rsidP="00010042">
          <w:pPr>
            <w:pStyle w:val="En-tte"/>
          </w:pPr>
          <w:r w:rsidRPr="005A1C83">
            <w:t>Date :</w:t>
          </w:r>
          <w:r>
            <w:t xml:space="preserve"> .</w:t>
          </w:r>
          <w:r w:rsidRPr="000646C8">
            <w:rPr>
              <w:highlight w:val="yellow"/>
            </w:rPr>
            <w:t>.........</w:t>
          </w:r>
        </w:p>
      </w:tc>
    </w:tr>
    <w:tr w:rsidR="00986913" w14:paraId="3805AFBB" w14:textId="77777777" w:rsidTr="000E051B">
      <w:tc>
        <w:tcPr>
          <w:tcW w:w="153.50pt" w:type="dxa"/>
          <w:vMerge/>
        </w:tcPr>
        <w:p w14:paraId="3B081B43" w14:textId="77777777" w:rsidR="00986913" w:rsidRPr="00A2208D" w:rsidRDefault="00986913" w:rsidP="00010042">
          <w:pPr>
            <w:pStyle w:val="En-tte"/>
            <w:rPr>
              <w:noProof/>
              <w:lang w:eastAsia="fr-FR"/>
            </w:rPr>
          </w:pPr>
        </w:p>
      </w:tc>
      <w:tc>
        <w:tcPr>
          <w:tcW w:w="185.05pt" w:type="dxa"/>
          <w:vMerge/>
        </w:tcPr>
        <w:p w14:paraId="410A9ECC" w14:textId="77777777" w:rsidR="00986913" w:rsidRPr="005A1C83" w:rsidRDefault="00986913" w:rsidP="00010042"/>
      </w:tc>
      <w:tc>
        <w:tcPr>
          <w:tcW w:w="122.05pt" w:type="dxa"/>
          <w:tcBorders>
            <w:top w:val="nil"/>
            <w:bottom w:val="nil"/>
          </w:tcBorders>
        </w:tcPr>
        <w:p w14:paraId="4F7AE08F" w14:textId="77777777" w:rsidR="00986913" w:rsidRPr="005A1C83" w:rsidRDefault="00986913" w:rsidP="00010042">
          <w:pPr>
            <w:pStyle w:val="En-tte"/>
          </w:pPr>
          <w:r>
            <w:t>Indice</w:t>
          </w:r>
          <w:r w:rsidRPr="005A1C83">
            <w:t xml:space="preserve"> : </w:t>
          </w:r>
          <w:r w:rsidRPr="000646C8">
            <w:rPr>
              <w:highlight w:val="yellow"/>
            </w:rPr>
            <w:t>........</w:t>
          </w:r>
        </w:p>
      </w:tc>
    </w:tr>
    <w:tr w:rsidR="00986913" w14:paraId="304DBDBA" w14:textId="77777777" w:rsidTr="000E051B">
      <w:tc>
        <w:tcPr>
          <w:tcW w:w="153.50pt" w:type="dxa"/>
          <w:vMerge/>
        </w:tcPr>
        <w:p w14:paraId="4D337458" w14:textId="77777777" w:rsidR="00986913" w:rsidRPr="00A2208D" w:rsidRDefault="00986913" w:rsidP="00010042">
          <w:pPr>
            <w:pStyle w:val="En-tte"/>
            <w:rPr>
              <w:noProof/>
              <w:lang w:eastAsia="fr-FR"/>
            </w:rPr>
          </w:pPr>
        </w:p>
      </w:tc>
      <w:tc>
        <w:tcPr>
          <w:tcW w:w="185.05pt" w:type="dxa"/>
          <w:vMerge/>
        </w:tcPr>
        <w:p w14:paraId="4A0344E3" w14:textId="77777777" w:rsidR="00986913" w:rsidRPr="005A1C83" w:rsidRDefault="00986913" w:rsidP="00010042"/>
      </w:tc>
      <w:tc>
        <w:tcPr>
          <w:tcW w:w="122.05pt" w:type="dxa"/>
          <w:tcBorders>
            <w:top w:val="nil"/>
          </w:tcBorders>
        </w:tcPr>
        <w:p w14:paraId="7A768809" w14:textId="77777777" w:rsidR="00986913" w:rsidRPr="005A1C83" w:rsidRDefault="00986913" w:rsidP="00010042">
          <w:pPr>
            <w:pStyle w:val="En-tte"/>
          </w:pPr>
          <w:r w:rsidRPr="005A1C83">
            <w:t xml:space="preserve">Page </w:t>
          </w:r>
          <w:r w:rsidRPr="005A1C83">
            <w:fldChar w:fldCharType="begin"/>
          </w:r>
          <w:r w:rsidRPr="005A1C83">
            <w:instrText xml:space="preserve"> PAGE </w:instrText>
          </w:r>
          <w:r w:rsidRPr="005A1C83">
            <w:fldChar w:fldCharType="separate"/>
          </w:r>
          <w:r>
            <w:rPr>
              <w:noProof/>
            </w:rPr>
            <w:t>1</w:t>
          </w:r>
          <w:r w:rsidRPr="005A1C83">
            <w:fldChar w:fldCharType="end"/>
          </w:r>
          <w:r w:rsidRPr="005A1C83">
            <w:t xml:space="preserve"> sur </w:t>
          </w:r>
          <w:r w:rsidR="00B41407">
            <w:rPr>
              <w:noProof/>
            </w:rPr>
            <w:fldChar w:fldCharType="begin"/>
          </w:r>
          <w:r w:rsidR="00B41407">
            <w:rPr>
              <w:noProof/>
            </w:rPr>
            <w:instrText xml:space="preserve"> NUMPAGES  </w:instrText>
          </w:r>
          <w:r w:rsidR="00B4140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41407">
            <w:rPr>
              <w:noProof/>
            </w:rPr>
            <w:fldChar w:fldCharType="end"/>
          </w:r>
        </w:p>
      </w:tc>
    </w:tr>
  </w:tbl>
  <w:p w14:paraId="3174572C" w14:textId="77777777" w:rsidR="00986913" w:rsidRDefault="00C53419" w:rsidP="00010042">
    <w:pPr>
      <w:pStyle w:val="En-tte"/>
    </w:pPr>
    <w:r>
      <w:rPr>
        <w:noProof/>
      </w:rPr>
      <mc:AlternateContent>
        <mc:Choice Requires="v">
          <w:pict w14:anchorId="60946A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882760" o:spid="_x0000_s2051" type="#_x0000_t136" style="position:absolute;left:0;text-align:left;margin-left:0;margin-top:0;width:554.25pt;height:85.25pt;rotation:315;z-index:-25165926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entury Gothic&quot;;font-size:1pt" string="Aléa Contrôles"/>
              <w10:wrap anchorx="margin" anchory="margin"/>
            </v:shape>
          </w:pict>
        </mc:Choice>
        <mc:Fallback>
          <w:drawing>
            <wp:anchor distT="0" distB="0" distL="114300" distR="114300" simplePos="0" relativeHeight="251660288" behindDoc="1" locked="0" layoutInCell="0" allowOverlap="1" wp14:anchorId="61B1936A" wp14:editId="06D8419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038975" cy="1082675"/>
              <wp:effectExtent l="0" t="2066925" r="0" b="2146300"/>
              <wp:wrapNone/>
              <wp:docPr id="1" name="PowerPlusWaterMarkObject27882760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 noChangeShapeType="1" noTextEdit="1"/>
                    </wp:cNvSpPr>
                    <wp:spPr bwMode="auto">
                      <a:xfrm rot="18900000">
                        <a:off x="0" y="0"/>
                        <a:ext cx="7038975" cy="10826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4F2885BB" w14:textId="77777777" w:rsidR="00151338" w:rsidRDefault="00151338" w:rsidP="0015133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Aléa Contrôles</w:t>
                          </w:r>
                        </w:p>
                      </wne:txbxContent>
                    </wp:txbx>
                    <wp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  <w:p w14:paraId="5740FB37" w14:textId="77777777" w:rsidR="00986913" w:rsidRDefault="00986913" w:rsidP="00010042"/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91.5pt;height:1107.75pt" o:bullet="t">
            <v:imagedata r:id="rId1" o:title="Carre Alea controles"/>
          </v:shape>
        </w:pict>
      </mc:Choice>
      <mc:Fallback>
        <w:drawing>
          <wp:inline distT="0" distB="0" distL="0" distR="0" wp14:anchorId="3A3E10E1" wp14:editId="300AFBA4">
            <wp:extent cx="12592050" cy="14068425"/>
            <wp:effectExtent l="0" t="0" r="0" b="9525"/>
            <wp:docPr id="10" name="Image 10" descr="Carre Alea controle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 descr="Carre Alea controles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0" cy="140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E10365"/>
    <w:multiLevelType w:val="hybridMultilevel"/>
    <w:tmpl w:val="D51E7482"/>
    <w:lvl w:ilvl="0" w:tplc="4602359E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53D2F40"/>
    <w:multiLevelType w:val="hybridMultilevel"/>
    <w:tmpl w:val="ADA06646"/>
    <w:lvl w:ilvl="0" w:tplc="384AC838">
      <w:start w:val="2"/>
      <w:numFmt w:val="bullet"/>
      <w:lvlText w:val="-"/>
      <w:lvlJc w:val="start"/>
      <w:pPr>
        <w:ind w:start="36pt" w:hanging="18pt"/>
      </w:pPr>
      <w:rPr>
        <w:rFonts w:ascii="Century Gothic" w:eastAsia="Calibri" w:hAnsi="Century Gothic" w:cs="Times New Roman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9A464A"/>
    <w:multiLevelType w:val="hybridMultilevel"/>
    <w:tmpl w:val="5680E854"/>
    <w:lvl w:ilvl="0" w:tplc="3E42CDD6">
      <w:start w:val="1"/>
      <w:numFmt w:val="upperRoman"/>
      <w:lvlText w:val="%1."/>
      <w:lvlJc w:val="end"/>
      <w:pPr>
        <w:ind w:start="36pt" w:hanging="18pt"/>
      </w:pPr>
      <w:rPr>
        <w:rFonts w:ascii="Century Gothic" w:hAnsi="Century Gothic"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0D3B38CE"/>
    <w:multiLevelType w:val="hybridMultilevel"/>
    <w:tmpl w:val="E946EAB2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2A02542F"/>
    <w:multiLevelType w:val="multilevel"/>
    <w:tmpl w:val="D77E9EB6"/>
    <w:lvl w:ilvl="0">
      <w:start w:val="1"/>
      <w:numFmt w:val="decimal"/>
      <w:pStyle w:val="Ala1"/>
      <w:lvlText w:val="%1."/>
      <w:lvlJc w:val="start"/>
      <w:pPr>
        <w:ind w:start="0pt" w:firstLine="0pt"/>
      </w:pPr>
      <w:rPr>
        <w:rFonts w:ascii="Century Gothic" w:hAnsi="Century Gothic" w:hint="default"/>
      </w:rPr>
    </w:lvl>
    <w:lvl w:ilvl="1">
      <w:start w:val="1"/>
      <w:numFmt w:val="decimal"/>
      <w:pStyle w:val="Ala2"/>
      <w:lvlText w:val="%1.%2."/>
      <w:lvlJc w:val="start"/>
      <w:pPr>
        <w:ind w:start="36pt" w:firstLine="0pt"/>
      </w:pPr>
      <w:rPr>
        <w:rFonts w:ascii="Century Gothic" w:hAnsi="Century Gothic" w:hint="default"/>
      </w:rPr>
    </w:lvl>
    <w:lvl w:ilvl="2">
      <w:start w:val="1"/>
      <w:numFmt w:val="lowerLetter"/>
      <w:pStyle w:val="Ala3"/>
      <w:lvlText w:val="%1.%2.%3"/>
      <w:lvlJc w:val="start"/>
      <w:pPr>
        <w:ind w:start="92.20pt" w:firstLine="0pt"/>
      </w:pPr>
      <w:rPr>
        <w:rFonts w:ascii="Century Gothic" w:hAnsi="Century Gothic" w:hint="default"/>
      </w:rPr>
    </w:lvl>
    <w:lvl w:ilvl="3">
      <w:start w:val="1"/>
      <w:numFmt w:val="lowerLetter"/>
      <w:lvlText w:val="%4)"/>
      <w:lvlJc w:val="start"/>
      <w:pPr>
        <w:ind w:start="108pt" w:firstLine="0pt"/>
      </w:pPr>
      <w:rPr>
        <w:rFonts w:hint="default"/>
      </w:rPr>
    </w:lvl>
    <w:lvl w:ilvl="4">
      <w:start w:val="1"/>
      <w:numFmt w:val="decimal"/>
      <w:lvlText w:val="(%5)"/>
      <w:lvlJc w:val="start"/>
      <w:pPr>
        <w:ind w:start="144pt" w:firstLine="0pt"/>
      </w:pPr>
      <w:rPr>
        <w:rFonts w:hint="default"/>
      </w:rPr>
    </w:lvl>
    <w:lvl w:ilvl="5">
      <w:start w:val="1"/>
      <w:numFmt w:val="lowerLetter"/>
      <w:lvlText w:val="(%6)"/>
      <w:lvlJc w:val="start"/>
      <w:pPr>
        <w:ind w:start="180pt" w:firstLine="0pt"/>
      </w:pPr>
      <w:rPr>
        <w:rFonts w:hint="default"/>
      </w:rPr>
    </w:lvl>
    <w:lvl w:ilvl="6">
      <w:start w:val="1"/>
      <w:numFmt w:val="lowerRoman"/>
      <w:lvlText w:val="(%7)"/>
      <w:lvlJc w:val="start"/>
      <w:pPr>
        <w:ind w:start="216pt" w:firstLine="0pt"/>
      </w:pPr>
      <w:rPr>
        <w:rFonts w:hint="default"/>
      </w:rPr>
    </w:lvl>
    <w:lvl w:ilvl="7">
      <w:start w:val="1"/>
      <w:numFmt w:val="lowerLetter"/>
      <w:lvlText w:val="(%8)"/>
      <w:lvlJc w:val="start"/>
      <w:pPr>
        <w:ind w:start="252pt" w:firstLine="0pt"/>
      </w:pPr>
      <w:rPr>
        <w:rFonts w:hint="default"/>
      </w:rPr>
    </w:lvl>
    <w:lvl w:ilvl="8">
      <w:start w:val="1"/>
      <w:numFmt w:val="lowerRoman"/>
      <w:lvlText w:val="(%9)"/>
      <w:lvlJc w:val="start"/>
      <w:pPr>
        <w:ind w:start="288pt" w:firstLine="0pt"/>
      </w:pPr>
      <w:rPr>
        <w:rFonts w:hint="default"/>
      </w:rPr>
    </w:lvl>
  </w:abstractNum>
  <w:abstractNum w:abstractNumId="5" w15:restartNumberingAfterBreak="0">
    <w:nsid w:val="2A996785"/>
    <w:multiLevelType w:val="hybridMultilevel"/>
    <w:tmpl w:val="3812814A"/>
    <w:lvl w:ilvl="0" w:tplc="4602359E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B483206"/>
    <w:multiLevelType w:val="multilevel"/>
    <w:tmpl w:val="036EFD3C"/>
    <w:lvl w:ilvl="0">
      <w:start w:val="1"/>
      <w:numFmt w:val="decimal"/>
      <w:pStyle w:val="Titre1"/>
      <w:lvlText w:val="%1."/>
      <w:lvlJc w:val="start"/>
      <w:pPr>
        <w:ind w:start="32.20pt" w:hanging="18pt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start"/>
      <w:pPr>
        <w:ind w:start="28.80pt" w:hanging="28.80pt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E4600C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start"/>
      <w:pPr>
        <w:ind w:start="36pt" w:hanging="36pt"/>
      </w:pPr>
      <w:rPr>
        <w:b/>
        <w:color w:val="E4600C"/>
      </w:rPr>
    </w:lvl>
    <w:lvl w:ilvl="3">
      <w:start w:val="1"/>
      <w:numFmt w:val="decimal"/>
      <w:lvlText w:val="%1.%2.%3.%4"/>
      <w:lvlJc w:val="start"/>
      <w:pPr>
        <w:ind w:start="50.30pt" w:hanging="43.20pt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start"/>
      <w:pPr>
        <w:ind w:start="50.40pt" w:hanging="50.40pt"/>
      </w:pPr>
    </w:lvl>
    <w:lvl w:ilvl="5">
      <w:start w:val="1"/>
      <w:numFmt w:val="decimal"/>
      <w:lvlText w:val="%1.%2.%3.%4.%5.%6"/>
      <w:lvlJc w:val="start"/>
      <w:pPr>
        <w:ind w:start="57.60pt" w:hanging="57.60pt"/>
      </w:pPr>
    </w:lvl>
    <w:lvl w:ilvl="6">
      <w:start w:val="1"/>
      <w:numFmt w:val="decimal"/>
      <w:lvlText w:val="%1.%2.%3.%4.%5.%6.%7"/>
      <w:lvlJc w:val="start"/>
      <w:pPr>
        <w:ind w:start="64.80pt" w:hanging="64.80pt"/>
      </w:pPr>
    </w:lvl>
    <w:lvl w:ilvl="7">
      <w:start w:val="1"/>
      <w:numFmt w:val="decimal"/>
      <w:lvlText w:val="%1.%2.%3.%4.%5.%6.%7.%8"/>
      <w:lvlJc w:val="start"/>
      <w:pPr>
        <w:ind w:start="72pt" w:hanging="72pt"/>
      </w:pPr>
    </w:lvl>
    <w:lvl w:ilvl="8">
      <w:start w:val="1"/>
      <w:numFmt w:val="decimal"/>
      <w:lvlText w:val="%1.%2.%3.%4.%5.%6.%7.%8.%9"/>
      <w:lvlJc w:val="start"/>
      <w:pPr>
        <w:ind w:start="79.20pt" w:hanging="79.20pt"/>
      </w:pPr>
    </w:lvl>
  </w:abstractNum>
  <w:abstractNum w:abstractNumId="7" w15:restartNumberingAfterBreak="0">
    <w:nsid w:val="2CA60D6F"/>
    <w:multiLevelType w:val="multilevel"/>
    <w:tmpl w:val="F7B0B41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8" w15:restartNumberingAfterBreak="0">
    <w:nsid w:val="326808DE"/>
    <w:multiLevelType w:val="hybridMultilevel"/>
    <w:tmpl w:val="DA34ABD4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32F34596"/>
    <w:multiLevelType w:val="hybridMultilevel"/>
    <w:tmpl w:val="7CB0CDD0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35833102"/>
    <w:multiLevelType w:val="multilevel"/>
    <w:tmpl w:val="B1B4CB3A"/>
    <w:lvl w:ilvl="0">
      <w:start w:val="1"/>
      <w:numFmt w:val="upperRoman"/>
      <w:lvlText w:val="%1."/>
      <w:lvlJc w:val="start"/>
      <w:pPr>
        <w:ind w:start="0pt" w:firstLine="0pt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start"/>
      <w:pPr>
        <w:ind w:start="36pt" w:firstLine="0pt"/>
      </w:pPr>
      <w:rPr>
        <w:rFonts w:ascii="Century Gothic" w:hAnsi="Century Gothic" w:hint="default"/>
      </w:rPr>
    </w:lvl>
    <w:lvl w:ilvl="2">
      <w:start w:val="1"/>
      <w:numFmt w:val="bullet"/>
      <w:lvlText w:val=""/>
      <w:lvlJc w:val="start"/>
      <w:pPr>
        <w:ind w:start="72pt" w:firstLine="0pt"/>
      </w:pPr>
      <w:rPr>
        <w:rFonts w:ascii="Symbol" w:hAnsi="Symbol" w:hint="default"/>
      </w:rPr>
    </w:lvl>
    <w:lvl w:ilvl="3">
      <w:start w:val="1"/>
      <w:numFmt w:val="lowerLetter"/>
      <w:lvlText w:val="%4)"/>
      <w:lvlJc w:val="start"/>
      <w:pPr>
        <w:ind w:start="108pt" w:firstLine="0pt"/>
      </w:pPr>
      <w:rPr>
        <w:rFonts w:hint="default"/>
      </w:rPr>
    </w:lvl>
    <w:lvl w:ilvl="4">
      <w:start w:val="1"/>
      <w:numFmt w:val="decimal"/>
      <w:lvlText w:val="(%5)"/>
      <w:lvlJc w:val="start"/>
      <w:pPr>
        <w:ind w:start="144pt" w:firstLine="0pt"/>
      </w:pPr>
      <w:rPr>
        <w:rFonts w:hint="default"/>
      </w:rPr>
    </w:lvl>
    <w:lvl w:ilvl="5">
      <w:start w:val="1"/>
      <w:numFmt w:val="lowerLetter"/>
      <w:lvlText w:val="(%6)"/>
      <w:lvlJc w:val="start"/>
      <w:pPr>
        <w:ind w:start="180pt" w:firstLine="0pt"/>
      </w:pPr>
      <w:rPr>
        <w:rFonts w:hint="default"/>
      </w:rPr>
    </w:lvl>
    <w:lvl w:ilvl="6">
      <w:start w:val="1"/>
      <w:numFmt w:val="lowerRoman"/>
      <w:lvlText w:val="(%7)"/>
      <w:lvlJc w:val="start"/>
      <w:pPr>
        <w:ind w:start="216pt" w:firstLine="0pt"/>
      </w:pPr>
      <w:rPr>
        <w:rFonts w:hint="default"/>
      </w:rPr>
    </w:lvl>
    <w:lvl w:ilvl="7">
      <w:start w:val="1"/>
      <w:numFmt w:val="lowerLetter"/>
      <w:lvlText w:val="(%8)"/>
      <w:lvlJc w:val="start"/>
      <w:pPr>
        <w:ind w:start="252pt" w:firstLine="0pt"/>
      </w:pPr>
      <w:rPr>
        <w:rFonts w:hint="default"/>
      </w:rPr>
    </w:lvl>
    <w:lvl w:ilvl="8">
      <w:start w:val="1"/>
      <w:numFmt w:val="lowerRoman"/>
      <w:lvlText w:val="(%9)"/>
      <w:lvlJc w:val="start"/>
      <w:pPr>
        <w:ind w:start="288pt" w:firstLine="0pt"/>
      </w:pPr>
      <w:rPr>
        <w:rFonts w:hint="default"/>
      </w:rPr>
    </w:lvl>
  </w:abstractNum>
  <w:abstractNum w:abstractNumId="11" w15:restartNumberingAfterBreak="0">
    <w:nsid w:val="36EB054B"/>
    <w:multiLevelType w:val="hybridMultilevel"/>
    <w:tmpl w:val="60B8ED8E"/>
    <w:lvl w:ilvl="0" w:tplc="0B62E84A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  <w:color w:val="auto"/>
        <w:sz w:val="28"/>
        <w:szCs w:val="52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370C7ED8"/>
    <w:multiLevelType w:val="hybridMultilevel"/>
    <w:tmpl w:val="45007300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37724BC0"/>
    <w:multiLevelType w:val="hybridMultilevel"/>
    <w:tmpl w:val="AED6B920"/>
    <w:lvl w:ilvl="0" w:tplc="040C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3D4F3521"/>
    <w:multiLevelType w:val="hybridMultilevel"/>
    <w:tmpl w:val="C6869990"/>
    <w:lvl w:ilvl="0" w:tplc="4602359E">
      <w:start w:val="1"/>
      <w:numFmt w:val="bullet"/>
      <w:lvlText w:val=""/>
      <w:lvlPicBulletId w:val="0"/>
      <w:lvlJc w:val="start"/>
      <w:pPr>
        <w:ind w:start="54pt" w:hanging="18pt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5" w15:restartNumberingAfterBreak="0">
    <w:nsid w:val="4106359B"/>
    <w:multiLevelType w:val="hybridMultilevel"/>
    <w:tmpl w:val="502867E4"/>
    <w:lvl w:ilvl="0" w:tplc="5A7C98E8">
      <w:start w:val="1"/>
      <w:numFmt w:val="upperRoman"/>
      <w:lvlText w:val="%1."/>
      <w:lvlJc w:val="end"/>
      <w:pPr>
        <w:ind w:start="68.20pt" w:hanging="18pt"/>
      </w:pPr>
      <w:rPr>
        <w:rFonts w:ascii="Century Gothic" w:hAnsi="Century Gothic" w:hint="default"/>
      </w:rPr>
    </w:lvl>
    <w:lvl w:ilvl="1" w:tplc="040C0019" w:tentative="1">
      <w:start w:val="1"/>
      <w:numFmt w:val="lowerLetter"/>
      <w:lvlText w:val="%2."/>
      <w:lvlJc w:val="start"/>
      <w:pPr>
        <w:ind w:start="104.20pt" w:hanging="18pt"/>
      </w:pPr>
    </w:lvl>
    <w:lvl w:ilvl="2" w:tplc="040C001B" w:tentative="1">
      <w:start w:val="1"/>
      <w:numFmt w:val="lowerRoman"/>
      <w:lvlText w:val="%3."/>
      <w:lvlJc w:val="end"/>
      <w:pPr>
        <w:ind w:start="140.20pt" w:hanging="9pt"/>
      </w:pPr>
    </w:lvl>
    <w:lvl w:ilvl="3" w:tplc="040C000F" w:tentative="1">
      <w:start w:val="1"/>
      <w:numFmt w:val="decimal"/>
      <w:lvlText w:val="%4."/>
      <w:lvlJc w:val="start"/>
      <w:pPr>
        <w:ind w:start="176.20pt" w:hanging="18pt"/>
      </w:pPr>
    </w:lvl>
    <w:lvl w:ilvl="4" w:tplc="040C0019" w:tentative="1">
      <w:start w:val="1"/>
      <w:numFmt w:val="lowerLetter"/>
      <w:lvlText w:val="%5."/>
      <w:lvlJc w:val="start"/>
      <w:pPr>
        <w:ind w:start="212.20pt" w:hanging="18pt"/>
      </w:pPr>
    </w:lvl>
    <w:lvl w:ilvl="5" w:tplc="040C001B" w:tentative="1">
      <w:start w:val="1"/>
      <w:numFmt w:val="lowerRoman"/>
      <w:lvlText w:val="%6."/>
      <w:lvlJc w:val="end"/>
      <w:pPr>
        <w:ind w:start="248.20pt" w:hanging="9pt"/>
      </w:pPr>
    </w:lvl>
    <w:lvl w:ilvl="6" w:tplc="040C000F" w:tentative="1">
      <w:start w:val="1"/>
      <w:numFmt w:val="decimal"/>
      <w:lvlText w:val="%7."/>
      <w:lvlJc w:val="start"/>
      <w:pPr>
        <w:ind w:start="284.20pt" w:hanging="18pt"/>
      </w:pPr>
    </w:lvl>
    <w:lvl w:ilvl="7" w:tplc="040C0019" w:tentative="1">
      <w:start w:val="1"/>
      <w:numFmt w:val="lowerLetter"/>
      <w:lvlText w:val="%8."/>
      <w:lvlJc w:val="start"/>
      <w:pPr>
        <w:ind w:start="320.20pt" w:hanging="18pt"/>
      </w:pPr>
    </w:lvl>
    <w:lvl w:ilvl="8" w:tplc="040C001B" w:tentative="1">
      <w:start w:val="1"/>
      <w:numFmt w:val="lowerRoman"/>
      <w:lvlText w:val="%9."/>
      <w:lvlJc w:val="end"/>
      <w:pPr>
        <w:ind w:start="356.20pt" w:hanging="9pt"/>
      </w:pPr>
    </w:lvl>
  </w:abstractNum>
  <w:abstractNum w:abstractNumId="16" w15:restartNumberingAfterBreak="0">
    <w:nsid w:val="483F6B87"/>
    <w:multiLevelType w:val="multilevel"/>
    <w:tmpl w:val="BFA21D6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E3958"/>
    <w:multiLevelType w:val="hybridMultilevel"/>
    <w:tmpl w:val="64520C94"/>
    <w:lvl w:ilvl="0" w:tplc="BB3C92F8">
      <w:start w:val="1"/>
      <w:numFmt w:val="upperRoman"/>
      <w:lvlText w:val="%1."/>
      <w:lvlJc w:val="end"/>
      <w:pPr>
        <w:ind w:start="68.20pt" w:hanging="18pt"/>
      </w:pPr>
      <w:rPr>
        <w:rFonts w:ascii="Century Gothic" w:hAnsi="Century Gothic" w:hint="default"/>
      </w:rPr>
    </w:lvl>
    <w:lvl w:ilvl="1" w:tplc="040C0019" w:tentative="1">
      <w:start w:val="1"/>
      <w:numFmt w:val="lowerLetter"/>
      <w:lvlText w:val="%2."/>
      <w:lvlJc w:val="start"/>
      <w:pPr>
        <w:ind w:start="104.20pt" w:hanging="18pt"/>
      </w:pPr>
    </w:lvl>
    <w:lvl w:ilvl="2" w:tplc="040C001B" w:tentative="1">
      <w:start w:val="1"/>
      <w:numFmt w:val="lowerRoman"/>
      <w:lvlText w:val="%3."/>
      <w:lvlJc w:val="end"/>
      <w:pPr>
        <w:ind w:start="140.20pt" w:hanging="9pt"/>
      </w:pPr>
    </w:lvl>
    <w:lvl w:ilvl="3" w:tplc="040C000F" w:tentative="1">
      <w:start w:val="1"/>
      <w:numFmt w:val="decimal"/>
      <w:lvlText w:val="%4."/>
      <w:lvlJc w:val="start"/>
      <w:pPr>
        <w:ind w:start="176.20pt" w:hanging="18pt"/>
      </w:pPr>
    </w:lvl>
    <w:lvl w:ilvl="4" w:tplc="040C0019" w:tentative="1">
      <w:start w:val="1"/>
      <w:numFmt w:val="lowerLetter"/>
      <w:lvlText w:val="%5."/>
      <w:lvlJc w:val="start"/>
      <w:pPr>
        <w:ind w:start="212.20pt" w:hanging="18pt"/>
      </w:pPr>
    </w:lvl>
    <w:lvl w:ilvl="5" w:tplc="040C001B" w:tentative="1">
      <w:start w:val="1"/>
      <w:numFmt w:val="lowerRoman"/>
      <w:lvlText w:val="%6."/>
      <w:lvlJc w:val="end"/>
      <w:pPr>
        <w:ind w:start="248.20pt" w:hanging="9pt"/>
      </w:pPr>
    </w:lvl>
    <w:lvl w:ilvl="6" w:tplc="040C000F" w:tentative="1">
      <w:start w:val="1"/>
      <w:numFmt w:val="decimal"/>
      <w:lvlText w:val="%7."/>
      <w:lvlJc w:val="start"/>
      <w:pPr>
        <w:ind w:start="284.20pt" w:hanging="18pt"/>
      </w:pPr>
    </w:lvl>
    <w:lvl w:ilvl="7" w:tplc="040C0019" w:tentative="1">
      <w:start w:val="1"/>
      <w:numFmt w:val="lowerLetter"/>
      <w:lvlText w:val="%8."/>
      <w:lvlJc w:val="start"/>
      <w:pPr>
        <w:ind w:start="320.20pt" w:hanging="18pt"/>
      </w:pPr>
    </w:lvl>
    <w:lvl w:ilvl="8" w:tplc="040C001B" w:tentative="1">
      <w:start w:val="1"/>
      <w:numFmt w:val="lowerRoman"/>
      <w:lvlText w:val="%9."/>
      <w:lvlJc w:val="end"/>
      <w:pPr>
        <w:ind w:start="356.20pt" w:hanging="9pt"/>
      </w:pPr>
    </w:lvl>
  </w:abstractNum>
  <w:abstractNum w:abstractNumId="18" w15:restartNumberingAfterBreak="0">
    <w:nsid w:val="59FD0AD8"/>
    <w:multiLevelType w:val="hybridMultilevel"/>
    <w:tmpl w:val="5D96DAA8"/>
    <w:lvl w:ilvl="0" w:tplc="04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61472B99"/>
    <w:multiLevelType w:val="hybridMultilevel"/>
    <w:tmpl w:val="921A5A9A"/>
    <w:lvl w:ilvl="0" w:tplc="4602359E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9703021"/>
    <w:multiLevelType w:val="hybridMultilevel"/>
    <w:tmpl w:val="1CF8A09C"/>
    <w:lvl w:ilvl="0" w:tplc="4602359E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6E614FDF"/>
    <w:multiLevelType w:val="hybridMultilevel"/>
    <w:tmpl w:val="CF70A7A4"/>
    <w:lvl w:ilvl="0" w:tplc="4602359E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78E247A1"/>
    <w:multiLevelType w:val="hybridMultilevel"/>
    <w:tmpl w:val="557AAC6C"/>
    <w:lvl w:ilvl="0" w:tplc="4602359E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19"/>
  </w:num>
  <w:num w:numId="11">
    <w:abstractNumId w:val="20"/>
  </w:num>
  <w:num w:numId="12">
    <w:abstractNumId w:val="13"/>
  </w:num>
  <w:num w:numId="13">
    <w:abstractNumId w:val="15"/>
  </w:num>
  <w:num w:numId="14">
    <w:abstractNumId w:val="17"/>
  </w:num>
  <w:num w:numId="15">
    <w:abstractNumId w:val="2"/>
  </w:num>
  <w:num w:numId="16">
    <w:abstractNumId w:val="4"/>
  </w:num>
  <w:num w:numId="17">
    <w:abstractNumId w:val="1"/>
  </w:num>
  <w:num w:numId="18">
    <w:abstractNumId w:val="5"/>
  </w:num>
  <w:num w:numId="19">
    <w:abstractNumId w:val="14"/>
  </w:num>
  <w:num w:numId="20">
    <w:abstractNumId w:val="0"/>
  </w:num>
  <w:num w:numId="21">
    <w:abstractNumId w:val="22"/>
  </w:num>
  <w:num w:numId="22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1"/>
  </w:num>
  <w:num w:numId="25">
    <w:abstractNumId w:val="8"/>
  </w:num>
  <w:num w:numId="26">
    <w:abstractNumId w:val="12"/>
  </w:num>
  <w:num w:numId="27">
    <w:abstractNumId w:val="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/>
  <w:attachedTemplate r:id="rId1"/>
  <w:defaultTabStop w:val="35.40pt"/>
  <w:hyphenationZone w:val="21.25pt"/>
  <w:drawingGridHorizontalSpacing w:val="5.50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9"/>
    <w:rsid w:val="00007023"/>
    <w:rsid w:val="00010042"/>
    <w:rsid w:val="00015ACD"/>
    <w:rsid w:val="000314A2"/>
    <w:rsid w:val="000463DC"/>
    <w:rsid w:val="000646C8"/>
    <w:rsid w:val="000701F8"/>
    <w:rsid w:val="000771E6"/>
    <w:rsid w:val="0008379F"/>
    <w:rsid w:val="00093555"/>
    <w:rsid w:val="000A41EE"/>
    <w:rsid w:val="000B5CEC"/>
    <w:rsid w:val="000C78DE"/>
    <w:rsid w:val="000D2B5A"/>
    <w:rsid w:val="000E051B"/>
    <w:rsid w:val="000E228B"/>
    <w:rsid w:val="000E704D"/>
    <w:rsid w:val="000F7D0F"/>
    <w:rsid w:val="001151DB"/>
    <w:rsid w:val="00151797"/>
    <w:rsid w:val="001574B6"/>
    <w:rsid w:val="00157CB7"/>
    <w:rsid w:val="001773B0"/>
    <w:rsid w:val="001809CF"/>
    <w:rsid w:val="001869B8"/>
    <w:rsid w:val="001902F9"/>
    <w:rsid w:val="00194EAD"/>
    <w:rsid w:val="00196987"/>
    <w:rsid w:val="001A6DDA"/>
    <w:rsid w:val="001B71EE"/>
    <w:rsid w:val="001B7D82"/>
    <w:rsid w:val="001E6972"/>
    <w:rsid w:val="001F48D7"/>
    <w:rsid w:val="00222146"/>
    <w:rsid w:val="0023454D"/>
    <w:rsid w:val="00244879"/>
    <w:rsid w:val="002643A6"/>
    <w:rsid w:val="003079EB"/>
    <w:rsid w:val="00317AD9"/>
    <w:rsid w:val="00335D43"/>
    <w:rsid w:val="00347111"/>
    <w:rsid w:val="00366A7F"/>
    <w:rsid w:val="003A13B2"/>
    <w:rsid w:val="003B39DE"/>
    <w:rsid w:val="003C3CD6"/>
    <w:rsid w:val="003C5B83"/>
    <w:rsid w:val="003E497F"/>
    <w:rsid w:val="003E49EC"/>
    <w:rsid w:val="00440EC5"/>
    <w:rsid w:val="004414D9"/>
    <w:rsid w:val="004426AD"/>
    <w:rsid w:val="00471871"/>
    <w:rsid w:val="00473582"/>
    <w:rsid w:val="00490CDE"/>
    <w:rsid w:val="004C08C6"/>
    <w:rsid w:val="004E66E2"/>
    <w:rsid w:val="00502566"/>
    <w:rsid w:val="005030B1"/>
    <w:rsid w:val="00505435"/>
    <w:rsid w:val="0053090C"/>
    <w:rsid w:val="0058073F"/>
    <w:rsid w:val="005A1C83"/>
    <w:rsid w:val="005B7E60"/>
    <w:rsid w:val="006012F4"/>
    <w:rsid w:val="00621BF4"/>
    <w:rsid w:val="00624825"/>
    <w:rsid w:val="00654A89"/>
    <w:rsid w:val="00654C9C"/>
    <w:rsid w:val="00656C76"/>
    <w:rsid w:val="006809E6"/>
    <w:rsid w:val="00692A2D"/>
    <w:rsid w:val="006A4263"/>
    <w:rsid w:val="006A68BE"/>
    <w:rsid w:val="006D2243"/>
    <w:rsid w:val="006E508E"/>
    <w:rsid w:val="006F2AEF"/>
    <w:rsid w:val="006F64D3"/>
    <w:rsid w:val="00725310"/>
    <w:rsid w:val="00733521"/>
    <w:rsid w:val="00757029"/>
    <w:rsid w:val="00792015"/>
    <w:rsid w:val="007B176E"/>
    <w:rsid w:val="007B4A37"/>
    <w:rsid w:val="007B72B2"/>
    <w:rsid w:val="007F1DB7"/>
    <w:rsid w:val="007F4771"/>
    <w:rsid w:val="00806AD0"/>
    <w:rsid w:val="00807460"/>
    <w:rsid w:val="00820BC2"/>
    <w:rsid w:val="00833A63"/>
    <w:rsid w:val="00843287"/>
    <w:rsid w:val="00855751"/>
    <w:rsid w:val="00860C5C"/>
    <w:rsid w:val="008714C4"/>
    <w:rsid w:val="00877214"/>
    <w:rsid w:val="00891709"/>
    <w:rsid w:val="008A4903"/>
    <w:rsid w:val="008B53E1"/>
    <w:rsid w:val="008C0004"/>
    <w:rsid w:val="008C3BAC"/>
    <w:rsid w:val="008C59CD"/>
    <w:rsid w:val="008E25DB"/>
    <w:rsid w:val="009175A8"/>
    <w:rsid w:val="009255AE"/>
    <w:rsid w:val="00933873"/>
    <w:rsid w:val="00934D16"/>
    <w:rsid w:val="009503C2"/>
    <w:rsid w:val="009523A6"/>
    <w:rsid w:val="00957E8A"/>
    <w:rsid w:val="00963ABC"/>
    <w:rsid w:val="00966584"/>
    <w:rsid w:val="009719A6"/>
    <w:rsid w:val="0098068C"/>
    <w:rsid w:val="00986913"/>
    <w:rsid w:val="0099519A"/>
    <w:rsid w:val="009A3512"/>
    <w:rsid w:val="009A4D78"/>
    <w:rsid w:val="009B0A55"/>
    <w:rsid w:val="009B72D4"/>
    <w:rsid w:val="009D6232"/>
    <w:rsid w:val="009E22DF"/>
    <w:rsid w:val="009E2A77"/>
    <w:rsid w:val="009E3F98"/>
    <w:rsid w:val="00A20593"/>
    <w:rsid w:val="00A2208D"/>
    <w:rsid w:val="00A23633"/>
    <w:rsid w:val="00A27B0A"/>
    <w:rsid w:val="00A931C3"/>
    <w:rsid w:val="00A95DBF"/>
    <w:rsid w:val="00AA67F8"/>
    <w:rsid w:val="00AF06A4"/>
    <w:rsid w:val="00B14F5B"/>
    <w:rsid w:val="00B23810"/>
    <w:rsid w:val="00B41407"/>
    <w:rsid w:val="00B86E4B"/>
    <w:rsid w:val="00B965F5"/>
    <w:rsid w:val="00BA6361"/>
    <w:rsid w:val="00BC5264"/>
    <w:rsid w:val="00BD5FC7"/>
    <w:rsid w:val="00BF7994"/>
    <w:rsid w:val="00C328C7"/>
    <w:rsid w:val="00C330E1"/>
    <w:rsid w:val="00C50FC2"/>
    <w:rsid w:val="00C53419"/>
    <w:rsid w:val="00C54830"/>
    <w:rsid w:val="00C91380"/>
    <w:rsid w:val="00CB07FC"/>
    <w:rsid w:val="00CC56EE"/>
    <w:rsid w:val="00CC72E6"/>
    <w:rsid w:val="00CD6EB9"/>
    <w:rsid w:val="00CE7CD9"/>
    <w:rsid w:val="00D07763"/>
    <w:rsid w:val="00D141A2"/>
    <w:rsid w:val="00D33786"/>
    <w:rsid w:val="00D53CC8"/>
    <w:rsid w:val="00DA30BF"/>
    <w:rsid w:val="00DC4435"/>
    <w:rsid w:val="00DE32E8"/>
    <w:rsid w:val="00DE3E29"/>
    <w:rsid w:val="00E22461"/>
    <w:rsid w:val="00E23151"/>
    <w:rsid w:val="00E35BDA"/>
    <w:rsid w:val="00E7528F"/>
    <w:rsid w:val="00EA08BA"/>
    <w:rsid w:val="00EA6866"/>
    <w:rsid w:val="00ED153B"/>
    <w:rsid w:val="00EE5881"/>
    <w:rsid w:val="00EE7443"/>
    <w:rsid w:val="00F1716D"/>
    <w:rsid w:val="00F27817"/>
    <w:rsid w:val="00F545DB"/>
    <w:rsid w:val="00F87A4C"/>
    <w:rsid w:val="00FB320C"/>
    <w:rsid w:val="00FD348D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B033E"/>
  <w15:docId w15:val="{9134E9F5-7B75-4797-B183-C8A4ED866BA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42"/>
    <w:pPr>
      <w:spacing w:line="13.80pt" w:lineRule="auto"/>
      <w:jc w:val="both"/>
    </w:pPr>
    <w:rPr>
      <w:rFonts w:ascii="Verdana" w:hAnsi="Verdana"/>
      <w:szCs w:val="22"/>
      <w:lang w:eastAsia="en-US"/>
    </w:rPr>
  </w:style>
  <w:style w:type="paragraph" w:styleId="Titre1">
    <w:name w:val="heading 1"/>
    <w:basedOn w:val="Normal"/>
    <w:next w:val="Normal"/>
    <w:link w:val="Titre1Car"/>
    <w:autoRedefine/>
    <w:rsid w:val="00CC72E6"/>
    <w:pPr>
      <w:keepNext/>
      <w:keepLines/>
      <w:numPr>
        <w:numId w:val="5"/>
      </w:numPr>
      <w:tabs>
        <w:tab w:val="start" w:pos="42.55pt"/>
      </w:tabs>
      <w:spacing w:before="18pt" w:after="24pt" w:line="12pt" w:lineRule="auto"/>
      <w:outlineLvl w:val="0"/>
    </w:pPr>
    <w:rPr>
      <w:rFonts w:eastAsia="Times"/>
      <w:b/>
      <w:bCs/>
      <w:smallCaps/>
      <w:color w:val="D97803"/>
      <w:sz w:val="24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CC72E6"/>
    <w:pPr>
      <w:keepNext/>
      <w:keepLines/>
      <w:numPr>
        <w:ilvl w:val="1"/>
        <w:numId w:val="5"/>
      </w:numPr>
      <w:spacing w:before="10pt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72E6"/>
    <w:pPr>
      <w:keepNext/>
      <w:keepLines/>
      <w:numPr>
        <w:ilvl w:val="2"/>
        <w:numId w:val="5"/>
      </w:numPr>
      <w:spacing w:before="10pt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la2">
    <w:name w:val="Aléa2"/>
    <w:basedOn w:val="Titre2"/>
    <w:link w:val="Ala2Car"/>
    <w:autoRedefine/>
    <w:qFormat/>
    <w:rsid w:val="00010042"/>
    <w:pPr>
      <w:numPr>
        <w:numId w:val="16"/>
      </w:numPr>
      <w:tabs>
        <w:tab w:val="start" w:pos="70.90pt"/>
        <w:tab w:val="start" w:pos="78pt"/>
      </w:tabs>
      <w:spacing w:before="6pt" w:after="6pt" w:line="12pt" w:lineRule="auto"/>
    </w:pPr>
    <w:rPr>
      <w:rFonts w:ascii="Verdana" w:eastAsia="Times" w:hAnsi="Verdana"/>
      <w:smallCaps/>
      <w:color w:val="D97803"/>
      <w:sz w:val="24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9698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la2Car">
    <w:name w:val="Aléa2 Car"/>
    <w:basedOn w:val="Titre2Car"/>
    <w:link w:val="Ala2"/>
    <w:rsid w:val="00010042"/>
    <w:rPr>
      <w:rFonts w:ascii="Verdana" w:eastAsia="Times" w:hAnsi="Verdana" w:cs="Times New Roman"/>
      <w:b/>
      <w:bCs/>
      <w:smallCaps/>
      <w:color w:val="D97803"/>
      <w:sz w:val="24"/>
      <w:szCs w:val="28"/>
    </w:rPr>
  </w:style>
  <w:style w:type="paragraph" w:customStyle="1" w:styleId="Ala1">
    <w:name w:val="Aléa1"/>
    <w:basedOn w:val="Titre1"/>
    <w:link w:val="Ala1Car"/>
    <w:autoRedefine/>
    <w:qFormat/>
    <w:rsid w:val="00010042"/>
    <w:pPr>
      <w:numPr>
        <w:numId w:val="16"/>
      </w:numPr>
      <w:spacing w:before="12pt" w:after="12pt"/>
    </w:pPr>
    <w:rPr>
      <w:sz w:val="28"/>
      <w:szCs w:val="32"/>
    </w:rPr>
  </w:style>
  <w:style w:type="character" w:customStyle="1" w:styleId="Titre1Car">
    <w:name w:val="Titre 1 Car"/>
    <w:link w:val="Titre1"/>
    <w:rsid w:val="009A4D78"/>
    <w:rPr>
      <w:rFonts w:ascii="Century Gothic" w:eastAsia="Times" w:hAnsi="Century Gothic"/>
      <w:b/>
      <w:bCs/>
      <w:smallCaps/>
      <w:color w:val="D97803"/>
      <w:sz w:val="24"/>
      <w:szCs w:val="36"/>
    </w:rPr>
  </w:style>
  <w:style w:type="character" w:customStyle="1" w:styleId="Ala1Car">
    <w:name w:val="Aléa1 Car"/>
    <w:link w:val="Ala1"/>
    <w:rsid w:val="00010042"/>
    <w:rPr>
      <w:rFonts w:ascii="Verdana" w:eastAsia="Times" w:hAnsi="Verdana"/>
      <w:b/>
      <w:bCs/>
      <w:smallCaps/>
      <w:color w:val="D97803"/>
      <w:sz w:val="28"/>
      <w:szCs w:val="32"/>
      <w:lang w:eastAsia="en-US"/>
    </w:rPr>
  </w:style>
  <w:style w:type="paragraph" w:customStyle="1" w:styleId="Ala3">
    <w:name w:val="Aléa3"/>
    <w:basedOn w:val="Titre3"/>
    <w:link w:val="Ala3Car"/>
    <w:autoRedefine/>
    <w:qFormat/>
    <w:rsid w:val="00010042"/>
    <w:pPr>
      <w:numPr>
        <w:numId w:val="16"/>
      </w:numPr>
      <w:tabs>
        <w:tab w:val="start" w:pos="78pt"/>
        <w:tab w:val="start" w:pos="85.05pt"/>
      </w:tabs>
      <w:spacing w:before="6pt" w:after="6pt" w:line="12pt" w:lineRule="auto"/>
    </w:pPr>
    <w:rPr>
      <w:rFonts w:ascii="Verdana" w:eastAsia="Times" w:hAnsi="Verdana"/>
      <w:smallCaps/>
      <w:color w:val="D97803"/>
      <w:sz w:val="22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CC72E6"/>
    <w:rPr>
      <w:rFonts w:ascii="Cambria" w:eastAsia="Times New Roman" w:hAnsi="Cambria" w:cs="Times New Roman"/>
      <w:b/>
      <w:bCs/>
      <w:color w:val="4F81BD"/>
    </w:rPr>
  </w:style>
  <w:style w:type="character" w:customStyle="1" w:styleId="Ala3Car">
    <w:name w:val="Aléa3 Car"/>
    <w:basedOn w:val="Titre3Car"/>
    <w:link w:val="Ala3"/>
    <w:rsid w:val="00010042"/>
    <w:rPr>
      <w:rFonts w:ascii="Verdana" w:eastAsia="Times" w:hAnsi="Verdana" w:cs="Times New Roman"/>
      <w:b/>
      <w:bCs/>
      <w:smallCaps/>
      <w:color w:val="D97803"/>
      <w:sz w:val="22"/>
      <w:szCs w:val="24"/>
    </w:rPr>
  </w:style>
  <w:style w:type="table" w:styleId="Grilledutableau">
    <w:name w:val="Table Grid"/>
    <w:basedOn w:val="TableauNormal"/>
    <w:rsid w:val="000314A2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7A4C"/>
    <w:pPr>
      <w:spacing w:before="5pt" w:beforeAutospacing="1" w:after="5pt" w:afterAutospacing="1" w:line="12pt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87A4C"/>
  </w:style>
  <w:style w:type="paragraph" w:styleId="En-tte">
    <w:name w:val="header"/>
    <w:basedOn w:val="Normal"/>
    <w:link w:val="En-tteCar"/>
    <w:uiPriority w:val="99"/>
    <w:unhideWhenUsed/>
    <w:rsid w:val="008C0004"/>
    <w:pPr>
      <w:tabs>
        <w:tab w:val="center" w:pos="226.80pt"/>
        <w:tab w:val="end" w:pos="453.60pt"/>
      </w:tabs>
    </w:pPr>
  </w:style>
  <w:style w:type="character" w:customStyle="1" w:styleId="En-tteCar">
    <w:name w:val="En-tête Car"/>
    <w:basedOn w:val="Policepardfaut"/>
    <w:link w:val="En-tte"/>
    <w:uiPriority w:val="99"/>
    <w:rsid w:val="008C0004"/>
    <w:rPr>
      <w:rFonts w:ascii="Century Gothic" w:hAnsi="Century Gothic"/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8C0004"/>
    <w:pPr>
      <w:tabs>
        <w:tab w:val="center" w:pos="226.80pt"/>
        <w:tab w:val="end" w:pos="453.60pt"/>
      </w:tabs>
    </w:pPr>
  </w:style>
  <w:style w:type="character" w:customStyle="1" w:styleId="PieddepageCar">
    <w:name w:val="Pied de page Car"/>
    <w:basedOn w:val="Policepardfaut"/>
    <w:link w:val="Pieddepage"/>
    <w:rsid w:val="008C0004"/>
    <w:rPr>
      <w:rFonts w:ascii="Century Gothic" w:hAnsi="Century Gothic"/>
      <w:sz w:val="22"/>
      <w:szCs w:val="22"/>
      <w:lang w:eastAsia="en-US"/>
    </w:rPr>
  </w:style>
  <w:style w:type="paragraph" w:customStyle="1" w:styleId="TitreCouverture">
    <w:name w:val="Titre Couverture"/>
    <w:basedOn w:val="Normal"/>
    <w:rsid w:val="005A1C83"/>
    <w:pPr>
      <w:keepLines/>
      <w:spacing w:before="6pt" w:after="6pt" w:line="12pt" w:lineRule="auto"/>
      <w:jc w:val="center"/>
    </w:pPr>
    <w:rPr>
      <w:rFonts w:eastAsia="Times"/>
      <w:b/>
      <w:bCs/>
      <w:color w:val="0035CA"/>
      <w:sz w:val="4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3786"/>
    <w:pPr>
      <w:numPr>
        <w:numId w:val="0"/>
      </w:numPr>
      <w:tabs>
        <w:tab w:val="clear" w:pos="42.55pt"/>
      </w:tabs>
      <w:spacing w:before="24pt" w:after="0pt" w:line="13.80pt" w:lineRule="auto"/>
      <w:jc w:val="start"/>
      <w:outlineLvl w:val="9"/>
    </w:pPr>
    <w:rPr>
      <w:rFonts w:ascii="Cambria" w:eastAsia="Times New Roman" w:hAnsi="Cambria"/>
      <w:smallCaps w:val="0"/>
      <w:color w:val="365F91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33786"/>
  </w:style>
  <w:style w:type="character" w:styleId="Lienhypertexte">
    <w:name w:val="Hyperlink"/>
    <w:basedOn w:val="Policepardfaut"/>
    <w:uiPriority w:val="99"/>
    <w:unhideWhenUsed/>
    <w:rsid w:val="00D33786"/>
    <w:rPr>
      <w:color w:val="0000FF"/>
      <w:u w:val="single"/>
    </w:rPr>
  </w:style>
  <w:style w:type="paragraph" w:styleId="Sansinterligne">
    <w:name w:val="No Spacing"/>
    <w:uiPriority w:val="1"/>
    <w:rsid w:val="00820BC2"/>
    <w:rPr>
      <w:rFonts w:ascii="Century Gothic" w:hAnsi="Century Gothic"/>
      <w:sz w:val="22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rsid w:val="00820BC2"/>
    <w:pPr>
      <w:pBdr>
        <w:bottom w:val="single" w:sz="4" w:space="4" w:color="4F81BD"/>
      </w:pBdr>
      <w:spacing w:before="10pt" w:after="14pt"/>
      <w:ind w:start="46.80pt" w:end="46.80pt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0BC2"/>
    <w:rPr>
      <w:rFonts w:ascii="Century Gothic" w:hAnsi="Century Gothic"/>
      <w:b/>
      <w:bCs/>
      <w:i/>
      <w:iCs/>
      <w:color w:val="4F81BD"/>
      <w:sz w:val="22"/>
      <w:szCs w:val="22"/>
      <w:lang w:eastAsia="en-US"/>
    </w:rPr>
  </w:style>
  <w:style w:type="character" w:styleId="Rfrencelgre">
    <w:name w:val="Subtle Reference"/>
    <w:aliases w:val="Référence"/>
    <w:basedOn w:val="Policepardfaut"/>
    <w:uiPriority w:val="31"/>
    <w:qFormat/>
    <w:rsid w:val="00010042"/>
    <w:rPr>
      <w:smallCaps/>
      <w:color w:val="000000" w:themeColor="text1"/>
      <w:sz w:val="1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92A2D"/>
    <w:pPr>
      <w:ind w:start="11pt"/>
    </w:pPr>
  </w:style>
  <w:style w:type="paragraph" w:styleId="TM3">
    <w:name w:val="toc 3"/>
    <w:basedOn w:val="Normal"/>
    <w:next w:val="Normal"/>
    <w:autoRedefine/>
    <w:uiPriority w:val="39"/>
    <w:unhideWhenUsed/>
    <w:rsid w:val="008B53E1"/>
    <w:pPr>
      <w:ind w:start="22p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497F"/>
    <w:pPr>
      <w:spacing w:line="12pt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97F"/>
    <w:rPr>
      <w:rFonts w:ascii="Tahoma" w:hAnsi="Tahoma" w:cs="Tahoma"/>
      <w:sz w:val="16"/>
      <w:szCs w:val="16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656C76"/>
    <w:pPr>
      <w:spacing w:line="12pt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56C76"/>
    <w:rPr>
      <w:rFonts w:ascii="Verdana" w:hAnsi="Verdana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656C76"/>
    <w:rPr>
      <w:vertAlign w:val="superscript"/>
    </w:rPr>
  </w:style>
  <w:style w:type="paragraph" w:styleId="Paragraphedeliste">
    <w:name w:val="List Paragraph"/>
    <w:basedOn w:val="Normal"/>
    <w:uiPriority w:val="34"/>
    <w:rsid w:val="00093555"/>
    <w:pPr>
      <w:ind w:start="36pt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7B4A3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36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footer" Target="footer1.xml"/><Relationship Id="rId18" Type="http://purl.oclc.org/ooxml/officeDocument/relationships/theme" Target="theme/theme1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header" Target="header2.xml"/><Relationship Id="rId17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footer" Target="footer3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eader" Target="header1.xml"/><Relationship Id="rId5" Type="http://purl.oclc.org/ooxml/officeDocument/relationships/numbering" Target="numbering.xml"/><Relationship Id="rId15" Type="http://purl.oclc.org/ooxml/officeDocument/relationships/header" Target="header3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purl.oclc.org/ooxml/officeDocument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a.nguyen\Documents\Travail\aleaAC\backend\src\generation\template\registreEntreeSortie.dotx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27cd7ad26d77a9a5d5c7f1ca690e7be6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2d3d464c733222538c9dc13e090eb871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c4446515-8b2a-4caf-a335-d5ef65c467f4" xsi:nil="true"/>
    <SharedWithUsers xmlns="c4446515-8b2a-4caf-a335-d5ef65c467f4">
      <UserInfo>
        <DisplayName/>
        <AccountId xsi:nil="true"/>
        <AccountType/>
      </UserInfo>
    </SharedWithUsers>
    <LastSharedByTime xmlns="c4446515-8b2a-4caf-a335-d5ef65c467f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purl.oclc.org/ooxml/officeDocument/customXml" ds:itemID="{A47CDE67-66DC-415A-A6B7-42D5D1549A73}">
  <ds:schemaRefs>
    <ds:schemaRef ds:uri="http://schemas.microsoft.com/sharepoint/v3/contenttype/forms"/>
  </ds:schemaRefs>
</ds:datastoreItem>
</file>

<file path=customXml/itemProps2.xml><?xml version="1.0" encoding="utf-8"?>
<ds:datastoreItem xmlns:ds="http://purl.oclc.org/ooxml/officeDocument/customXml" ds:itemID="{1B49049B-61E0-4EA1-B740-978B27345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D9A03357-B5A9-4258-93DC-B52DFBA17F74}">
  <ds:schemaRefs>
    <ds:schemaRef ds:uri="http://schemas.microsoft.com/office/2006/metadata/properties"/>
    <ds:schemaRef ds:uri="http://schemas.microsoft.com/office/infopath/2007/PartnerControls"/>
    <ds:schemaRef ds:uri="c4446515-8b2a-4caf-a335-d5ef65c467f4"/>
  </ds:schemaRefs>
</ds:datastoreItem>
</file>

<file path=customXml/itemProps4.xml><?xml version="1.0" encoding="utf-8"?>
<ds:datastoreItem xmlns:ds="http://purl.oclc.org/ooxml/officeDocument/customXml" ds:itemID="{1209C4E9-0ED0-4295-A03D-1E362539D41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registreEntreeSortie</Template>
  <TotalTime>23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Links>
    <vt:vector size="18" baseType="variant"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_Toc424570123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_Toc424570122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_Toc424570121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Anh Nguyen</cp:lastModifiedBy>
  <cp:revision>12</cp:revision>
  <cp:lastPrinted>2019-02-05T08:41:00Z</cp:lastPrinted>
  <dcterms:created xsi:type="dcterms:W3CDTF">2019-07-11T09:18:00Z</dcterms:created>
  <dcterms:modified xsi:type="dcterms:W3CDTF">2019-08-14T10:01:00Z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0x010100ED6D9382A9C54E4D990CD9D0699C12D6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