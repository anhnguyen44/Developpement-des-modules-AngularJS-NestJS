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BD2E" w14:textId="62035411" w:rsidR="00B27176" w:rsidRPr="00FB7150" w:rsidRDefault="00AA59E5" w:rsidP="00B27176">
      <w:pPr>
        <w:pStyle w:val="Pieddepage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{#</w:t>
      </w:r>
      <w:proofErr w:type="spellStart"/>
      <w:proofErr w:type="gramStart"/>
      <w:r>
        <w:rPr>
          <w:rFonts w:ascii="Verdana" w:hAnsi="Verdana"/>
          <w:i/>
          <w:iCs/>
          <w:sz w:val="20"/>
        </w:rPr>
        <w:t>data.sta</w:t>
      </w:r>
      <w:proofErr w:type="spellEnd"/>
      <w:r>
        <w:rPr>
          <w:rFonts w:ascii="Verdana" w:hAnsi="Verdana"/>
          <w:i/>
          <w:iCs/>
          <w:sz w:val="20"/>
        </w:rPr>
        <w:t>}</w:t>
      </w:r>
      <w:r w:rsidR="00B27176" w:rsidRPr="00FB7150">
        <w:rPr>
          <w:rFonts w:ascii="Verdana" w:hAnsi="Verdana"/>
          <w:i/>
          <w:iCs/>
          <w:sz w:val="20"/>
        </w:rPr>
        <w:t>Carnet</w:t>
      </w:r>
      <w:proofErr w:type="gramEnd"/>
      <w:r w:rsidR="00B27176" w:rsidRPr="00FB7150">
        <w:rPr>
          <w:rFonts w:ascii="Verdana" w:hAnsi="Verdana"/>
          <w:i/>
          <w:iCs/>
          <w:sz w:val="20"/>
        </w:rPr>
        <w:t xml:space="preserve"> de compétence professionnelle amiante – à découper, plier et conserver sur vous. </w:t>
      </w:r>
    </w:p>
    <w:p w14:paraId="16B44623" w14:textId="77777777" w:rsidR="00ED2228" w:rsidRPr="00FB7150" w:rsidRDefault="00ED2228" w:rsidP="00B27176">
      <w:pPr>
        <w:pStyle w:val="Pieddepage"/>
        <w:rPr>
          <w:rFonts w:ascii="Verdana" w:hAnsi="Verdana"/>
          <w:i/>
          <w:iCs/>
          <w:sz w:val="20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36"/>
        <w:gridCol w:w="1181"/>
        <w:gridCol w:w="3402"/>
      </w:tblGrid>
      <w:tr w:rsidR="0047670F" w:rsidRPr="00FB7150" w14:paraId="2E95CCD6" w14:textId="77777777" w:rsidTr="00ED2228">
        <w:trPr>
          <w:cantSplit/>
          <w:trHeight w:hRule="exact" w:val="7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F35794" w14:textId="77777777" w:rsidR="0047670F" w:rsidRPr="00FB7150" w:rsidRDefault="0047670F" w:rsidP="003242B4">
            <w:pPr>
              <w:ind w:right="1"/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769344" behindDoc="0" locked="0" layoutInCell="1" allowOverlap="1" wp14:anchorId="47D614D5" wp14:editId="7AEA035F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22860</wp:posOffset>
                  </wp:positionV>
                  <wp:extent cx="807720" cy="365760"/>
                  <wp:effectExtent l="19050" t="0" r="0" b="0"/>
                  <wp:wrapSquare wrapText="bothSides"/>
                  <wp:docPr id="24" name="Image 1" descr="http://www.mstream.fr/videos/inrs-identitevideo/inrs-identitevide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mstream.fr/videos/inrs-identitevideo/inrs-identitevide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737858" w14:textId="77777777" w:rsidR="0047670F" w:rsidRPr="00FB7150" w:rsidRDefault="00FB7150" w:rsidP="003242B4">
            <w:pPr>
              <w:rPr>
                <w:rFonts w:ascii="Verdana" w:eastAsia="Times New Roman" w:hAnsi="Verdana"/>
                <w:lang w:bidi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928064" behindDoc="0" locked="0" layoutInCell="1" allowOverlap="1" wp14:anchorId="7E904519" wp14:editId="7FB7DE5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62525</wp:posOffset>
                  </wp:positionV>
                  <wp:extent cx="983625" cy="308344"/>
                  <wp:effectExtent l="0" t="0" r="6985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loc Marque Aléa Contrôles Horizontal HD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5" t="33692" r="13040" b="33138"/>
                          <a:stretch/>
                        </pic:blipFill>
                        <pic:spPr bwMode="auto">
                          <a:xfrm>
                            <a:off x="0" y="0"/>
                            <a:ext cx="983625" cy="30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CAEEB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786752" behindDoc="0" locked="0" layoutInCell="1" allowOverlap="1" wp14:anchorId="4BDAB9F4" wp14:editId="211C9E9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117475</wp:posOffset>
                  </wp:positionV>
                  <wp:extent cx="848360" cy="269875"/>
                  <wp:effectExtent l="19050" t="0" r="8890" b="0"/>
                  <wp:wrapSquare wrapText="bothSides"/>
                  <wp:docPr id="25" name="Image 6" descr="http://www.iris-st.org/upload/image/partenaires/logo-oppbt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http://www.iris-st.org/upload/image/partenaires/logo-oppbt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32F5D3E" w14:textId="77777777" w:rsidR="0047670F" w:rsidRPr="00FB7150" w:rsidRDefault="00ED2228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1FC84E8" wp14:editId="2F839CC3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854075</wp:posOffset>
                      </wp:positionV>
                      <wp:extent cx="695325" cy="866775"/>
                      <wp:effectExtent l="0" t="0" r="9525" b="9525"/>
                      <wp:wrapNone/>
                      <wp:docPr id="7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892D90" w14:textId="77777777" w:rsidR="00ED2228" w:rsidRPr="00ED2228" w:rsidRDefault="00ED2228" w:rsidP="00476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  <w:p w14:paraId="3EA5BF36" w14:textId="77777777" w:rsidR="00ED2228" w:rsidRPr="00ED2228" w:rsidRDefault="00ED2228" w:rsidP="00476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2"/>
                                    </w:rPr>
                                  </w:pPr>
                                  <w:r w:rsidRPr="00ED2228">
                                    <w:rPr>
                                      <w:rFonts w:ascii="Century Gothic" w:hAnsi="Century Gothic"/>
                                      <w:sz w:val="12"/>
                                    </w:rPr>
                                    <w:t>Votre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C84E8" id="Rectangle 33" o:spid="_x0000_s1026" style="position:absolute;margin-left:1.45pt;margin-top:67.25pt;width:54.75pt;height:68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" fillcolor="#bfbfbf" stroked="f">
                      <v:textbox>
                        <w:txbxContent>
                          <w:p w14:paraId="19892D90" w14:textId="77777777" w:rsidR="00ED2228" w:rsidRPr="00ED2228" w:rsidRDefault="00ED2228" w:rsidP="0047670F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3EA5BF36" w14:textId="77777777" w:rsidR="00ED2228" w:rsidRPr="00ED2228" w:rsidRDefault="00ED2228" w:rsidP="0047670F">
                            <w:pPr>
                              <w:jc w:val="center"/>
                              <w:rPr>
                                <w:rFonts w:ascii="Century Gothic" w:hAnsi="Century Gothic"/>
                                <w:sz w:val="12"/>
                              </w:rPr>
                            </w:pPr>
                            <w:r w:rsidRPr="00ED2228">
                              <w:rPr>
                                <w:rFonts w:ascii="Century Gothic" w:hAnsi="Century Gothic"/>
                                <w:sz w:val="12"/>
                              </w:rPr>
                              <w:t>Votre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670F"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6721AE91" wp14:editId="1232E6B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854075</wp:posOffset>
                      </wp:positionV>
                      <wp:extent cx="76200" cy="876300"/>
                      <wp:effectExtent l="0" t="0" r="0" b="0"/>
                      <wp:wrapNone/>
                      <wp:docPr id="8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2A1E4" id="Rectangle 34" o:spid="_x0000_s1026" style="position:absolute;margin-left:-4.25pt;margin-top:67.25pt;width:6pt;height:69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" fillcolor="#f79646" stroked="f"/>
                  </w:pict>
                </mc:Fallback>
              </mc:AlternateContent>
            </w:r>
            <w:r w:rsidR="0047670F"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828736" behindDoc="0" locked="0" layoutInCell="1" allowOverlap="1" wp14:anchorId="45C8CB00" wp14:editId="43208967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50165</wp:posOffset>
                  </wp:positionV>
                  <wp:extent cx="436880" cy="718185"/>
                  <wp:effectExtent l="19050" t="0" r="1270" b="0"/>
                  <wp:wrapSquare wrapText="bothSides"/>
                  <wp:docPr id="27" name="Image 12" descr="http://www.elysees-expertises.com/media/BORNE%20AMI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http://www.elysees-expertises.com/media/BORNE%20AMIAN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B18CE57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31B0D000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67285528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1157D279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237DB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52441C6B" wp14:editId="1A03133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79375</wp:posOffset>
                      </wp:positionV>
                      <wp:extent cx="1962150" cy="309880"/>
                      <wp:effectExtent l="0" t="0" r="19050" b="13970"/>
                      <wp:wrapNone/>
                      <wp:docPr id="1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09880"/>
                              </a:xfrm>
                              <a:prstGeom prst="roundRect">
                                <a:avLst>
                                  <a:gd name="adj" fmla="val 27051"/>
                                </a:avLst>
                              </a:prstGeom>
                              <a:solidFill>
                                <a:srgbClr val="F7964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6DD16" w14:textId="77777777" w:rsidR="00ED2228" w:rsidRPr="00FB7150" w:rsidRDefault="00ED2228" w:rsidP="00B27176">
                                  <w:pPr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 w:rsidRPr="00FB7150"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  <w:t>AMIANTE</w:t>
                                  </w:r>
                                  <w:r w:rsidR="00BF10FA" w:rsidRPr="00FB7150"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  <w:t xml:space="preserve"> SOUS-SECTION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441C6B" id="AutoShape 32" o:spid="_x0000_s1027" style="position:absolute;margin-left:-1.15pt;margin-top:6.25pt;width:154.5pt;height:24.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" fillcolor="#f79646">
                      <v:textbox>
                        <w:txbxContent>
                          <w:p w14:paraId="19F6DD16" w14:textId="77777777" w:rsidR="00ED2228" w:rsidRPr="00FB7150" w:rsidRDefault="00ED2228" w:rsidP="00B27176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</w:pPr>
                            <w:r w:rsidRPr="00FB7150"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  <w:t>AMIANTE</w:t>
                            </w:r>
                            <w:r w:rsidR="00BF10FA" w:rsidRPr="00FB7150"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  <w:t xml:space="preserve"> SOUS-SECTION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ED2228" w:rsidRPr="00FB7150" w14:paraId="2F363772" w14:textId="77777777" w:rsidTr="00BF10FA">
        <w:trPr>
          <w:cantSplit/>
          <w:trHeight w:hRule="exact" w:val="454"/>
        </w:trPr>
        <w:tc>
          <w:tcPr>
            <w:tcW w:w="4820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FBFBF"/>
            <w:vAlign w:val="bottom"/>
            <w:hideMark/>
          </w:tcPr>
          <w:p w14:paraId="43E00662" w14:textId="77777777" w:rsidR="00ED2228" w:rsidRPr="00FB7150" w:rsidRDefault="00ED2228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304A609" wp14:editId="64624936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-941705</wp:posOffset>
                      </wp:positionV>
                      <wp:extent cx="2466975" cy="1181100"/>
                      <wp:effectExtent l="0" t="0" r="28575" b="1905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6494B" w14:textId="77777777" w:rsidR="00ED2228" w:rsidRPr="00FB7150" w:rsidRDefault="00ED2228" w:rsidP="00B2717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FB7150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ALEA CONTROLES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04A609" id="AutoShape 35" o:spid="_x0000_s1028" style="position:absolute;margin-left:21.7pt;margin-top:-74.15pt;width:194.25pt;height:93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">
                      <v:textbox>
                        <w:txbxContent>
                          <w:p w14:paraId="5A96494B" w14:textId="77777777" w:rsidR="00ED2228" w:rsidRPr="00FB7150" w:rsidRDefault="00ED2228" w:rsidP="00B2717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FB7150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ALEA CONTROLES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61B2E0" w14:textId="77777777" w:rsidR="00ED2228" w:rsidRPr="00FB7150" w:rsidRDefault="00ED2228" w:rsidP="00BF10FA">
            <w:pPr>
              <w:spacing w:after="0"/>
              <w:jc w:val="center"/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hAnsi="Verdana"/>
                <w:color w:val="FFFFFF"/>
                <w:sz w:val="14"/>
              </w:rPr>
              <w:t>Cachet et signature du dispensateur de la formation</w:t>
            </w: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3317E39D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83C644" w14:textId="715CEB6E" w:rsidR="00ED2228" w:rsidRPr="00FB7150" w:rsidRDefault="00ED2228" w:rsidP="003242B4">
            <w:pPr>
              <w:rPr>
                <w:rFonts w:ascii="Verdana" w:hAnsi="Verdana"/>
                <w:b/>
                <w:color w:val="F79646"/>
                <w:sz w:val="16"/>
                <w:szCs w:val="18"/>
              </w:rPr>
            </w:pP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t xml:space="preserve">Certificat de personnel </w:t>
            </w:r>
            <w:r w:rsidR="00772832">
              <w:rPr>
                <w:rFonts w:ascii="Verdana" w:hAnsi="Verdana"/>
                <w:b/>
                <w:color w:val="F79646"/>
                <w:sz w:val="16"/>
                <w:szCs w:val="18"/>
              </w:rPr>
              <w:t>{</w:t>
            </w:r>
            <w:proofErr w:type="spellStart"/>
            <w:proofErr w:type="gramStart"/>
            <w:r w:rsidR="00772832">
              <w:rPr>
                <w:rFonts w:ascii="Verdana" w:hAnsi="Verdana"/>
                <w:b/>
                <w:color w:val="F79646"/>
                <w:sz w:val="16"/>
                <w:szCs w:val="18"/>
              </w:rPr>
              <w:t>formation.typeFormation.foncCible</w:t>
            </w:r>
            <w:bookmarkStart w:id="0" w:name="_GoBack"/>
            <w:bookmarkEnd w:id="0"/>
            <w:proofErr w:type="spellEnd"/>
            <w:proofErr w:type="gramEnd"/>
            <w:r w:rsidR="00772832">
              <w:rPr>
                <w:rFonts w:ascii="Verdana" w:hAnsi="Verdana"/>
                <w:b/>
                <w:color w:val="F79646"/>
                <w:sz w:val="16"/>
                <w:szCs w:val="18"/>
              </w:rPr>
              <w:t>}</w:t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t xml:space="preserve"> </w:t>
            </w:r>
          </w:p>
          <w:p w14:paraId="7859FC6F" w14:textId="77777777" w:rsidR="00ED2228" w:rsidRPr="00FB7150" w:rsidRDefault="00ED2228" w:rsidP="003242B4">
            <w:pPr>
              <w:rPr>
                <w:rFonts w:ascii="Verdana" w:hAnsi="Verdana"/>
                <w:b/>
                <w:color w:val="F79646"/>
                <w:sz w:val="16"/>
                <w:szCs w:val="18"/>
              </w:rPr>
            </w:pPr>
          </w:p>
        </w:tc>
      </w:tr>
      <w:tr w:rsidR="00ED2228" w:rsidRPr="00FB7150" w14:paraId="5005593A" w14:textId="77777777" w:rsidTr="00E03CA5">
        <w:trPr>
          <w:cantSplit/>
          <w:trHeight w:hRule="exact" w:val="336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DF9D379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0432B89B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E0B826" w14:textId="77777777" w:rsidR="00ED2228" w:rsidRPr="00FB7150" w:rsidRDefault="00CA4086" w:rsidP="003242B4">
            <w:pPr>
              <w:rPr>
                <w:rFonts w:ascii="Verdana" w:eastAsia="Times New Roman" w:hAnsi="Verdana"/>
                <w:b/>
                <w:sz w:val="16"/>
                <w:szCs w:val="18"/>
                <w:lang w:bidi="en-US"/>
              </w:rPr>
            </w:pPr>
            <w:r>
              <w:rPr>
                <w:rFonts w:ascii="Verdana" w:hAnsi="Verdana"/>
                <w:b/>
                <w:sz w:val="16"/>
                <w:szCs w:val="18"/>
              </w:rPr>
              <w:t>{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8"/>
              </w:rPr>
              <w:t>contact.civilite.nom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8"/>
              </w:rPr>
              <w:t>}</w:t>
            </w:r>
            <w:r w:rsidR="00ED2228" w:rsidRPr="00FB7150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8"/>
              </w:rPr>
              <w:t>{</w:t>
            </w:r>
            <w:proofErr w:type="spellStart"/>
            <w:r>
              <w:rPr>
                <w:rFonts w:ascii="Verdana" w:hAnsi="Verdana"/>
                <w:b/>
                <w:sz w:val="16"/>
                <w:szCs w:val="18"/>
              </w:rPr>
              <w:t>contact.prenom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</w:rPr>
              <w:t>} {</w:t>
            </w:r>
            <w:proofErr w:type="spellStart"/>
            <w:r>
              <w:rPr>
                <w:rFonts w:ascii="Verdana" w:hAnsi="Verdana"/>
                <w:b/>
                <w:sz w:val="16"/>
                <w:szCs w:val="18"/>
              </w:rPr>
              <w:t>contact.nom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</w:rPr>
              <w:t>}</w:t>
            </w:r>
          </w:p>
        </w:tc>
      </w:tr>
      <w:tr w:rsidR="00ED2228" w:rsidRPr="00FB7150" w14:paraId="45A2DADB" w14:textId="77777777" w:rsidTr="00ED2228">
        <w:trPr>
          <w:cantSplit/>
          <w:trHeight w:hRule="exact" w:val="291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783CF496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55801B9F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B089CA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highlight w:val="yellow"/>
                <w:lang w:bidi="en-US"/>
              </w:rPr>
            </w:pPr>
            <w:r w:rsidRPr="00CA4086">
              <w:rPr>
                <w:rFonts w:ascii="Verdana" w:hAnsi="Verdana"/>
                <w:b/>
                <w:sz w:val="16"/>
                <w:szCs w:val="18"/>
              </w:rPr>
              <w:t>Né le</w:t>
            </w:r>
            <w:r w:rsidRPr="00CA4086">
              <w:rPr>
                <w:rFonts w:ascii="Verdana" w:hAnsi="Verdana"/>
                <w:sz w:val="16"/>
                <w:szCs w:val="18"/>
              </w:rPr>
              <w:t> :</w:t>
            </w:r>
            <w:r w:rsidR="00CA4086">
              <w:rPr>
                <w:rFonts w:ascii="Verdana" w:hAnsi="Verdana"/>
                <w:sz w:val="16"/>
                <w:szCs w:val="18"/>
              </w:rPr>
              <w:t xml:space="preserve"> {</w:t>
            </w:r>
            <w:proofErr w:type="spellStart"/>
            <w:proofErr w:type="gramStart"/>
            <w:r w:rsidR="00CA4086">
              <w:rPr>
                <w:rFonts w:ascii="Verdana" w:hAnsi="Verdana"/>
                <w:sz w:val="16"/>
                <w:szCs w:val="18"/>
              </w:rPr>
              <w:t>contact.anniversaire</w:t>
            </w:r>
            <w:proofErr w:type="spellEnd"/>
            <w:proofErr w:type="gramEnd"/>
            <w:r w:rsidR="00CA40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ED2228" w:rsidRPr="00FB7150" w14:paraId="433A671C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13B2E08C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505D1E4B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600F5F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 xml:space="preserve">N° </w:t>
            </w:r>
            <w:proofErr w:type="spellStart"/>
            <w:r w:rsidRPr="00FB7150">
              <w:rPr>
                <w:rFonts w:ascii="Verdana" w:hAnsi="Verdana"/>
                <w:b/>
                <w:sz w:val="16"/>
                <w:szCs w:val="18"/>
              </w:rPr>
              <w:t>Forprev</w:t>
            </w:r>
            <w:proofErr w:type="spellEnd"/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="00CA4086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="00CA4086">
              <w:rPr>
                <w:rFonts w:ascii="Verdana" w:hAnsi="Verdana"/>
                <w:sz w:val="16"/>
                <w:szCs w:val="18"/>
              </w:rPr>
              <w:t>numForprev</w:t>
            </w:r>
            <w:proofErr w:type="spellEnd"/>
            <w:r w:rsidR="00CA40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ED2228" w:rsidRPr="00FB7150" w14:paraId="03812F8C" w14:textId="77777777" w:rsidTr="00CA4086">
        <w:trPr>
          <w:cantSplit/>
          <w:trHeight w:hRule="exact" w:val="266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32926E78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val="en-US"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36A4CE8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930DB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N° de certificat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="00CA4086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="00CA4086">
              <w:rPr>
                <w:rFonts w:ascii="Verdana" w:hAnsi="Verdana"/>
                <w:sz w:val="16"/>
                <w:szCs w:val="18"/>
              </w:rPr>
              <w:t>numCertificat</w:t>
            </w:r>
            <w:proofErr w:type="spellEnd"/>
            <w:r w:rsidR="00CA40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ED2228" w:rsidRPr="00FB7150" w14:paraId="48CB7CD3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E09C53C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27E04B3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B159B6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Délivré le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="00CA4086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="00CA4086">
              <w:rPr>
                <w:rFonts w:ascii="Verdana" w:hAnsi="Verdana"/>
                <w:sz w:val="16"/>
                <w:szCs w:val="18"/>
              </w:rPr>
              <w:t>delivrerLe</w:t>
            </w:r>
            <w:proofErr w:type="spellEnd"/>
            <w:r w:rsidR="00CA40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ED2228" w:rsidRPr="00FB7150" w14:paraId="3395B38A" w14:textId="77777777" w:rsidTr="00ED2228">
        <w:trPr>
          <w:cantSplit/>
          <w:trHeight w:hRule="exact" w:val="80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41807F19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val="en-US"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98B0C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single" w:sz="4" w:space="0" w:color="auto"/>
            </w:tcBorders>
            <w:hideMark/>
          </w:tcPr>
          <w:p w14:paraId="71C1D1AC" w14:textId="736997ED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Fin de validité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="00685FA4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proofErr w:type="gramStart"/>
            <w:r w:rsidR="00685FA4">
              <w:rPr>
                <w:rFonts w:ascii="Verdana" w:hAnsi="Verdana"/>
                <w:sz w:val="16"/>
                <w:szCs w:val="18"/>
              </w:rPr>
              <w:t>data.dateFinValidite</w:t>
            </w:r>
            <w:proofErr w:type="spellEnd"/>
            <w:proofErr w:type="gramEnd"/>
            <w:r w:rsidR="00685FA4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ED2228" w14:paraId="565FC05E" w14:textId="77777777" w:rsidTr="00BF10FA">
        <w:trPr>
          <w:cantSplit/>
          <w:trHeight w:hRule="exact" w:val="326"/>
        </w:trPr>
        <w:tc>
          <w:tcPr>
            <w:tcW w:w="4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14:paraId="111578F2" w14:textId="77777777" w:rsidR="00ED2228" w:rsidRDefault="00ED2228" w:rsidP="003242B4">
            <w:pPr>
              <w:jc w:val="center"/>
              <w:rPr>
                <w:rFonts w:ascii="Century Gothic" w:eastAsia="Times New Roman" w:hAnsi="Century Gothic"/>
                <w:color w:val="FFFFFF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D9E26" w14:textId="77777777" w:rsidR="00ED2228" w:rsidRDefault="00ED2228" w:rsidP="003242B4">
            <w:pPr>
              <w:rPr>
                <w:rFonts w:ascii="Times New Roman" w:eastAsia="Times New Roman" w:hAnsi="Times New Roman"/>
                <w:lang w:bidi="en-U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90787" w14:textId="77777777" w:rsidR="00ED2228" w:rsidRDefault="00ED2228" w:rsidP="003242B4">
            <w:pPr>
              <w:rPr>
                <w:rFonts w:ascii="Times New Roman" w:eastAsia="Times New Roman" w:hAnsi="Times New Roman"/>
                <w:lang w:bidi="en-US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E272ED" w14:textId="77777777" w:rsidR="00ED2228" w:rsidRDefault="00ED2228" w:rsidP="003242B4">
            <w:pPr>
              <w:rPr>
                <w:rFonts w:ascii="Century Gothic" w:eastAsia="Times New Roman" w:hAnsi="Century Gothic"/>
                <w:sz w:val="18"/>
                <w:lang w:bidi="en-US"/>
              </w:rPr>
            </w:pPr>
          </w:p>
        </w:tc>
      </w:tr>
    </w:tbl>
    <w:p w14:paraId="36D22612" w14:textId="77777777" w:rsidR="006F5890" w:rsidRDefault="006F5890" w:rsidP="00595669">
      <w:pPr>
        <w:tabs>
          <w:tab w:val="left" w:pos="930"/>
        </w:tabs>
        <w:rPr>
          <w:rFonts w:ascii="Century Gothic" w:hAnsi="Century Gothic"/>
          <w:sz w:val="20"/>
        </w:rPr>
      </w:pPr>
    </w:p>
    <w:p w14:paraId="32070451" w14:textId="0E1DDBB8" w:rsidR="006F5890" w:rsidRPr="00595669" w:rsidRDefault="006F5890" w:rsidP="00595669">
      <w:pPr>
        <w:tabs>
          <w:tab w:val="left" w:pos="930"/>
        </w:tabs>
        <w:rPr>
          <w:rFonts w:ascii="Century Gothic" w:hAnsi="Century Gothic"/>
          <w:sz w:val="20"/>
        </w:rPr>
        <w:sectPr w:rsidR="006F5890" w:rsidRPr="00595669" w:rsidSect="00143DD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680" w:right="567" w:bottom="1418" w:left="1418" w:header="709" w:footer="372" w:gutter="0"/>
          <w:cols w:space="708"/>
          <w:titlePg/>
          <w:docGrid w:linePitch="360"/>
        </w:sectPr>
      </w:pPr>
    </w:p>
    <w:p w14:paraId="523D5338" w14:textId="77777777" w:rsidR="006B3AB1" w:rsidRPr="00F770F4" w:rsidRDefault="00A13F10" w:rsidP="000B5D61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lastRenderedPageBreak/>
        <w:t xml:space="preserve"> </w:t>
      </w:r>
    </w:p>
    <w:p w14:paraId="15AE633D" w14:textId="5449B49E" w:rsidR="0040040E" w:rsidRPr="00FB7150" w:rsidRDefault="00BA5804" w:rsidP="00BA5804">
      <w:pPr>
        <w:tabs>
          <w:tab w:val="left" w:pos="8850"/>
          <w:tab w:val="right" w:pos="14740"/>
        </w:tabs>
        <w:rPr>
          <w:rFonts w:ascii="Verdana" w:hAnsi="Verdana"/>
          <w:b/>
          <w:bCs/>
          <w:color w:val="808080"/>
        </w:rPr>
      </w:pPr>
      <w:r>
        <w:rPr>
          <w:rFonts w:ascii="Verdana" w:hAnsi="Verdana"/>
          <w:b/>
          <w:bCs/>
          <w:color w:val="808080"/>
        </w:rPr>
        <w:tab/>
      </w:r>
      <w:r>
        <w:rPr>
          <w:rFonts w:ascii="Verdana" w:hAnsi="Verdana"/>
          <w:b/>
          <w:bCs/>
          <w:color w:val="808080"/>
        </w:rPr>
        <w:tab/>
      </w:r>
      <w:r w:rsidR="003E0862">
        <w:rPr>
          <w:rFonts w:ascii="Verdana" w:hAnsi="Verdana"/>
          <w:noProof/>
          <w:color w:val="808080"/>
          <w:sz w:val="20"/>
          <w:szCs w:val="20"/>
        </w:rPr>
        <w:drawing>
          <wp:anchor distT="0" distB="0" distL="114300" distR="114300" simplePos="0" relativeHeight="251929088" behindDoc="0" locked="0" layoutInCell="1" allowOverlap="1" wp14:anchorId="299F8153" wp14:editId="67311C6D">
            <wp:simplePos x="0" y="0"/>
            <wp:positionH relativeFrom="margin">
              <wp:posOffset>-485140</wp:posOffset>
            </wp:positionH>
            <wp:positionV relativeFrom="paragraph">
              <wp:posOffset>152400</wp:posOffset>
            </wp:positionV>
            <wp:extent cx="1057275" cy="10572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ON-ALE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06680"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40E" w:rsidRPr="00FB7150">
        <w:rPr>
          <w:rFonts w:ascii="Verdana" w:hAnsi="Verdana"/>
          <w:b/>
          <w:bCs/>
          <w:color w:val="808080"/>
        </w:rPr>
        <w:t xml:space="preserve">N° de certificat du stagiaire : N° </w:t>
      </w:r>
      <w:r w:rsidR="002C2D57">
        <w:rPr>
          <w:rFonts w:ascii="Verdana" w:hAnsi="Verdana"/>
          <w:b/>
          <w:bCs/>
          <w:color w:val="808080"/>
        </w:rPr>
        <w:t>{</w:t>
      </w:r>
      <w:proofErr w:type="spellStart"/>
      <w:r w:rsidR="002C2D57">
        <w:rPr>
          <w:rFonts w:ascii="Verdana" w:hAnsi="Verdana"/>
          <w:b/>
          <w:bCs/>
          <w:color w:val="808080"/>
        </w:rPr>
        <w:t>numCertificat</w:t>
      </w:r>
      <w:proofErr w:type="spellEnd"/>
      <w:r w:rsidR="002C2D57">
        <w:rPr>
          <w:rFonts w:ascii="Verdana" w:hAnsi="Verdana"/>
          <w:b/>
          <w:bCs/>
          <w:color w:val="808080"/>
        </w:rPr>
        <w:t>}</w:t>
      </w:r>
    </w:p>
    <w:p w14:paraId="5E21D11B" w14:textId="77777777" w:rsidR="00AB753E" w:rsidRPr="00FB7150" w:rsidRDefault="00AB753E" w:rsidP="00E615AF">
      <w:pPr>
        <w:jc w:val="right"/>
        <w:rPr>
          <w:rFonts w:ascii="Verdana" w:hAnsi="Verdana"/>
          <w:b/>
          <w:bCs/>
          <w:color w:val="808080"/>
          <w:sz w:val="24"/>
        </w:rPr>
      </w:pPr>
    </w:p>
    <w:p w14:paraId="525FF09E" w14:textId="77777777" w:rsidR="00F10D88" w:rsidRPr="00FB7150" w:rsidRDefault="00F10D88" w:rsidP="00E615AF">
      <w:pPr>
        <w:jc w:val="right"/>
        <w:rPr>
          <w:rFonts w:ascii="Verdana" w:hAnsi="Verdana"/>
          <w:b/>
          <w:bCs/>
          <w:color w:val="808080"/>
          <w:sz w:val="24"/>
        </w:rPr>
      </w:pPr>
    </w:p>
    <w:p w14:paraId="459EC83F" w14:textId="77777777" w:rsidR="00E615AF" w:rsidRPr="00FB7150" w:rsidRDefault="00E615AF" w:rsidP="00E615AF">
      <w:pPr>
        <w:spacing w:after="0" w:line="240" w:lineRule="auto"/>
        <w:rPr>
          <w:rFonts w:ascii="Verdana" w:hAnsi="Verdana"/>
          <w:b/>
          <w:bCs/>
          <w:color w:val="808080"/>
          <w:sz w:val="10"/>
          <w:szCs w:val="10"/>
        </w:rPr>
      </w:pPr>
    </w:p>
    <w:p w14:paraId="7774F379" w14:textId="10E0F961" w:rsidR="00A55338" w:rsidRPr="00FB7150" w:rsidRDefault="002003FF" w:rsidP="00A55338">
      <w:pPr>
        <w:spacing w:line="240" w:lineRule="auto"/>
        <w:jc w:val="center"/>
        <w:rPr>
          <w:rFonts w:ascii="Verdana" w:hAnsi="Verdana"/>
          <w:b/>
          <w:bCs/>
          <w:color w:val="808080"/>
          <w:sz w:val="28"/>
        </w:rPr>
      </w:pPr>
      <w:r w:rsidRPr="00FB7150">
        <w:rPr>
          <w:rFonts w:ascii="Verdana" w:hAnsi="Verdana"/>
          <w:b/>
          <w:bCs/>
          <w:color w:val="808080"/>
          <w:sz w:val="32"/>
        </w:rPr>
        <w:t xml:space="preserve"> </w:t>
      </w:r>
      <w:r w:rsidR="009D0F1D">
        <w:rPr>
          <w:rFonts w:ascii="Verdana" w:hAnsi="Verdana"/>
          <w:b/>
          <w:bCs/>
          <w:color w:val="808080"/>
          <w:sz w:val="28"/>
        </w:rPr>
        <w:t>{</w:t>
      </w:r>
      <w:proofErr w:type="spellStart"/>
      <w:proofErr w:type="gramStart"/>
      <w:r w:rsidR="009D0F1D">
        <w:rPr>
          <w:rFonts w:ascii="Verdana" w:hAnsi="Verdana"/>
          <w:b/>
          <w:bCs/>
          <w:color w:val="808080"/>
          <w:sz w:val="28"/>
        </w:rPr>
        <w:t>contact.civilite.nom</w:t>
      </w:r>
      <w:proofErr w:type="spellEnd"/>
      <w:proofErr w:type="gramEnd"/>
      <w:r w:rsidR="009D0F1D">
        <w:rPr>
          <w:rFonts w:ascii="Verdana" w:hAnsi="Verdana"/>
          <w:b/>
          <w:bCs/>
          <w:color w:val="808080"/>
          <w:sz w:val="28"/>
        </w:rPr>
        <w:t>}</w:t>
      </w:r>
      <w:r w:rsidR="004D1742" w:rsidRPr="00FB7150">
        <w:rPr>
          <w:rFonts w:ascii="Verdana" w:hAnsi="Verdana"/>
          <w:b/>
          <w:bCs/>
          <w:color w:val="808080"/>
          <w:sz w:val="28"/>
        </w:rPr>
        <w:t xml:space="preserve"> </w:t>
      </w:r>
      <w:r w:rsidR="009D0F1D">
        <w:rPr>
          <w:rFonts w:ascii="Verdana" w:hAnsi="Verdana"/>
          <w:b/>
          <w:bCs/>
          <w:color w:val="808080"/>
          <w:sz w:val="28"/>
        </w:rPr>
        <w:t>{</w:t>
      </w:r>
      <w:proofErr w:type="spellStart"/>
      <w:r w:rsidR="009D0F1D">
        <w:rPr>
          <w:rFonts w:ascii="Verdana" w:hAnsi="Verdana"/>
          <w:b/>
          <w:bCs/>
          <w:color w:val="808080"/>
          <w:sz w:val="28"/>
        </w:rPr>
        <w:t>contact.prenom</w:t>
      </w:r>
      <w:proofErr w:type="spellEnd"/>
      <w:r w:rsidR="009D0F1D">
        <w:rPr>
          <w:rFonts w:ascii="Verdana" w:hAnsi="Verdana"/>
          <w:b/>
          <w:bCs/>
          <w:color w:val="808080"/>
          <w:sz w:val="28"/>
        </w:rPr>
        <w:t>}</w:t>
      </w:r>
      <w:r w:rsidR="00A55338" w:rsidRPr="00FB7150">
        <w:rPr>
          <w:rFonts w:ascii="Verdana" w:hAnsi="Verdana"/>
          <w:b/>
          <w:bCs/>
          <w:color w:val="808080"/>
          <w:sz w:val="28"/>
        </w:rPr>
        <w:t xml:space="preserve"> </w:t>
      </w:r>
      <w:r w:rsidR="009D0F1D">
        <w:rPr>
          <w:rFonts w:ascii="Verdana" w:hAnsi="Verdana"/>
          <w:b/>
          <w:bCs/>
          <w:color w:val="808080"/>
          <w:sz w:val="28"/>
        </w:rPr>
        <w:t>{</w:t>
      </w:r>
      <w:proofErr w:type="spellStart"/>
      <w:r w:rsidR="009D0F1D">
        <w:rPr>
          <w:rFonts w:ascii="Verdana" w:hAnsi="Verdana"/>
          <w:b/>
          <w:bCs/>
          <w:color w:val="808080"/>
          <w:sz w:val="28"/>
        </w:rPr>
        <w:t>contact.nom</w:t>
      </w:r>
      <w:proofErr w:type="spellEnd"/>
      <w:r w:rsidR="009D0F1D">
        <w:rPr>
          <w:rFonts w:ascii="Verdana" w:hAnsi="Verdana"/>
          <w:b/>
          <w:bCs/>
          <w:color w:val="808080"/>
          <w:sz w:val="28"/>
        </w:rPr>
        <w:t>}</w:t>
      </w:r>
    </w:p>
    <w:p w14:paraId="5CAD59F3" w14:textId="47E9E151" w:rsidR="00DC3599" w:rsidRPr="00FB7150" w:rsidRDefault="000B5D61" w:rsidP="00A55338">
      <w:pPr>
        <w:spacing w:line="240" w:lineRule="auto"/>
        <w:jc w:val="center"/>
        <w:rPr>
          <w:rFonts w:ascii="Verdana" w:hAnsi="Verdana"/>
          <w:color w:val="808080"/>
          <w:sz w:val="20"/>
          <w:szCs w:val="20"/>
        </w:rPr>
      </w:pPr>
      <w:proofErr w:type="gramStart"/>
      <w:r w:rsidRPr="00FB7150">
        <w:rPr>
          <w:rFonts w:ascii="Verdana" w:hAnsi="Verdana"/>
          <w:color w:val="808080"/>
          <w:sz w:val="20"/>
          <w:szCs w:val="20"/>
        </w:rPr>
        <w:t>né</w:t>
      </w:r>
      <w:proofErr w:type="gramEnd"/>
      <w:r w:rsidRPr="00FB7150">
        <w:rPr>
          <w:rFonts w:ascii="Verdana" w:hAnsi="Verdana"/>
          <w:color w:val="808080"/>
          <w:sz w:val="20"/>
          <w:szCs w:val="20"/>
        </w:rPr>
        <w:t xml:space="preserve"> le</w:t>
      </w:r>
      <w:r w:rsidR="009D0F1D">
        <w:rPr>
          <w:rFonts w:ascii="Verdana" w:hAnsi="Verdana"/>
          <w:color w:val="808080"/>
          <w:sz w:val="20"/>
          <w:szCs w:val="20"/>
        </w:rPr>
        <w:t xml:space="preserve"> {</w:t>
      </w:r>
      <w:proofErr w:type="spellStart"/>
      <w:r w:rsidR="009D0F1D">
        <w:rPr>
          <w:rFonts w:ascii="Verdana" w:hAnsi="Verdana"/>
          <w:color w:val="808080"/>
          <w:sz w:val="20"/>
          <w:szCs w:val="20"/>
        </w:rPr>
        <w:t>contact.anniversaire</w:t>
      </w:r>
      <w:proofErr w:type="spellEnd"/>
      <w:r w:rsidR="009D0F1D">
        <w:rPr>
          <w:rFonts w:ascii="Verdana" w:hAnsi="Verdana"/>
          <w:color w:val="808080"/>
          <w:sz w:val="20"/>
          <w:szCs w:val="20"/>
        </w:rPr>
        <w:t>}</w:t>
      </w:r>
      <w:r w:rsidRPr="00FB7150">
        <w:rPr>
          <w:rFonts w:ascii="Verdana" w:hAnsi="Verdana"/>
          <w:color w:val="808080"/>
          <w:sz w:val="20"/>
          <w:szCs w:val="20"/>
        </w:rPr>
        <w:t>, a assisté à la :</w:t>
      </w:r>
    </w:p>
    <w:p w14:paraId="016095D3" w14:textId="003C9FE0" w:rsidR="0040040E" w:rsidRPr="00FB7150" w:rsidRDefault="000B5D61" w:rsidP="002003FF">
      <w:pPr>
        <w:spacing w:after="0" w:line="240" w:lineRule="auto"/>
        <w:jc w:val="center"/>
        <w:rPr>
          <w:rFonts w:ascii="Verdana" w:hAnsi="Verdana"/>
          <w:b/>
          <w:bCs/>
          <w:color w:val="808080"/>
        </w:rPr>
      </w:pPr>
      <w:r w:rsidRPr="00FB7150">
        <w:rPr>
          <w:rFonts w:ascii="Verdana" w:hAnsi="Verdana"/>
          <w:b/>
          <w:bCs/>
          <w:color w:val="808080"/>
        </w:rPr>
        <w:t>Formation</w:t>
      </w:r>
      <w:r w:rsidR="009D0F1D">
        <w:rPr>
          <w:rFonts w:ascii="Verdana" w:hAnsi="Verdana"/>
          <w:b/>
          <w:bCs/>
          <w:color w:val="808080"/>
        </w:rPr>
        <w:t xml:space="preserve"> {</w:t>
      </w:r>
      <w:proofErr w:type="spellStart"/>
      <w:proofErr w:type="gramStart"/>
      <w:r w:rsidR="009D0F1D">
        <w:rPr>
          <w:rFonts w:ascii="Verdana" w:hAnsi="Verdana"/>
          <w:b/>
          <w:bCs/>
          <w:color w:val="808080"/>
        </w:rPr>
        <w:t>formation.typeFormation.nomFormation</w:t>
      </w:r>
      <w:proofErr w:type="spellEnd"/>
      <w:proofErr w:type="gramEnd"/>
      <w:r w:rsidR="009D0F1D">
        <w:rPr>
          <w:rFonts w:ascii="Verdana" w:hAnsi="Verdana"/>
          <w:b/>
          <w:bCs/>
          <w:color w:val="808080"/>
        </w:rPr>
        <w:t>}</w:t>
      </w:r>
      <w:r w:rsidR="005615E9" w:rsidRPr="00FB7150">
        <w:rPr>
          <w:rFonts w:ascii="Verdana" w:hAnsi="Verdana"/>
          <w:b/>
          <w:bCs/>
          <w:color w:val="808080"/>
        </w:rPr>
        <w:t>,</w:t>
      </w:r>
      <w:r w:rsidR="009D0F1D">
        <w:rPr>
          <w:rFonts w:ascii="Verdana" w:hAnsi="Verdana"/>
          <w:b/>
          <w:bCs/>
          <w:color w:val="808080"/>
        </w:rPr>
        <w:t xml:space="preserve"> {</w:t>
      </w:r>
      <w:proofErr w:type="spellStart"/>
      <w:r w:rsidR="009D0F1D">
        <w:rPr>
          <w:rFonts w:ascii="Verdana" w:hAnsi="Verdana"/>
          <w:b/>
          <w:bCs/>
          <w:color w:val="808080"/>
        </w:rPr>
        <w:t>formation.typeFormation.cateFormation</w:t>
      </w:r>
      <w:proofErr w:type="spellEnd"/>
      <w:r w:rsidR="009D0F1D">
        <w:rPr>
          <w:rFonts w:ascii="Verdana" w:hAnsi="Verdana"/>
          <w:b/>
          <w:bCs/>
          <w:color w:val="808080"/>
        </w:rPr>
        <w:t>}</w:t>
      </w:r>
      <w:r w:rsidR="00B27176" w:rsidRPr="00FB7150">
        <w:rPr>
          <w:rFonts w:ascii="Verdana" w:hAnsi="Verdana"/>
          <w:b/>
          <w:bCs/>
          <w:color w:val="808080"/>
        </w:rPr>
        <w:t xml:space="preserve"> : </w:t>
      </w:r>
      <w:r w:rsidR="00B27176" w:rsidRPr="00FB7150">
        <w:rPr>
          <w:rFonts w:ascii="Verdana" w:hAnsi="Verdana"/>
          <w:b/>
          <w:bCs/>
          <w:color w:val="808080"/>
        </w:rPr>
        <w:fldChar w:fldCharType="begin"/>
      </w:r>
      <w:r w:rsidR="00B27176" w:rsidRPr="00FB7150">
        <w:rPr>
          <w:rFonts w:ascii="Verdana" w:hAnsi="Verdana"/>
          <w:b/>
          <w:bCs/>
          <w:color w:val="808080"/>
        </w:rPr>
        <w:instrText xml:space="preserve"> MERGEFIELD P1RR </w:instrText>
      </w:r>
      <w:r w:rsidR="00B27176" w:rsidRPr="00FB7150">
        <w:rPr>
          <w:rFonts w:ascii="Verdana" w:hAnsi="Verdana"/>
          <w:b/>
          <w:bCs/>
          <w:color w:val="808080"/>
        </w:rPr>
        <w:fldChar w:fldCharType="separate"/>
      </w:r>
      <w:r w:rsidR="009D0F1D">
        <w:rPr>
          <w:rFonts w:ascii="Verdana" w:hAnsi="Verdana"/>
          <w:b/>
          <w:bCs/>
          <w:noProof/>
          <w:color w:val="808080"/>
        </w:rPr>
        <w:t>{formation.typeFormation.phrFormation}</w:t>
      </w:r>
      <w:r w:rsidR="00B27176" w:rsidRPr="00FB7150">
        <w:rPr>
          <w:rFonts w:ascii="Verdana" w:hAnsi="Verdana"/>
          <w:b/>
          <w:bCs/>
          <w:color w:val="808080"/>
        </w:rPr>
        <w:fldChar w:fldCharType="end"/>
      </w:r>
    </w:p>
    <w:p w14:paraId="71606B42" w14:textId="391D34BB" w:rsidR="006E527C" w:rsidRPr="00FB7150" w:rsidRDefault="006E527C" w:rsidP="005615E9">
      <w:pPr>
        <w:spacing w:after="0" w:line="240" w:lineRule="auto"/>
        <w:jc w:val="center"/>
        <w:rPr>
          <w:rFonts w:ascii="Verdana" w:hAnsi="Verdana"/>
          <w:bCs/>
          <w:color w:val="808080"/>
          <w:sz w:val="18"/>
        </w:rPr>
      </w:pPr>
      <w:r w:rsidRPr="00FB7150">
        <w:rPr>
          <w:rFonts w:ascii="Verdana" w:hAnsi="Verdana"/>
          <w:bCs/>
          <w:color w:val="808080"/>
          <w:sz w:val="18"/>
        </w:rPr>
        <w:t xml:space="preserve">Référentiel utilisé : </w:t>
      </w:r>
      <w:r w:rsidR="009D0F1D">
        <w:rPr>
          <w:rFonts w:ascii="Verdana" w:hAnsi="Verdana"/>
          <w:bCs/>
          <w:color w:val="808080"/>
          <w:sz w:val="18"/>
        </w:rPr>
        <w:t>{</w:t>
      </w:r>
      <w:proofErr w:type="spellStart"/>
      <w:proofErr w:type="gramStart"/>
      <w:r w:rsidR="009D0F1D">
        <w:rPr>
          <w:rFonts w:ascii="Verdana" w:hAnsi="Verdana"/>
          <w:bCs/>
          <w:color w:val="808080"/>
          <w:sz w:val="18"/>
        </w:rPr>
        <w:t>formation.typeFormation.referentielUtilise</w:t>
      </w:r>
      <w:proofErr w:type="spellEnd"/>
      <w:proofErr w:type="gramEnd"/>
      <w:r w:rsidR="009D0F1D">
        <w:rPr>
          <w:rFonts w:ascii="Verdana" w:hAnsi="Verdana"/>
          <w:bCs/>
          <w:color w:val="808080"/>
          <w:sz w:val="18"/>
        </w:rPr>
        <w:t>}</w:t>
      </w:r>
    </w:p>
    <w:p w14:paraId="1AFFB83E" w14:textId="77777777" w:rsidR="002B0DF0" w:rsidRPr="00FB7150" w:rsidRDefault="002B0DF0" w:rsidP="005615E9">
      <w:pPr>
        <w:spacing w:after="0" w:line="240" w:lineRule="auto"/>
        <w:jc w:val="center"/>
        <w:rPr>
          <w:rFonts w:ascii="Verdana" w:hAnsi="Verdana"/>
          <w:bCs/>
          <w:color w:val="808080"/>
          <w:sz w:val="20"/>
        </w:rPr>
      </w:pPr>
    </w:p>
    <w:p w14:paraId="5F4BEBE0" w14:textId="733008EE" w:rsidR="002B0DF0" w:rsidRPr="00FB7150" w:rsidRDefault="002B0DF0" w:rsidP="005615E9">
      <w:pPr>
        <w:spacing w:after="0" w:line="240" w:lineRule="auto"/>
        <w:jc w:val="center"/>
        <w:rPr>
          <w:rFonts w:ascii="Verdana" w:hAnsi="Verdana"/>
          <w:b/>
          <w:bCs/>
          <w:color w:val="808080"/>
          <w:sz w:val="20"/>
        </w:rPr>
      </w:pPr>
      <w:r w:rsidRPr="00FB7150">
        <w:rPr>
          <w:rFonts w:ascii="Verdana" w:hAnsi="Verdana"/>
          <w:bCs/>
          <w:color w:val="808080"/>
          <w:sz w:val="20"/>
        </w:rPr>
        <w:t xml:space="preserve">Cette formation a eu lieu </w:t>
      </w:r>
      <w:r w:rsidR="002802F7">
        <w:rPr>
          <w:rFonts w:ascii="Verdana" w:hAnsi="Verdana"/>
          <w:b/>
          <w:bCs/>
          <w:color w:val="808080"/>
          <w:sz w:val="20"/>
        </w:rPr>
        <w:t>{#</w:t>
      </w:r>
      <w:proofErr w:type="spellStart"/>
      <w:proofErr w:type="gramStart"/>
      <w:r w:rsidR="002802F7">
        <w:rPr>
          <w:rFonts w:ascii="Verdana" w:hAnsi="Verdana"/>
          <w:b/>
          <w:bCs/>
          <w:color w:val="808080"/>
          <w:sz w:val="20"/>
        </w:rPr>
        <w:t>data.periodeForma</w:t>
      </w:r>
      <w:proofErr w:type="spellEnd"/>
      <w:proofErr w:type="gramEnd"/>
      <w:r w:rsidR="002802F7">
        <w:rPr>
          <w:rFonts w:ascii="Verdana" w:hAnsi="Verdana"/>
          <w:b/>
          <w:bCs/>
          <w:color w:val="808080"/>
          <w:sz w:val="20"/>
        </w:rPr>
        <w:t>} du {</w:t>
      </w:r>
      <w:proofErr w:type="spellStart"/>
      <w:r w:rsidR="002802F7">
        <w:rPr>
          <w:rFonts w:ascii="Verdana" w:hAnsi="Verdana"/>
          <w:b/>
          <w:bCs/>
          <w:color w:val="808080"/>
          <w:sz w:val="20"/>
        </w:rPr>
        <w:t>dateDebut</w:t>
      </w:r>
      <w:proofErr w:type="spellEnd"/>
      <w:r w:rsidR="002802F7">
        <w:rPr>
          <w:rFonts w:ascii="Verdana" w:hAnsi="Verdana"/>
          <w:b/>
          <w:bCs/>
          <w:color w:val="808080"/>
          <w:sz w:val="20"/>
        </w:rPr>
        <w:t>} au {</w:t>
      </w:r>
      <w:proofErr w:type="spellStart"/>
      <w:r w:rsidR="002802F7">
        <w:rPr>
          <w:rFonts w:ascii="Verdana" w:hAnsi="Verdana"/>
          <w:b/>
          <w:bCs/>
          <w:color w:val="808080"/>
          <w:sz w:val="20"/>
        </w:rPr>
        <w:t>dateFin</w:t>
      </w:r>
      <w:proofErr w:type="spellEnd"/>
      <w:r w:rsidR="002802F7">
        <w:rPr>
          <w:rFonts w:ascii="Verdana" w:hAnsi="Verdana"/>
          <w:b/>
          <w:bCs/>
          <w:color w:val="808080"/>
          <w:sz w:val="20"/>
        </w:rPr>
        <w:t>} et {/</w:t>
      </w:r>
      <w:proofErr w:type="spellStart"/>
      <w:r w:rsidR="002802F7">
        <w:rPr>
          <w:rFonts w:ascii="Verdana" w:hAnsi="Verdana"/>
          <w:b/>
          <w:bCs/>
          <w:color w:val="808080"/>
          <w:sz w:val="20"/>
        </w:rPr>
        <w:t>date.periodeForma</w:t>
      </w:r>
      <w:proofErr w:type="spellEnd"/>
      <w:r w:rsidR="002802F7">
        <w:rPr>
          <w:rFonts w:ascii="Verdana" w:hAnsi="Verdana"/>
          <w:b/>
          <w:bCs/>
          <w:color w:val="808080"/>
          <w:sz w:val="20"/>
        </w:rPr>
        <w:t>}</w:t>
      </w:r>
      <w:r w:rsidR="0068150A">
        <w:rPr>
          <w:rFonts w:ascii="Verdana" w:hAnsi="Verdana"/>
          <w:b/>
          <w:bCs/>
          <w:color w:val="808080"/>
          <w:sz w:val="20"/>
        </w:rPr>
        <w:t xml:space="preserve"> soit {</w:t>
      </w:r>
      <w:proofErr w:type="spellStart"/>
      <w:r w:rsidR="0068150A">
        <w:rPr>
          <w:rFonts w:ascii="Verdana" w:hAnsi="Verdana"/>
          <w:b/>
          <w:bCs/>
          <w:color w:val="808080"/>
          <w:sz w:val="20"/>
        </w:rPr>
        <w:t>formation.typeFormation.dureeEnHeure</w:t>
      </w:r>
      <w:proofErr w:type="spellEnd"/>
      <w:r w:rsidR="0068150A">
        <w:rPr>
          <w:rFonts w:ascii="Verdana" w:hAnsi="Verdana"/>
          <w:b/>
          <w:bCs/>
          <w:color w:val="808080"/>
          <w:sz w:val="20"/>
        </w:rPr>
        <w:t>} heures</w:t>
      </w:r>
      <w:r w:rsidR="00B27176" w:rsidRPr="00FB7150">
        <w:rPr>
          <w:rFonts w:ascii="Verdana" w:hAnsi="Verdana"/>
          <w:b/>
          <w:bCs/>
          <w:color w:val="808080"/>
          <w:sz w:val="20"/>
        </w:rPr>
        <w:t>.</w:t>
      </w:r>
    </w:p>
    <w:p w14:paraId="7EA4E9E8" w14:textId="77777777" w:rsidR="006E527C" w:rsidRPr="00FB7150" w:rsidRDefault="006E527C" w:rsidP="006E527C">
      <w:pPr>
        <w:spacing w:after="0" w:line="240" w:lineRule="auto"/>
        <w:jc w:val="center"/>
        <w:rPr>
          <w:rFonts w:ascii="Verdana" w:hAnsi="Verdana"/>
          <w:color w:val="808080"/>
        </w:rPr>
      </w:pPr>
    </w:p>
    <w:p w14:paraId="17AE5AF3" w14:textId="77777777" w:rsidR="00A22C19" w:rsidRPr="00FB7150" w:rsidRDefault="000B5D61" w:rsidP="00E03CA5">
      <w:pPr>
        <w:rPr>
          <w:rFonts w:ascii="Verdana" w:hAnsi="Verdana"/>
          <w:bCs/>
          <w:color w:val="808080"/>
          <w:sz w:val="20"/>
        </w:rPr>
      </w:pPr>
      <w:r w:rsidRPr="00FB7150">
        <w:rPr>
          <w:rFonts w:ascii="Verdana" w:hAnsi="Verdana"/>
          <w:bCs/>
          <w:color w:val="808080"/>
          <w:sz w:val="20"/>
        </w:rPr>
        <w:t>Cette formation a été dispen</w:t>
      </w:r>
      <w:r w:rsidR="00A549B6" w:rsidRPr="00FB7150">
        <w:rPr>
          <w:rFonts w:ascii="Verdana" w:hAnsi="Verdana"/>
          <w:bCs/>
          <w:color w:val="808080"/>
          <w:sz w:val="20"/>
        </w:rPr>
        <w:t>sée par ALEA CONTROLES</w:t>
      </w:r>
      <w:r w:rsidR="00A22C19" w:rsidRPr="00FB7150">
        <w:rPr>
          <w:rFonts w:ascii="Verdana" w:hAnsi="Verdana"/>
          <w:bCs/>
          <w:color w:val="808080"/>
          <w:sz w:val="20"/>
        </w:rPr>
        <w:t>,</w:t>
      </w:r>
      <w:r w:rsidR="006B3AB1" w:rsidRPr="00FB7150">
        <w:rPr>
          <w:rFonts w:ascii="Verdana" w:hAnsi="Verdana"/>
          <w:bCs/>
          <w:color w:val="808080"/>
          <w:sz w:val="20"/>
        </w:rPr>
        <w:t xml:space="preserve"> </w:t>
      </w:r>
      <w:r w:rsidRPr="00FB7150">
        <w:rPr>
          <w:rFonts w:ascii="Verdana" w:hAnsi="Verdana"/>
          <w:bCs/>
          <w:color w:val="808080"/>
          <w:sz w:val="20"/>
        </w:rPr>
        <w:t>organisme de formation</w:t>
      </w:r>
      <w:r w:rsidR="001332E2" w:rsidRPr="00FB7150">
        <w:rPr>
          <w:rFonts w:ascii="Verdana" w:hAnsi="Verdana"/>
          <w:bCs/>
          <w:color w:val="808080"/>
          <w:sz w:val="20"/>
        </w:rPr>
        <w:t xml:space="preserve"> </w:t>
      </w:r>
      <w:r w:rsidR="00F24DA3" w:rsidRPr="00FB7150">
        <w:rPr>
          <w:rFonts w:ascii="Verdana" w:hAnsi="Verdana"/>
          <w:bCs/>
          <w:color w:val="808080"/>
          <w:sz w:val="20"/>
        </w:rPr>
        <w:fldChar w:fldCharType="begin"/>
      </w:r>
      <w:r w:rsidR="00F24DA3" w:rsidRPr="00FB7150">
        <w:rPr>
          <w:rFonts w:ascii="Verdana" w:hAnsi="Verdana"/>
          <w:bCs/>
          <w:color w:val="808080"/>
          <w:sz w:val="20"/>
        </w:rPr>
        <w:instrText xml:space="preserve"> MERGEFIELD certification </w:instrText>
      </w:r>
      <w:r w:rsidR="00F24DA3" w:rsidRPr="00FB7150">
        <w:rPr>
          <w:rFonts w:ascii="Verdana" w:hAnsi="Verdana"/>
          <w:bCs/>
          <w:color w:val="808080"/>
          <w:sz w:val="20"/>
        </w:rPr>
        <w:fldChar w:fldCharType="separate"/>
      </w:r>
      <w:r w:rsidR="00C87215">
        <w:rPr>
          <w:rFonts w:ascii="Verdana" w:hAnsi="Verdana"/>
          <w:bCs/>
          <w:noProof/>
          <w:color w:val="808080"/>
          <w:sz w:val="20"/>
        </w:rPr>
        <w:t>«certification»</w:t>
      </w:r>
      <w:r w:rsidR="00F24DA3" w:rsidRPr="00FB7150">
        <w:rPr>
          <w:rFonts w:ascii="Verdana" w:hAnsi="Verdana"/>
          <w:bCs/>
          <w:color w:val="808080"/>
          <w:sz w:val="20"/>
        </w:rPr>
        <w:fldChar w:fldCharType="end"/>
      </w:r>
      <w:r w:rsidR="00F24DA3" w:rsidRPr="00FB7150">
        <w:rPr>
          <w:rFonts w:ascii="Verdana" w:hAnsi="Verdana"/>
          <w:bCs/>
          <w:color w:val="808080"/>
          <w:sz w:val="20"/>
        </w:rPr>
        <w:t>.</w:t>
      </w:r>
    </w:p>
    <w:p w14:paraId="16E3E4E3" w14:textId="77777777" w:rsidR="005615E9" w:rsidRPr="00FB7150" w:rsidRDefault="005615E9" w:rsidP="00F24DA3">
      <w:pPr>
        <w:spacing w:after="0" w:line="240" w:lineRule="auto"/>
        <w:jc w:val="center"/>
        <w:rPr>
          <w:rFonts w:ascii="Verdana" w:hAnsi="Verdana"/>
          <w:b/>
          <w:bCs/>
          <w:color w:val="808080"/>
          <w:sz w:val="18"/>
        </w:rPr>
      </w:pPr>
    </w:p>
    <w:p w14:paraId="3EA3CD94" w14:textId="05C9ACA2" w:rsidR="005615E9" w:rsidRDefault="007E7E44" w:rsidP="00DD6365">
      <w:pPr>
        <w:spacing w:after="0" w:line="240" w:lineRule="auto"/>
        <w:rPr>
          <w:rFonts w:ascii="Verdana" w:hAnsi="Verdana"/>
          <w:bCs/>
          <w:color w:val="808080"/>
          <w:sz w:val="20"/>
        </w:rPr>
      </w:pPr>
      <w:r>
        <w:rPr>
          <w:rFonts w:ascii="Verdana" w:hAnsi="Verdana"/>
          <w:bCs/>
          <w:color w:val="808080"/>
          <w:sz w:val="20"/>
        </w:rPr>
        <w:t xml:space="preserve">Phrase d’explication : </w:t>
      </w:r>
      <w:r w:rsidR="00103EB9">
        <w:rPr>
          <w:rFonts w:ascii="Verdana" w:hAnsi="Verdana"/>
          <w:bCs/>
          <w:color w:val="808080"/>
          <w:sz w:val="20"/>
        </w:rPr>
        <w:t>{</w:t>
      </w:r>
      <w:proofErr w:type="spellStart"/>
      <w:proofErr w:type="gramStart"/>
      <w:r w:rsidR="00103EB9">
        <w:rPr>
          <w:rFonts w:ascii="Verdana" w:hAnsi="Verdana"/>
          <w:bCs/>
          <w:color w:val="808080"/>
          <w:sz w:val="20"/>
        </w:rPr>
        <w:t>formation.typeFormation.phrDiplome</w:t>
      </w:r>
      <w:proofErr w:type="spellEnd"/>
      <w:proofErr w:type="gramEnd"/>
      <w:r w:rsidR="00103EB9">
        <w:rPr>
          <w:rFonts w:ascii="Verdana" w:hAnsi="Verdana"/>
          <w:bCs/>
          <w:color w:val="808080"/>
          <w:sz w:val="20"/>
        </w:rPr>
        <w:t>}</w:t>
      </w:r>
    </w:p>
    <w:p w14:paraId="1F266F48" w14:textId="77777777" w:rsidR="00103EB9" w:rsidRPr="00FB7150" w:rsidRDefault="00103EB9" w:rsidP="00DD6365">
      <w:pPr>
        <w:spacing w:after="0" w:line="240" w:lineRule="auto"/>
        <w:rPr>
          <w:rFonts w:ascii="Verdana" w:hAnsi="Verdana"/>
          <w:b/>
          <w:bCs/>
          <w:color w:val="808080"/>
          <w:sz w:val="20"/>
        </w:rPr>
      </w:pPr>
    </w:p>
    <w:p w14:paraId="2D126B8D" w14:textId="46F28AEC" w:rsidR="00C1498E" w:rsidRPr="00FB7150" w:rsidRDefault="00B222B8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>
        <w:rPr>
          <w:rFonts w:ascii="Verdana" w:hAnsi="Verdana"/>
          <w:b/>
          <w:bCs/>
          <w:color w:val="808080"/>
          <w:szCs w:val="24"/>
        </w:rPr>
        <w:t xml:space="preserve">Phrase de formation </w:t>
      </w:r>
      <w:proofErr w:type="spellStart"/>
      <w:r>
        <w:rPr>
          <w:rFonts w:ascii="Verdana" w:hAnsi="Verdana"/>
          <w:b/>
          <w:bCs/>
          <w:color w:val="808080"/>
          <w:szCs w:val="24"/>
        </w:rPr>
        <w:t>prevèlement</w:t>
      </w:r>
      <w:proofErr w:type="spellEnd"/>
      <w:r>
        <w:rPr>
          <w:rFonts w:ascii="Verdana" w:hAnsi="Verdana"/>
          <w:b/>
          <w:bCs/>
          <w:color w:val="808080"/>
          <w:szCs w:val="24"/>
        </w:rPr>
        <w:t xml:space="preserve"> : </w:t>
      </w:r>
      <w:r w:rsidR="0068150A">
        <w:rPr>
          <w:rFonts w:ascii="Verdana" w:hAnsi="Verdana"/>
          <w:b/>
          <w:bCs/>
          <w:color w:val="808080"/>
          <w:szCs w:val="24"/>
        </w:rPr>
        <w:t>{</w:t>
      </w:r>
      <w:proofErr w:type="spellStart"/>
      <w:r w:rsidR="0068150A">
        <w:rPr>
          <w:rFonts w:ascii="Verdana" w:hAnsi="Verdana"/>
          <w:b/>
          <w:bCs/>
          <w:color w:val="808080"/>
          <w:szCs w:val="24"/>
        </w:rPr>
        <w:t>phraseForprev</w:t>
      </w:r>
      <w:proofErr w:type="spellEnd"/>
      <w:r w:rsidR="0068150A">
        <w:rPr>
          <w:rFonts w:ascii="Verdana" w:hAnsi="Verdana"/>
          <w:b/>
          <w:bCs/>
          <w:color w:val="808080"/>
          <w:szCs w:val="24"/>
        </w:rPr>
        <w:t>}</w:t>
      </w:r>
      <w:r w:rsidR="00F303F8" w:rsidRPr="00FB7150">
        <w:rPr>
          <w:rFonts w:ascii="Verdana" w:hAnsi="Verdana"/>
          <w:b/>
          <w:bCs/>
          <w:color w:val="808080"/>
          <w:szCs w:val="24"/>
        </w:rPr>
        <w:t> </w:t>
      </w:r>
      <w:r w:rsidR="007230E6" w:rsidRPr="00FB7150">
        <w:rPr>
          <w:rFonts w:ascii="Verdana" w:hAnsi="Verdana"/>
          <w:b/>
          <w:bCs/>
          <w:color w:val="808080"/>
          <w:szCs w:val="24"/>
        </w:rPr>
        <w:t xml:space="preserve"> </w:t>
      </w:r>
    </w:p>
    <w:p w14:paraId="36B4D052" w14:textId="12D9D4C3" w:rsidR="00F10D88" w:rsidRPr="00FB7150" w:rsidRDefault="00B222B8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>
        <w:rPr>
          <w:rFonts w:ascii="Verdana" w:hAnsi="Verdana"/>
          <w:b/>
          <w:bCs/>
          <w:color w:val="808080"/>
          <w:szCs w:val="24"/>
        </w:rPr>
        <w:t xml:space="preserve">N° de formation </w:t>
      </w:r>
      <w:proofErr w:type="spellStart"/>
      <w:r>
        <w:rPr>
          <w:rFonts w:ascii="Verdana" w:hAnsi="Verdana"/>
          <w:b/>
          <w:bCs/>
          <w:color w:val="808080"/>
          <w:szCs w:val="24"/>
        </w:rPr>
        <w:t>prevèlement</w:t>
      </w:r>
      <w:proofErr w:type="spellEnd"/>
      <w:r>
        <w:rPr>
          <w:rFonts w:ascii="Verdana" w:hAnsi="Verdana"/>
          <w:b/>
          <w:bCs/>
          <w:color w:val="808080"/>
          <w:szCs w:val="24"/>
        </w:rPr>
        <w:t xml:space="preserve"> : </w:t>
      </w:r>
      <w:r w:rsidR="0068150A">
        <w:rPr>
          <w:rFonts w:ascii="Verdana" w:hAnsi="Verdana"/>
          <w:b/>
          <w:bCs/>
          <w:color w:val="808080"/>
          <w:szCs w:val="24"/>
        </w:rPr>
        <w:t>{</w:t>
      </w:r>
      <w:proofErr w:type="spellStart"/>
      <w:r w:rsidR="0068150A">
        <w:rPr>
          <w:rFonts w:ascii="Verdana" w:hAnsi="Verdana"/>
          <w:b/>
          <w:bCs/>
          <w:color w:val="808080"/>
          <w:szCs w:val="24"/>
        </w:rPr>
        <w:t>numForprev</w:t>
      </w:r>
      <w:proofErr w:type="spellEnd"/>
      <w:r w:rsidR="0068150A">
        <w:rPr>
          <w:rFonts w:ascii="Verdana" w:hAnsi="Verdana"/>
          <w:b/>
          <w:bCs/>
          <w:color w:val="808080"/>
          <w:szCs w:val="24"/>
        </w:rPr>
        <w:t>}</w:t>
      </w:r>
      <w:r w:rsidR="00F303F8" w:rsidRPr="00FB7150">
        <w:rPr>
          <w:rFonts w:ascii="Verdana" w:hAnsi="Verdana"/>
          <w:b/>
          <w:bCs/>
          <w:color w:val="808080"/>
          <w:szCs w:val="24"/>
        </w:rPr>
        <w:t> </w:t>
      </w:r>
      <w:r w:rsidR="007230E6" w:rsidRPr="00FB7150">
        <w:rPr>
          <w:rFonts w:ascii="Verdana" w:hAnsi="Verdana"/>
          <w:b/>
          <w:bCs/>
          <w:color w:val="808080"/>
          <w:szCs w:val="24"/>
        </w:rPr>
        <w:t xml:space="preserve"> </w:t>
      </w:r>
    </w:p>
    <w:p w14:paraId="51A8BA4C" w14:textId="48E9B49B" w:rsidR="002B0DF0" w:rsidRPr="00FB7150" w:rsidRDefault="002B0DF0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 w:rsidRPr="00FB7150">
        <w:rPr>
          <w:rFonts w:ascii="Verdana" w:hAnsi="Verdana"/>
          <w:b/>
          <w:color w:val="808080"/>
          <w:szCs w:val="24"/>
        </w:rPr>
        <w:t xml:space="preserve">Délivrée le : </w:t>
      </w:r>
      <w:r w:rsidR="0068150A">
        <w:rPr>
          <w:rFonts w:ascii="Verdana" w:hAnsi="Verdana"/>
          <w:b/>
          <w:color w:val="808080"/>
          <w:szCs w:val="24"/>
        </w:rPr>
        <w:t>{</w:t>
      </w:r>
      <w:proofErr w:type="spellStart"/>
      <w:proofErr w:type="gramStart"/>
      <w:r w:rsidR="0068150A">
        <w:rPr>
          <w:rFonts w:ascii="Verdana" w:hAnsi="Verdana"/>
          <w:b/>
          <w:color w:val="808080"/>
          <w:szCs w:val="24"/>
        </w:rPr>
        <w:t>data.dateFinForma</w:t>
      </w:r>
      <w:proofErr w:type="spellEnd"/>
      <w:proofErr w:type="gramEnd"/>
      <w:r w:rsidR="0068150A">
        <w:rPr>
          <w:rFonts w:ascii="Verdana" w:hAnsi="Verdana"/>
          <w:b/>
          <w:color w:val="808080"/>
          <w:szCs w:val="24"/>
        </w:rPr>
        <w:t>}</w:t>
      </w:r>
    </w:p>
    <w:p w14:paraId="50FFCDA6" w14:textId="37326486" w:rsidR="000B5D61" w:rsidRPr="00FB7150" w:rsidRDefault="007D3472" w:rsidP="00DD6365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>
        <w:rPr>
          <w:rFonts w:ascii="Verdana" w:hAnsi="Verdana"/>
          <w:b/>
          <w:bCs/>
          <w:color w:val="808080"/>
          <w:szCs w:val="24"/>
        </w:rPr>
        <w:t xml:space="preserve">Durée de validité : </w:t>
      </w:r>
      <w:r w:rsidR="0068150A">
        <w:rPr>
          <w:rFonts w:ascii="Verdana" w:hAnsi="Verdana"/>
          <w:b/>
          <w:bCs/>
          <w:color w:val="808080"/>
          <w:szCs w:val="24"/>
        </w:rPr>
        <w:t>{</w:t>
      </w:r>
      <w:proofErr w:type="spellStart"/>
      <w:proofErr w:type="gramStart"/>
      <w:r w:rsidR="0068150A">
        <w:rPr>
          <w:rFonts w:ascii="Verdana" w:hAnsi="Verdana"/>
          <w:b/>
          <w:bCs/>
          <w:color w:val="808080"/>
          <w:szCs w:val="24"/>
        </w:rPr>
        <w:t>formation.typeFormation.dureeValidite</w:t>
      </w:r>
      <w:proofErr w:type="spellEnd"/>
      <w:proofErr w:type="gramEnd"/>
      <w:r w:rsidR="0068150A">
        <w:rPr>
          <w:rFonts w:ascii="Verdana" w:hAnsi="Verdana"/>
          <w:b/>
          <w:bCs/>
          <w:color w:val="808080"/>
          <w:szCs w:val="24"/>
        </w:rPr>
        <w:t>}</w:t>
      </w:r>
      <w:r w:rsidR="00056B91">
        <w:rPr>
          <w:rFonts w:ascii="Verdana" w:hAnsi="Verdana"/>
          <w:b/>
          <w:bCs/>
          <w:color w:val="808080"/>
          <w:szCs w:val="24"/>
        </w:rPr>
        <w:t xml:space="preserve"> mois</w:t>
      </w:r>
      <w:r w:rsidR="00F7367D">
        <w:rPr>
          <w:rFonts w:ascii="Verdana" w:hAnsi="Verdana"/>
          <w:b/>
          <w:bCs/>
          <w:color w:val="808080"/>
          <w:szCs w:val="24"/>
        </w:rPr>
        <w:t xml:space="preserve"> - </w:t>
      </w:r>
      <w:r>
        <w:rPr>
          <w:rFonts w:ascii="Verdana" w:hAnsi="Verdana"/>
          <w:bCs/>
          <w:color w:val="808080"/>
          <w:szCs w:val="24"/>
        </w:rPr>
        <w:t>Durée de formation : {</w:t>
      </w:r>
      <w:proofErr w:type="spellStart"/>
      <w:r w:rsidR="0068150A">
        <w:rPr>
          <w:rFonts w:ascii="Verdana" w:hAnsi="Verdana"/>
          <w:bCs/>
          <w:color w:val="808080"/>
          <w:szCs w:val="24"/>
        </w:rPr>
        <w:t>formation.typeFormation.dureeEnJour</w:t>
      </w:r>
      <w:proofErr w:type="spellEnd"/>
      <w:r w:rsidR="0068150A">
        <w:rPr>
          <w:rFonts w:ascii="Verdana" w:hAnsi="Verdana"/>
          <w:bCs/>
          <w:color w:val="808080"/>
          <w:szCs w:val="24"/>
        </w:rPr>
        <w:t>}</w:t>
      </w:r>
      <w:r w:rsidR="00B92115" w:rsidRPr="00FB7150">
        <w:rPr>
          <w:rFonts w:ascii="Verdana" w:hAnsi="Verdana"/>
          <w:bCs/>
          <w:color w:val="808080"/>
          <w:szCs w:val="24"/>
        </w:rPr>
        <w:t xml:space="preserve"> soit jusqu’au </w:t>
      </w:r>
      <w:r w:rsidR="00685FA4">
        <w:rPr>
          <w:rFonts w:ascii="Verdana" w:hAnsi="Verdana"/>
          <w:bCs/>
          <w:noProof/>
          <w:color w:val="808080"/>
          <w:szCs w:val="24"/>
        </w:rPr>
        <w:t>{data.dateFinValidite}</w:t>
      </w:r>
    </w:p>
    <w:p w14:paraId="0081438F" w14:textId="17EAE1C1" w:rsidR="006B3AB1" w:rsidRDefault="006E527C" w:rsidP="00DD6365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 w:rsidRPr="00FB7150">
        <w:rPr>
          <w:rFonts w:ascii="Verdana" w:hAnsi="Verdana"/>
          <w:b/>
          <w:bCs/>
          <w:noProof/>
          <w:color w:val="808080"/>
          <w:szCs w:val="24"/>
        </w:rPr>
        <w:t>Formateur </w:t>
      </w:r>
      <w:r w:rsidR="00A549B6" w:rsidRPr="00FB7150">
        <w:rPr>
          <w:rFonts w:ascii="Verdana" w:hAnsi="Verdana"/>
          <w:b/>
          <w:bCs/>
          <w:noProof/>
          <w:color w:val="808080"/>
          <w:szCs w:val="24"/>
        </w:rPr>
        <w:t xml:space="preserve">(trice) </w:t>
      </w:r>
      <w:r w:rsidRPr="00FB7150">
        <w:rPr>
          <w:rFonts w:ascii="Verdana" w:hAnsi="Verdana"/>
          <w:b/>
          <w:bCs/>
          <w:noProof/>
          <w:color w:val="808080"/>
          <w:szCs w:val="24"/>
        </w:rPr>
        <w:t xml:space="preserve">: </w:t>
      </w:r>
      <w:r w:rsidR="0068150A">
        <w:rPr>
          <w:rFonts w:ascii="Verdana" w:hAnsi="Verdana"/>
          <w:b/>
          <w:bCs/>
          <w:noProof/>
          <w:color w:val="808080"/>
          <w:szCs w:val="24"/>
        </w:rPr>
        <w:t>{formation.formateur.prenom} {formation.formateur.nom}</w:t>
      </w:r>
    </w:p>
    <w:p w14:paraId="7A0967CA" w14:textId="1F146894" w:rsidR="00BA5804" w:rsidRDefault="00554F5E" w:rsidP="00554F5E">
      <w:pPr>
        <w:tabs>
          <w:tab w:val="left" w:pos="6810"/>
        </w:tabs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>
        <w:rPr>
          <w:rFonts w:ascii="Verdana" w:hAnsi="Verdana"/>
          <w:b/>
          <w:bCs/>
          <w:noProof/>
          <w:color w:val="808080"/>
          <w:szCs w:val="24"/>
        </w:rPr>
        <w:tab/>
      </w:r>
    </w:p>
    <w:p w14:paraId="77660806" w14:textId="77777777" w:rsidR="002C2D57" w:rsidRDefault="002C2D57" w:rsidP="00AA59E5">
      <w:pPr>
        <w:pStyle w:val="Pieddepage"/>
        <w:jc w:val="right"/>
        <w:rPr>
          <w:rFonts w:ascii="Verdana" w:hAnsi="Verdana"/>
          <w:b/>
          <w:bCs/>
          <w:noProof/>
          <w:color w:val="808080"/>
          <w:szCs w:val="24"/>
        </w:rPr>
      </w:pPr>
    </w:p>
    <w:p w14:paraId="0A13FA25" w14:textId="77777777" w:rsidR="002C2D57" w:rsidRDefault="002C2D57" w:rsidP="00AA59E5">
      <w:pPr>
        <w:pStyle w:val="Pieddepage"/>
        <w:jc w:val="right"/>
        <w:rPr>
          <w:rFonts w:ascii="Verdana" w:hAnsi="Verdana"/>
          <w:b/>
          <w:bCs/>
          <w:noProof/>
          <w:color w:val="808080"/>
          <w:szCs w:val="24"/>
        </w:rPr>
      </w:pPr>
    </w:p>
    <w:p w14:paraId="53041309" w14:textId="77777777" w:rsidR="002C2D57" w:rsidRDefault="002C2D57" w:rsidP="00AA59E5">
      <w:pPr>
        <w:pStyle w:val="Pieddepage"/>
        <w:jc w:val="right"/>
        <w:rPr>
          <w:rFonts w:ascii="Verdana" w:hAnsi="Verdana"/>
          <w:b/>
          <w:bCs/>
          <w:noProof/>
          <w:color w:val="808080"/>
          <w:szCs w:val="24"/>
        </w:rPr>
      </w:pPr>
    </w:p>
    <w:p w14:paraId="217A9A45" w14:textId="3B7001DB" w:rsidR="00AA59E5" w:rsidRDefault="00AA59E5" w:rsidP="00AA59E5">
      <w:pPr>
        <w:pStyle w:val="Pieddepage"/>
        <w:jc w:val="right"/>
        <w:rPr>
          <w:rFonts w:ascii="Century Gothic" w:hAnsi="Century Gothic"/>
          <w:sz w:val="20"/>
        </w:rPr>
      </w:pPr>
      <w:r>
        <w:rPr>
          <w:rFonts w:ascii="Verdana" w:hAnsi="Verdana"/>
          <w:b/>
          <w:bCs/>
          <w:noProof/>
          <w:color w:val="808080"/>
          <w:szCs w:val="24"/>
        </w:rPr>
        <w:tab/>
      </w:r>
      <w:r>
        <w:rPr>
          <w:rFonts w:ascii="Century Gothic" w:hAnsi="Century Gothic"/>
          <w:sz w:val="20"/>
        </w:rPr>
        <w:t>{/</w:t>
      </w:r>
      <w:proofErr w:type="spellStart"/>
      <w:r>
        <w:rPr>
          <w:rFonts w:ascii="Century Gothic" w:hAnsi="Century Gothic"/>
          <w:sz w:val="20"/>
        </w:rPr>
        <w:t>data.sta</w:t>
      </w:r>
      <w:proofErr w:type="spellEnd"/>
      <w:r>
        <w:rPr>
          <w:rFonts w:ascii="Century Gothic" w:hAnsi="Century Gothic"/>
          <w:sz w:val="20"/>
        </w:rPr>
        <w:t>}</w:t>
      </w:r>
    </w:p>
    <w:p w14:paraId="30E363DF" w14:textId="77777777" w:rsidR="001A7E02" w:rsidRDefault="001A7E02" w:rsidP="001A7E02">
      <w:pPr>
        <w:pStyle w:val="Pieddepage"/>
      </w:pPr>
    </w:p>
    <w:sectPr w:rsidR="001A7E02" w:rsidSect="00143DD1">
      <w:headerReference w:type="even" r:id="rId21"/>
      <w:headerReference w:type="first" r:id="rId22"/>
      <w:footerReference w:type="first" r:id="rId23"/>
      <w:pgSz w:w="16838" w:h="11906" w:orient="landscape"/>
      <w:pgMar w:top="1418" w:right="680" w:bottom="567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3715E" w14:textId="77777777" w:rsidR="006555CE" w:rsidRDefault="006555CE" w:rsidP="000B5D61">
      <w:pPr>
        <w:spacing w:after="0" w:line="240" w:lineRule="auto"/>
      </w:pPr>
      <w:r>
        <w:separator/>
      </w:r>
    </w:p>
  </w:endnote>
  <w:endnote w:type="continuationSeparator" w:id="0">
    <w:p w14:paraId="7224E2FF" w14:textId="77777777" w:rsidR="006555CE" w:rsidRDefault="006555CE" w:rsidP="000B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AAE9E" w14:textId="1203F2EC" w:rsidR="00EB5E9A" w:rsidRPr="00FB7150" w:rsidRDefault="00EB5E9A" w:rsidP="00EB5E9A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 w:rsidRPr="00FB7150">
      <w:rPr>
        <w:rFonts w:ascii="Verdana" w:hAnsi="Verdana"/>
        <w:color w:val="808080"/>
        <w:sz w:val="18"/>
        <w:szCs w:val="18"/>
      </w:rPr>
      <w:t xml:space="preserve">Le </w:t>
    </w:r>
    <w:r w:rsidRPr="00685FA4">
      <w:rPr>
        <w:rFonts w:ascii="Verdana" w:hAnsi="Verdana"/>
        <w:color w:val="808080"/>
        <w:sz w:val="18"/>
        <w:szCs w:val="18"/>
      </w:rPr>
      <w:fldChar w:fldCharType="begin"/>
    </w:r>
    <w:r w:rsidRPr="00685FA4">
      <w:rPr>
        <w:rFonts w:ascii="Verdana" w:hAnsi="Verdana"/>
        <w:color w:val="808080"/>
        <w:sz w:val="18"/>
        <w:szCs w:val="18"/>
      </w:rPr>
      <w:instrText xml:space="preserve"> MERGEFIELD date_fin \</w:instrText>
    </w:r>
    <w:r w:rsidRPr="00685FA4">
      <w:rPr>
        <w:rFonts w:ascii="Verdana" w:hAnsi="Verdana"/>
        <w:sz w:val="18"/>
        <w:szCs w:val="18"/>
      </w:rPr>
      <w:instrText>@"dd/MM/yyyy"</w:instrText>
    </w:r>
    <w:r w:rsidRPr="00685FA4">
      <w:rPr>
        <w:rFonts w:ascii="Verdana" w:hAnsi="Verdana"/>
        <w:color w:val="808080"/>
        <w:sz w:val="18"/>
        <w:szCs w:val="18"/>
      </w:rPr>
      <w:instrText xml:space="preserve"> </w:instrText>
    </w:r>
    <w:r w:rsidRPr="00685FA4">
      <w:rPr>
        <w:rFonts w:ascii="Verdana" w:hAnsi="Verdana"/>
        <w:color w:val="808080"/>
        <w:sz w:val="18"/>
        <w:szCs w:val="18"/>
      </w:rPr>
      <w:fldChar w:fldCharType="separate"/>
    </w:r>
    <w:r w:rsidR="00980495" w:rsidRPr="00685FA4">
      <w:rPr>
        <w:rFonts w:ascii="Verdana" w:hAnsi="Verdana"/>
        <w:noProof/>
        <w:color w:val="808080"/>
        <w:sz w:val="18"/>
        <w:szCs w:val="18"/>
      </w:rPr>
      <w:t>{data.dateFinForma}</w:t>
    </w:r>
    <w:r w:rsidRPr="00685FA4">
      <w:rPr>
        <w:rFonts w:ascii="Verdana" w:hAnsi="Verdana"/>
        <w:color w:val="808080"/>
        <w:sz w:val="18"/>
        <w:szCs w:val="18"/>
      </w:rPr>
      <w:fldChar w:fldCharType="end"/>
    </w:r>
    <w:r w:rsidRPr="00FB7150">
      <w:rPr>
        <w:rFonts w:ascii="Verdana" w:hAnsi="Verdana"/>
        <w:color w:val="808080"/>
        <w:sz w:val="18"/>
        <w:szCs w:val="18"/>
      </w:rPr>
      <w:t>, à Toulouse.</w:t>
    </w:r>
  </w:p>
  <w:p w14:paraId="27F9C4CF" w14:textId="77777777" w:rsidR="00EB5E9A" w:rsidRPr="00FB7150" w:rsidRDefault="00EB5E9A" w:rsidP="00EB5E9A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>
      <w:rPr>
        <w:rFonts w:ascii="Verdana" w:hAnsi="Verdana"/>
        <w:color w:val="808080"/>
        <w:sz w:val="18"/>
        <w:szCs w:val="18"/>
      </w:rPr>
      <w:t>José MIGUEL</w:t>
    </w:r>
    <w:r w:rsidRPr="00FB7150">
      <w:rPr>
        <w:rFonts w:ascii="Verdana" w:hAnsi="Verdana"/>
        <w:color w:val="808080"/>
        <w:sz w:val="18"/>
        <w:szCs w:val="18"/>
      </w:rPr>
      <w:t xml:space="preserve">, Responsable </w:t>
    </w:r>
    <w:r>
      <w:rPr>
        <w:rFonts w:ascii="Verdana" w:hAnsi="Verdana"/>
        <w:color w:val="808080"/>
        <w:sz w:val="18"/>
        <w:szCs w:val="18"/>
      </w:rPr>
      <w:t>du centre</w:t>
    </w:r>
    <w:r w:rsidRPr="00FB7150">
      <w:rPr>
        <w:rFonts w:ascii="Verdana" w:hAnsi="Verdana"/>
        <w:color w:val="808080"/>
        <w:sz w:val="18"/>
        <w:szCs w:val="18"/>
      </w:rPr>
      <w:t xml:space="preserve"> de formation</w:t>
    </w:r>
  </w:p>
  <w:p w14:paraId="33FFF1C5" w14:textId="77777777" w:rsidR="00EB5E9A" w:rsidRPr="00FB7150" w:rsidRDefault="00EB5E9A" w:rsidP="00EB5E9A">
    <w:pPr>
      <w:spacing w:after="0" w:line="240" w:lineRule="auto"/>
      <w:jc w:val="right"/>
      <w:rPr>
        <w:rFonts w:ascii="Verdana" w:hAnsi="Verdana"/>
        <w:color w:val="808080"/>
        <w:sz w:val="12"/>
      </w:rPr>
    </w:pPr>
  </w:p>
  <w:p w14:paraId="7CEAF1B9" w14:textId="77777777" w:rsidR="00EB5E9A" w:rsidRPr="00FB7150" w:rsidRDefault="00EB5E9A" w:rsidP="00EB5E9A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i/>
        <w:iCs/>
        <w:sz w:val="20"/>
        <w:szCs w:val="20"/>
      </w:rPr>
      <w:t>ALEA CONTROLES est un organisme de formation déclaré sous le numéro d’activité 73310310231.</w:t>
    </w:r>
  </w:p>
  <w:p w14:paraId="5C483A45" w14:textId="77777777" w:rsidR="00EB5E9A" w:rsidRPr="00FB7150" w:rsidRDefault="00EB5E9A" w:rsidP="00EB5E9A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sz w:val="20"/>
        <w:szCs w:val="20"/>
      </w:rPr>
      <w:t xml:space="preserve"> SAS au capital de 50 000 € - 2 rue Jacques Lemercier– 31000 TOULOUSE - Siret 411 007 834 00038 – APE7112B</w:t>
    </w:r>
  </w:p>
  <w:p w14:paraId="4635487F" w14:textId="7C2F4C45" w:rsidR="00143DD1" w:rsidRDefault="00EB5E9A" w:rsidP="00EB5E9A">
    <w:pPr>
      <w:pStyle w:val="Pieddepage"/>
    </w:pPr>
    <w:r>
      <w:t xml:space="preserve">                           </w:t>
    </w:r>
  </w:p>
  <w:p w14:paraId="3D8DFDD6" w14:textId="77777777" w:rsidR="00EB5E9A" w:rsidRPr="00EB5E9A" w:rsidRDefault="00EB5E9A" w:rsidP="00EB5E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235"/>
    </w:tblGrid>
    <w:tr w:rsidR="00595669" w:rsidRPr="00FB7150" w14:paraId="370E6935" w14:textId="77777777" w:rsidTr="00160BD3">
      <w:tc>
        <w:tcPr>
          <w:tcW w:w="10235" w:type="dxa"/>
        </w:tcPr>
        <w:p w14:paraId="6B019718" w14:textId="77777777" w:rsidR="00595669" w:rsidRPr="00FB7150" w:rsidRDefault="00595669" w:rsidP="00595669">
          <w:pPr>
            <w:spacing w:after="0"/>
            <w:jc w:val="center"/>
            <w:rPr>
              <w:rFonts w:ascii="Verdana" w:hAnsi="Verdana"/>
              <w:b/>
              <w:color w:val="D97803"/>
              <w:sz w:val="18"/>
              <w:szCs w:val="18"/>
            </w:rPr>
          </w:pPr>
          <w:r w:rsidRPr="00FB7150">
            <w:rPr>
              <w:rFonts w:ascii="Verdana" w:hAnsi="Verdana"/>
              <w:b/>
              <w:color w:val="D97803"/>
              <w:sz w:val="18"/>
              <w:szCs w:val="18"/>
            </w:rPr>
            <w:t>Contact Aléa Contrôles : 05 82 95 19 19 ou assistante@aleacontroles.com</w:t>
          </w:r>
        </w:p>
      </w:tc>
    </w:tr>
    <w:tr w:rsidR="00595669" w:rsidRPr="00FB7150" w14:paraId="77E91236" w14:textId="77777777" w:rsidTr="00160BD3">
      <w:tc>
        <w:tcPr>
          <w:tcW w:w="10235" w:type="dxa"/>
          <w:shd w:val="clear" w:color="auto" w:fill="C6C3B2"/>
        </w:tcPr>
        <w:p w14:paraId="3EE6E8E6" w14:textId="77777777" w:rsidR="00595669" w:rsidRPr="00FB7150" w:rsidRDefault="00595669" w:rsidP="00595669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2, rue Jacques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Lemercier  31000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TOULOUSE. Numéro déclaration d’activité : </w:t>
          </w:r>
          <w:r w:rsidRPr="00FB7150">
            <w:rPr>
              <w:rFonts w:ascii="Verdana" w:hAnsi="Verdana" w:cs="Arial"/>
              <w:sz w:val="18"/>
              <w:szCs w:val="18"/>
            </w:rPr>
            <w:t>n° 73.31.03102.31</w:t>
          </w:r>
        </w:p>
        <w:p w14:paraId="3B81A6CE" w14:textId="77777777" w:rsidR="00595669" w:rsidRPr="00FB7150" w:rsidRDefault="00595669" w:rsidP="00595669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Raison sociale : DIAGAMTER. SAS au capital de 50 000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euros .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RCS Toulouse B411 007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834  Siret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41100783400038. APE 7112 B. Assurance RCP AXA n°577 100 33 04</w:t>
          </w:r>
        </w:p>
      </w:tc>
    </w:tr>
  </w:tbl>
  <w:p w14:paraId="436C989A" w14:textId="77777777" w:rsidR="00ED2228" w:rsidRPr="003242B4" w:rsidRDefault="00ED2228" w:rsidP="003242B4">
    <w:pPr>
      <w:pStyle w:val="Pieddepage"/>
    </w:pPr>
    <w:r w:rsidRPr="003242B4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235"/>
    </w:tblGrid>
    <w:tr w:rsidR="00ED2228" w:rsidRPr="00FB7150" w14:paraId="15A5BAA0" w14:textId="77777777" w:rsidTr="003242B4">
      <w:tc>
        <w:tcPr>
          <w:tcW w:w="10235" w:type="dxa"/>
        </w:tcPr>
        <w:p w14:paraId="7ED03C49" w14:textId="77777777" w:rsidR="00ED2228" w:rsidRPr="00FB7150" w:rsidRDefault="00ED2228" w:rsidP="00A3782B">
          <w:pPr>
            <w:spacing w:after="0"/>
            <w:jc w:val="center"/>
            <w:rPr>
              <w:rFonts w:ascii="Verdana" w:hAnsi="Verdana"/>
              <w:b/>
              <w:color w:val="D97803"/>
              <w:sz w:val="18"/>
              <w:szCs w:val="18"/>
            </w:rPr>
          </w:pPr>
          <w:r w:rsidRPr="00FB7150">
            <w:rPr>
              <w:rFonts w:ascii="Verdana" w:hAnsi="Verdana"/>
              <w:b/>
              <w:color w:val="D97803"/>
              <w:sz w:val="18"/>
              <w:szCs w:val="18"/>
            </w:rPr>
            <w:t>Contact Aléa Contrôles : 05 82 95 19 19 ou assistante@aleacontroles.com</w:t>
          </w:r>
        </w:p>
      </w:tc>
    </w:tr>
    <w:tr w:rsidR="00ED2228" w:rsidRPr="00FB7150" w14:paraId="0843176E" w14:textId="77777777" w:rsidTr="003242B4">
      <w:tc>
        <w:tcPr>
          <w:tcW w:w="10235" w:type="dxa"/>
          <w:shd w:val="clear" w:color="auto" w:fill="C6C3B2"/>
        </w:tcPr>
        <w:p w14:paraId="11F55A94" w14:textId="77777777" w:rsidR="00ED2228" w:rsidRPr="00FB7150" w:rsidRDefault="00ED2228" w:rsidP="00A3782B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2, rue Jacques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Lemercier  31000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TOULOUSE. Numéro déclaration d’activité : </w:t>
          </w:r>
          <w:r w:rsidRPr="00FB7150">
            <w:rPr>
              <w:rFonts w:ascii="Verdana" w:hAnsi="Verdana" w:cs="Arial"/>
              <w:sz w:val="18"/>
              <w:szCs w:val="18"/>
            </w:rPr>
            <w:t>n° 73.31.03102.31</w:t>
          </w:r>
        </w:p>
        <w:p w14:paraId="0CA09A10" w14:textId="77777777" w:rsidR="00ED2228" w:rsidRPr="00FB7150" w:rsidRDefault="00ED2228" w:rsidP="00E615AF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Raison sociale : DIAGAMTER. SAS au capital de 50 000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euros .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RCS Toulouse B411 007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834  Siret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41100783400038. APE 7112 B. Assurance RCP AXA n°577 100 33 04</w:t>
          </w:r>
        </w:p>
      </w:tc>
    </w:tr>
  </w:tbl>
  <w:p w14:paraId="10E6929B" w14:textId="77777777" w:rsidR="00ED2228" w:rsidRPr="00FB7150" w:rsidRDefault="00ED2228" w:rsidP="00833D80">
    <w:pPr>
      <w:pStyle w:val="Pieddepage"/>
      <w:rPr>
        <w:rFonts w:ascii="Verdana" w:hAnsi="Verdana"/>
        <w:sz w:val="18"/>
        <w:szCs w:val="18"/>
      </w:rPr>
    </w:pPr>
  </w:p>
  <w:p w14:paraId="78930E42" w14:textId="77777777" w:rsidR="00ED2228" w:rsidRPr="00FB7150" w:rsidRDefault="00ED2228" w:rsidP="00833D80">
    <w:pPr>
      <w:pStyle w:val="Pieddepage"/>
      <w:rPr>
        <w:rFonts w:ascii="Verdana" w:hAnsi="Verdana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AF47" w14:textId="77777777" w:rsidR="00ED2228" w:rsidRPr="00FB7150" w:rsidRDefault="00ED2228" w:rsidP="003242B4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 w:rsidRPr="00FB7150">
      <w:rPr>
        <w:rFonts w:ascii="Verdana" w:hAnsi="Verdana"/>
        <w:color w:val="808080"/>
        <w:sz w:val="18"/>
        <w:szCs w:val="18"/>
      </w:rPr>
      <w:t xml:space="preserve">Le </w:t>
    </w:r>
    <w:r w:rsidRPr="00FB7150">
      <w:rPr>
        <w:rFonts w:ascii="Verdana" w:hAnsi="Verdana"/>
        <w:color w:val="808080"/>
        <w:sz w:val="18"/>
        <w:szCs w:val="18"/>
        <w:highlight w:val="yellow"/>
      </w:rPr>
      <w:fldChar w:fldCharType="begin"/>
    </w:r>
    <w:r w:rsidRPr="00FB7150">
      <w:rPr>
        <w:rFonts w:ascii="Verdana" w:hAnsi="Verdana"/>
        <w:color w:val="808080"/>
        <w:sz w:val="18"/>
        <w:szCs w:val="18"/>
        <w:highlight w:val="yellow"/>
      </w:rPr>
      <w:instrText xml:space="preserve"> MERGEFIELD date_fin \</w:instrText>
    </w:r>
    <w:r w:rsidRPr="00FB7150">
      <w:rPr>
        <w:rFonts w:ascii="Verdana" w:hAnsi="Verdana"/>
        <w:sz w:val="18"/>
        <w:szCs w:val="18"/>
        <w:highlight w:val="yellow"/>
      </w:rPr>
      <w:instrText>@"dd/MM/yyyy"</w:instrText>
    </w:r>
    <w:r w:rsidRPr="00FB7150">
      <w:rPr>
        <w:rFonts w:ascii="Verdana" w:hAnsi="Verdana"/>
        <w:color w:val="808080"/>
        <w:sz w:val="18"/>
        <w:szCs w:val="18"/>
        <w:highlight w:val="yellow"/>
      </w:rPr>
      <w:instrText xml:space="preserve"> </w:instrText>
    </w:r>
    <w:r w:rsidRPr="00FB7150">
      <w:rPr>
        <w:rFonts w:ascii="Verdana" w:hAnsi="Verdana"/>
        <w:color w:val="808080"/>
        <w:sz w:val="18"/>
        <w:szCs w:val="18"/>
        <w:highlight w:val="yellow"/>
      </w:rPr>
      <w:fldChar w:fldCharType="separate"/>
    </w:r>
    <w:r w:rsidR="00C87215">
      <w:rPr>
        <w:rFonts w:ascii="Verdana" w:hAnsi="Verdana"/>
        <w:noProof/>
        <w:color w:val="808080"/>
        <w:sz w:val="18"/>
        <w:szCs w:val="18"/>
        <w:highlight w:val="yellow"/>
      </w:rPr>
      <w:t>«date_fin»</w:t>
    </w:r>
    <w:r w:rsidRPr="00FB7150">
      <w:rPr>
        <w:rFonts w:ascii="Verdana" w:hAnsi="Verdana"/>
        <w:color w:val="808080"/>
        <w:sz w:val="18"/>
        <w:szCs w:val="18"/>
        <w:highlight w:val="yellow"/>
      </w:rPr>
      <w:fldChar w:fldCharType="end"/>
    </w:r>
    <w:r w:rsidRPr="00FB7150">
      <w:rPr>
        <w:rFonts w:ascii="Verdana" w:hAnsi="Verdana"/>
        <w:color w:val="808080"/>
        <w:sz w:val="18"/>
        <w:szCs w:val="18"/>
      </w:rPr>
      <w:t>, à Toulouse.</w:t>
    </w:r>
  </w:p>
  <w:p w14:paraId="3D6FFE6D" w14:textId="77777777" w:rsidR="00ED2228" w:rsidRPr="00FB7150" w:rsidRDefault="00FA106E" w:rsidP="003242B4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>
      <w:rPr>
        <w:rFonts w:ascii="Verdana" w:hAnsi="Verdana"/>
        <w:color w:val="808080"/>
        <w:sz w:val="18"/>
        <w:szCs w:val="18"/>
      </w:rPr>
      <w:t>José MIGUEL</w:t>
    </w:r>
    <w:r w:rsidR="00ED2228" w:rsidRPr="00FB7150">
      <w:rPr>
        <w:rFonts w:ascii="Verdana" w:hAnsi="Verdana"/>
        <w:color w:val="808080"/>
        <w:sz w:val="18"/>
        <w:szCs w:val="18"/>
      </w:rPr>
      <w:t xml:space="preserve">, Responsable </w:t>
    </w:r>
    <w:r>
      <w:rPr>
        <w:rFonts w:ascii="Verdana" w:hAnsi="Verdana"/>
        <w:color w:val="808080"/>
        <w:sz w:val="18"/>
        <w:szCs w:val="18"/>
      </w:rPr>
      <w:t>du centre</w:t>
    </w:r>
    <w:r w:rsidR="00ED2228" w:rsidRPr="00FB7150">
      <w:rPr>
        <w:rFonts w:ascii="Verdana" w:hAnsi="Verdana"/>
        <w:color w:val="808080"/>
        <w:sz w:val="18"/>
        <w:szCs w:val="18"/>
      </w:rPr>
      <w:t xml:space="preserve"> de formation</w:t>
    </w:r>
  </w:p>
  <w:p w14:paraId="0C8067F4" w14:textId="77777777" w:rsidR="00ED2228" w:rsidRPr="00FB7150" w:rsidRDefault="00ED2228" w:rsidP="003242B4">
    <w:pPr>
      <w:spacing w:after="0" w:line="240" w:lineRule="auto"/>
      <w:jc w:val="right"/>
      <w:rPr>
        <w:rFonts w:ascii="Verdana" w:hAnsi="Verdana"/>
        <w:color w:val="808080"/>
        <w:sz w:val="12"/>
      </w:rPr>
    </w:pPr>
  </w:p>
  <w:p w14:paraId="3520B2A4" w14:textId="77777777" w:rsidR="00ED2228" w:rsidRPr="00FB7150" w:rsidRDefault="00ED2228" w:rsidP="003242B4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i/>
        <w:iCs/>
        <w:sz w:val="20"/>
        <w:szCs w:val="20"/>
      </w:rPr>
      <w:t>ALEA CONTROLES est un organisme de formation déclaré sous le numéro d’activité 73310310231.</w:t>
    </w:r>
  </w:p>
  <w:p w14:paraId="4271FD7E" w14:textId="77777777" w:rsidR="00ED2228" w:rsidRPr="00FB7150" w:rsidRDefault="00ED2228" w:rsidP="003242B4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sz w:val="20"/>
        <w:szCs w:val="20"/>
      </w:rPr>
      <w:t xml:space="preserve"> SAS au capital de 50 000 € - 2 rue Jacques Lemercier– 31000 TOULOUSE - Siret 411 007 834 00038 – APE7112B</w:t>
    </w:r>
  </w:p>
  <w:p w14:paraId="2A16A24B" w14:textId="77777777" w:rsidR="00ED2228" w:rsidRDefault="00ED2228" w:rsidP="003242B4">
    <w:pPr>
      <w:pStyle w:val="Pieddepage"/>
    </w:pPr>
    <w:r>
      <w:t xml:space="preserve">                           </w:t>
    </w:r>
  </w:p>
  <w:p w14:paraId="415CD0B7" w14:textId="77777777" w:rsidR="00ED2228" w:rsidRPr="003242B4" w:rsidRDefault="00ED2228" w:rsidP="003242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69E5A" w14:textId="77777777" w:rsidR="006555CE" w:rsidRDefault="006555CE" w:rsidP="000B5D61">
      <w:pPr>
        <w:spacing w:after="0" w:line="240" w:lineRule="auto"/>
      </w:pPr>
      <w:r>
        <w:separator/>
      </w:r>
    </w:p>
  </w:footnote>
  <w:footnote w:type="continuationSeparator" w:id="0">
    <w:p w14:paraId="4CFC1AC4" w14:textId="77777777" w:rsidR="006555CE" w:rsidRDefault="006555CE" w:rsidP="000B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989D0" w14:textId="77777777" w:rsidR="00143DD1" w:rsidRPr="003242B4" w:rsidRDefault="00143DD1" w:rsidP="00143DD1">
    <w:pPr>
      <w:pStyle w:val="En-tte"/>
    </w:pPr>
    <w:r>
      <w:rPr>
        <w:noProof/>
      </w:rPr>
      <w:drawing>
        <wp:anchor distT="0" distB="0" distL="114300" distR="114300" simplePos="0" relativeHeight="251672064" behindDoc="0" locked="0" layoutInCell="1" allowOverlap="1" wp14:anchorId="65B1C96F" wp14:editId="70898C40">
          <wp:simplePos x="0" y="0"/>
          <wp:positionH relativeFrom="margin">
            <wp:align>right</wp:align>
          </wp:positionH>
          <wp:positionV relativeFrom="paragraph">
            <wp:posOffset>-226990</wp:posOffset>
          </wp:positionV>
          <wp:extent cx="1943100" cy="657225"/>
          <wp:effectExtent l="0" t="0" r="0" b="9525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42B4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7D666CA" wp14:editId="273230D2">
              <wp:simplePos x="0" y="0"/>
              <wp:positionH relativeFrom="margin">
                <wp:align>left</wp:align>
              </wp:positionH>
              <wp:positionV relativeFrom="paragraph">
                <wp:posOffset>-121285</wp:posOffset>
              </wp:positionV>
              <wp:extent cx="5829300" cy="540385"/>
              <wp:effectExtent l="0" t="0" r="0" b="0"/>
              <wp:wrapNone/>
              <wp:docPr id="5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40385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1CA1F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</w:pP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 xml:space="preserve">ATTESTATION DE 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begin"/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instrText xml:space="preserve"> MERGEFIELD Competence_ </w:instrTex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t>«Competence_»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end"/>
                          </w:r>
                        </w:p>
                        <w:p w14:paraId="5BD40849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704ED07A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1AA0D11B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2682CB28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02B888EA" w14:textId="77777777" w:rsidR="00143DD1" w:rsidRPr="00FB7150" w:rsidRDefault="00143DD1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666C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0;margin-top:-9.55pt;width:459pt;height:42.55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" fillcolor="#d97803" stroked="f">
              <v:textbox>
                <w:txbxContent>
                  <w:p w14:paraId="6AA1CA1F" w14:textId="77777777" w:rsidR="00143DD1" w:rsidRPr="00FB7150" w:rsidRDefault="00143DD1" w:rsidP="00143DD1">
                    <w:pPr>
                      <w:rPr>
                        <w:rFonts w:ascii="Verdana" w:hAnsi="Verdana"/>
                        <w:b/>
                        <w:color w:val="FFFFFF"/>
                        <w:sz w:val="44"/>
                      </w:rPr>
                    </w:pP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 xml:space="preserve">ATTESTATION DE 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begin"/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instrText xml:space="preserve"> MERGEFIELD Competence_ </w:instrTex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separate"/>
                    </w:r>
                    <w:r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t>«Competence_»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end"/>
                    </w:r>
                  </w:p>
                  <w:p w14:paraId="5BD40849" w14:textId="77777777" w:rsidR="00143DD1" w:rsidRPr="00FB7150" w:rsidRDefault="00143DD1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704ED07A" w14:textId="77777777" w:rsidR="00143DD1" w:rsidRPr="00FB7150" w:rsidRDefault="00143DD1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1AA0D11B" w14:textId="77777777" w:rsidR="00143DD1" w:rsidRPr="00FB7150" w:rsidRDefault="00143DD1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2682CB28" w14:textId="77777777" w:rsidR="00143DD1" w:rsidRPr="00FB7150" w:rsidRDefault="00143DD1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02B888EA" w14:textId="77777777" w:rsidR="00143DD1" w:rsidRPr="00FB7150" w:rsidRDefault="00143DD1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242B4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B87AF2C" wp14:editId="2F57FE62">
              <wp:simplePos x="0" y="0"/>
              <wp:positionH relativeFrom="column">
                <wp:posOffset>-904875</wp:posOffset>
              </wp:positionH>
              <wp:positionV relativeFrom="paragraph">
                <wp:posOffset>-444500</wp:posOffset>
              </wp:positionV>
              <wp:extent cx="12480290" cy="1066800"/>
              <wp:effectExtent l="0" t="3810" r="0" b="0"/>
              <wp:wrapNone/>
              <wp:docPr id="5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80290" cy="1066800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2C382" id="Rectangle 7" o:spid="_x0000_s1026" style="position:absolute;margin-left:-71.25pt;margin-top:-35pt;width:982.7pt;height:8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" fillcolor="#d97803" stroked="f"/>
          </w:pict>
        </mc:Fallback>
      </mc:AlternateContent>
    </w:r>
  </w:p>
  <w:p w14:paraId="2B18CA1A" w14:textId="77777777" w:rsidR="00143DD1" w:rsidRDefault="00143D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6"/>
      <w:gridCol w:w="5351"/>
      <w:gridCol w:w="1974"/>
    </w:tblGrid>
    <w:tr w:rsidR="00595669" w:rsidRPr="00FB7150" w14:paraId="1650B4AF" w14:textId="77777777" w:rsidTr="00160BD3">
      <w:trPr>
        <w:trHeight w:val="1137"/>
      </w:trPr>
      <w:tc>
        <w:tcPr>
          <w:tcW w:w="2088" w:type="dxa"/>
          <w:vAlign w:val="center"/>
        </w:tcPr>
        <w:p w14:paraId="4678DB2F" w14:textId="77777777" w:rsidR="00595669" w:rsidRPr="00B53D14" w:rsidRDefault="00595669" w:rsidP="00595669">
          <w:pPr>
            <w:pStyle w:val="En-tte"/>
            <w:spacing w:after="120"/>
            <w:jc w:val="center"/>
            <w:rPr>
              <w:rFonts w:ascii="Century Gothic" w:hAnsi="Century Gothic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DC6AF72" wp14:editId="2A458AF2">
                <wp:extent cx="1839433" cy="576620"/>
                <wp:effectExtent l="0" t="0" r="889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5" t="33692" r="13040" b="33138"/>
                        <a:stretch/>
                      </pic:blipFill>
                      <pic:spPr bwMode="auto">
                        <a:xfrm>
                          <a:off x="0" y="0"/>
                          <a:ext cx="1896167" cy="594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3" w:type="dxa"/>
          <w:vAlign w:val="center"/>
        </w:tcPr>
        <w:p w14:paraId="257D66E1" w14:textId="77777777" w:rsidR="00595669" w:rsidRPr="00FB7150" w:rsidRDefault="00595669" w:rsidP="00595669">
          <w:pPr>
            <w:spacing w:after="120"/>
            <w:jc w:val="center"/>
            <w:rPr>
              <w:rStyle w:val="Rfrencelgre"/>
              <w:rFonts w:ascii="Verdana" w:hAnsi="Verdana"/>
              <w:b/>
              <w:color w:val="000000" w:themeColor="text1"/>
              <w:sz w:val="24"/>
            </w:rPr>
          </w:pPr>
          <w:r w:rsidRPr="00FB7150">
            <w:rPr>
              <w:rFonts w:ascii="Verdana" w:hAnsi="Verdana"/>
              <w:b/>
              <w:color w:val="000000" w:themeColor="text1"/>
              <w:sz w:val="32"/>
            </w:rPr>
            <w:t>Attestation de Compétence</w:t>
          </w:r>
        </w:p>
      </w:tc>
      <w:tc>
        <w:tcPr>
          <w:tcW w:w="2200" w:type="dxa"/>
          <w:vAlign w:val="center"/>
        </w:tcPr>
        <w:p w14:paraId="56E0802E" w14:textId="77777777" w:rsidR="00595669" w:rsidRPr="00FB7150" w:rsidRDefault="00595669" w:rsidP="00595669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spellStart"/>
          <w:proofErr w:type="gramStart"/>
          <w:r w:rsidRPr="00FB7150">
            <w:rPr>
              <w:rFonts w:ascii="Verdana" w:hAnsi="Verdana"/>
              <w:sz w:val="20"/>
              <w:lang w:val="en-US"/>
            </w:rPr>
            <w:t>Réf</w:t>
          </w:r>
          <w:proofErr w:type="spellEnd"/>
          <w:r w:rsidRPr="00FB7150">
            <w:rPr>
              <w:rFonts w:ascii="Verdana" w:hAnsi="Verdana"/>
              <w:sz w:val="20"/>
              <w:lang w:val="en-US"/>
            </w:rPr>
            <w:t>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S-FO-14-A</w:t>
          </w:r>
        </w:p>
        <w:p w14:paraId="7DA2589F" w14:textId="77777777" w:rsidR="00595669" w:rsidRPr="00FB7150" w:rsidRDefault="00595669" w:rsidP="00595669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gramStart"/>
          <w:r w:rsidRPr="00FB7150">
            <w:rPr>
              <w:rFonts w:ascii="Verdana" w:hAnsi="Verdana"/>
              <w:sz w:val="20"/>
              <w:lang w:val="en-US"/>
            </w:rPr>
            <w:t>Date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</w:t>
          </w:r>
          <w:r>
            <w:rPr>
              <w:rFonts w:ascii="Verdana" w:hAnsi="Verdana"/>
              <w:sz w:val="20"/>
              <w:lang w:val="en-US"/>
            </w:rPr>
            <w:t>12/12</w:t>
          </w:r>
          <w:r w:rsidRPr="00FB7150">
            <w:rPr>
              <w:rFonts w:ascii="Verdana" w:hAnsi="Verdana"/>
              <w:sz w:val="20"/>
              <w:lang w:val="en-US"/>
            </w:rPr>
            <w:t>/18</w:t>
          </w:r>
        </w:p>
        <w:p w14:paraId="582ECBE3" w14:textId="77777777" w:rsidR="00595669" w:rsidRPr="00FB7150" w:rsidRDefault="00595669" w:rsidP="00595669">
          <w:pPr>
            <w:pStyle w:val="En-tte"/>
            <w:rPr>
              <w:rFonts w:ascii="Verdana" w:hAnsi="Verdana"/>
            </w:rPr>
          </w:pPr>
          <w:r w:rsidRPr="00FB7150">
            <w:rPr>
              <w:rFonts w:ascii="Verdana" w:hAnsi="Verdana"/>
              <w:sz w:val="20"/>
            </w:rPr>
            <w:t xml:space="preserve">Indice : </w:t>
          </w:r>
          <w:r>
            <w:rPr>
              <w:rFonts w:ascii="Verdana" w:hAnsi="Verdana"/>
              <w:sz w:val="20"/>
            </w:rPr>
            <w:t>6</w:t>
          </w:r>
        </w:p>
      </w:tc>
    </w:tr>
  </w:tbl>
  <w:p w14:paraId="313062A9" w14:textId="77777777" w:rsidR="00ED2228" w:rsidRDefault="00ED222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6"/>
      <w:gridCol w:w="5351"/>
      <w:gridCol w:w="1974"/>
    </w:tblGrid>
    <w:tr w:rsidR="00FB7150" w:rsidRPr="00B53D14" w14:paraId="62412C17" w14:textId="77777777" w:rsidTr="003242B4">
      <w:trPr>
        <w:trHeight w:val="1137"/>
      </w:trPr>
      <w:tc>
        <w:tcPr>
          <w:tcW w:w="2088" w:type="dxa"/>
          <w:vAlign w:val="center"/>
        </w:tcPr>
        <w:p w14:paraId="5370C434" w14:textId="77777777" w:rsidR="00ED2228" w:rsidRPr="00B53D14" w:rsidRDefault="00FB7150" w:rsidP="00A3782B">
          <w:pPr>
            <w:pStyle w:val="En-tte"/>
            <w:spacing w:after="120"/>
            <w:jc w:val="center"/>
            <w:rPr>
              <w:rFonts w:ascii="Century Gothic" w:hAnsi="Century Gothic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8F03A48" wp14:editId="42F8CA3A">
                <wp:extent cx="1839433" cy="576620"/>
                <wp:effectExtent l="0" t="0" r="8890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5" t="33692" r="13040" b="33138"/>
                        <a:stretch/>
                      </pic:blipFill>
                      <pic:spPr bwMode="auto">
                        <a:xfrm>
                          <a:off x="0" y="0"/>
                          <a:ext cx="1896167" cy="594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3" w:type="dxa"/>
          <w:vAlign w:val="center"/>
        </w:tcPr>
        <w:p w14:paraId="2823EBC3" w14:textId="77777777" w:rsidR="00ED2228" w:rsidRPr="00FB7150" w:rsidRDefault="00ED2228" w:rsidP="00A3782B">
          <w:pPr>
            <w:spacing w:after="120"/>
            <w:jc w:val="center"/>
            <w:rPr>
              <w:rStyle w:val="Rfrencelgre"/>
              <w:rFonts w:ascii="Verdana" w:hAnsi="Verdana"/>
              <w:b/>
              <w:color w:val="000000" w:themeColor="text1"/>
              <w:sz w:val="24"/>
            </w:rPr>
          </w:pPr>
          <w:r w:rsidRPr="00FB7150">
            <w:rPr>
              <w:rFonts w:ascii="Verdana" w:hAnsi="Verdana"/>
              <w:b/>
              <w:color w:val="000000" w:themeColor="text1"/>
              <w:sz w:val="32"/>
            </w:rPr>
            <w:t>Attestation de Compétence</w:t>
          </w:r>
        </w:p>
      </w:tc>
      <w:tc>
        <w:tcPr>
          <w:tcW w:w="2200" w:type="dxa"/>
          <w:vAlign w:val="center"/>
        </w:tcPr>
        <w:p w14:paraId="05186EC3" w14:textId="77777777" w:rsidR="00ED2228" w:rsidRPr="00FB7150" w:rsidRDefault="00ED2228" w:rsidP="006748F1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spellStart"/>
          <w:proofErr w:type="gramStart"/>
          <w:r w:rsidRPr="00FB7150">
            <w:rPr>
              <w:rFonts w:ascii="Verdana" w:hAnsi="Verdana"/>
              <w:sz w:val="20"/>
              <w:lang w:val="en-US"/>
            </w:rPr>
            <w:t>Réf</w:t>
          </w:r>
          <w:proofErr w:type="spellEnd"/>
          <w:r w:rsidRPr="00FB7150">
            <w:rPr>
              <w:rFonts w:ascii="Verdana" w:hAnsi="Verdana"/>
              <w:sz w:val="20"/>
              <w:lang w:val="en-US"/>
            </w:rPr>
            <w:t>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S-FO-14-A</w:t>
          </w:r>
        </w:p>
        <w:p w14:paraId="155DD6EE" w14:textId="77777777" w:rsidR="00ED2228" w:rsidRPr="00FB7150" w:rsidRDefault="00ED2228" w:rsidP="006748F1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gramStart"/>
          <w:r w:rsidRPr="00FB7150">
            <w:rPr>
              <w:rFonts w:ascii="Verdana" w:hAnsi="Verdana"/>
              <w:sz w:val="20"/>
              <w:lang w:val="en-US"/>
            </w:rPr>
            <w:t>Date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</w:t>
          </w:r>
          <w:r w:rsidR="00FA106E">
            <w:rPr>
              <w:rFonts w:ascii="Verdana" w:hAnsi="Verdana"/>
              <w:sz w:val="20"/>
              <w:lang w:val="en-US"/>
            </w:rPr>
            <w:t>12/12</w:t>
          </w:r>
          <w:r w:rsidR="00B92115" w:rsidRPr="00FB7150">
            <w:rPr>
              <w:rFonts w:ascii="Verdana" w:hAnsi="Verdana"/>
              <w:sz w:val="20"/>
              <w:lang w:val="en-US"/>
            </w:rPr>
            <w:t>/18</w:t>
          </w:r>
        </w:p>
        <w:p w14:paraId="4C0B22C1" w14:textId="77777777" w:rsidR="00ED2228" w:rsidRPr="00FB7150" w:rsidRDefault="00BF10FA" w:rsidP="006748F1">
          <w:pPr>
            <w:pStyle w:val="En-tte"/>
            <w:rPr>
              <w:rFonts w:ascii="Verdana" w:hAnsi="Verdana"/>
            </w:rPr>
          </w:pPr>
          <w:r w:rsidRPr="00FB7150">
            <w:rPr>
              <w:rFonts w:ascii="Verdana" w:hAnsi="Verdana"/>
              <w:sz w:val="20"/>
            </w:rPr>
            <w:t xml:space="preserve">Indice : </w:t>
          </w:r>
          <w:r w:rsidR="00FA106E">
            <w:rPr>
              <w:rFonts w:ascii="Verdana" w:hAnsi="Verdana"/>
              <w:sz w:val="20"/>
            </w:rPr>
            <w:t>6</w:t>
          </w:r>
        </w:p>
      </w:tc>
    </w:tr>
  </w:tbl>
  <w:p w14:paraId="7945505C" w14:textId="77777777" w:rsidR="00ED2228" w:rsidRDefault="00ED2228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E3F9F" w14:textId="450653FA" w:rsidR="00975859" w:rsidRPr="003242B4" w:rsidRDefault="00975859" w:rsidP="00143DD1">
    <w:pPr>
      <w:pStyle w:val="En-tte"/>
    </w:pPr>
    <w:r>
      <w:rPr>
        <w:noProof/>
      </w:rPr>
      <w:drawing>
        <wp:anchor distT="0" distB="0" distL="114300" distR="114300" simplePos="0" relativeHeight="251676160" behindDoc="0" locked="0" layoutInCell="1" allowOverlap="1" wp14:anchorId="1687D942" wp14:editId="0F73A2DC">
          <wp:simplePos x="0" y="0"/>
          <wp:positionH relativeFrom="margin">
            <wp:align>right</wp:align>
          </wp:positionH>
          <wp:positionV relativeFrom="paragraph">
            <wp:posOffset>-226990</wp:posOffset>
          </wp:positionV>
          <wp:extent cx="1943100" cy="657225"/>
          <wp:effectExtent l="0" t="0" r="0" b="9525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42B4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0958490" wp14:editId="11641DBD">
              <wp:simplePos x="0" y="0"/>
              <wp:positionH relativeFrom="margin">
                <wp:align>left</wp:align>
              </wp:positionH>
              <wp:positionV relativeFrom="paragraph">
                <wp:posOffset>-121285</wp:posOffset>
              </wp:positionV>
              <wp:extent cx="5829300" cy="54038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40385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95CD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</w:pP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 xml:space="preserve">ATTESTATION DE 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begin"/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instrText xml:space="preserve"> MERGEFIELD Competence_ </w:instrTex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t>«Competence_»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end"/>
                          </w:r>
                        </w:p>
                        <w:p w14:paraId="50ECA29A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2126D294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69692911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02595EF3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399C47BA" w14:textId="77777777" w:rsidR="00975859" w:rsidRPr="00FB7150" w:rsidRDefault="00975859" w:rsidP="00143DD1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5849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-9.55pt;width:459pt;height:42.5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" fillcolor="#d97803" stroked="f">
              <v:textbox>
                <w:txbxContent>
                  <w:p w14:paraId="2C5195CD" w14:textId="77777777" w:rsidR="00975859" w:rsidRPr="00FB7150" w:rsidRDefault="00975859" w:rsidP="00143DD1">
                    <w:pPr>
                      <w:rPr>
                        <w:rFonts w:ascii="Verdana" w:hAnsi="Verdana"/>
                        <w:b/>
                        <w:color w:val="FFFFFF"/>
                        <w:sz w:val="44"/>
                      </w:rPr>
                    </w:pP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 xml:space="preserve">ATTESTATION DE 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begin"/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instrText xml:space="preserve"> MERGEFIELD Competence_ </w:instrTex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separate"/>
                    </w:r>
                    <w:r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t>«Competence_»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end"/>
                    </w:r>
                  </w:p>
                  <w:p w14:paraId="50ECA29A" w14:textId="77777777" w:rsidR="00975859" w:rsidRPr="00FB7150" w:rsidRDefault="00975859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2126D294" w14:textId="77777777" w:rsidR="00975859" w:rsidRPr="00FB7150" w:rsidRDefault="00975859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69692911" w14:textId="77777777" w:rsidR="00975859" w:rsidRPr="00FB7150" w:rsidRDefault="00975859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02595EF3" w14:textId="77777777" w:rsidR="00975859" w:rsidRPr="00FB7150" w:rsidRDefault="00975859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399C47BA" w14:textId="77777777" w:rsidR="00975859" w:rsidRPr="00FB7150" w:rsidRDefault="00975859" w:rsidP="00143DD1">
                    <w:pPr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242B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4B61B61" wp14:editId="3EF5BB48">
              <wp:simplePos x="0" y="0"/>
              <wp:positionH relativeFrom="column">
                <wp:posOffset>-904875</wp:posOffset>
              </wp:positionH>
              <wp:positionV relativeFrom="paragraph">
                <wp:posOffset>-444500</wp:posOffset>
              </wp:positionV>
              <wp:extent cx="12480290" cy="1066800"/>
              <wp:effectExtent l="0" t="381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80290" cy="1066800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7A7C7" id="Rectangle 7" o:spid="_x0000_s1026" style="position:absolute;margin-left:-71.25pt;margin-top:-35pt;width:982.7pt;height:8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" fillcolor="#d97803" stroked="f"/>
          </w:pict>
        </mc:Fallback>
      </mc:AlternateContent>
    </w:r>
  </w:p>
  <w:p w14:paraId="217B696A" w14:textId="19903A99" w:rsidR="00975859" w:rsidRDefault="0097585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960B" w14:textId="77777777" w:rsidR="00ED2228" w:rsidRPr="003242B4" w:rsidRDefault="006555CE" w:rsidP="003242B4">
    <w:pPr>
      <w:pStyle w:val="En-tte"/>
    </w:pPr>
    <w:sdt>
      <w:sdtPr>
        <w:alias w:val="Objet "/>
        <w:tag w:val=""/>
        <w:id w:val="2037007029"/>
        <w:placeholder>
          <w:docPart w:val="C423E0E3952C4754805C5CBB266541E6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95669" w:rsidRPr="0025718D">
          <w:rPr>
            <w:rStyle w:val="Textedelespacerserv"/>
          </w:rPr>
          <w:t>[Objet ]</w:t>
        </w:r>
      </w:sdtContent>
    </w:sdt>
    <w:r w:rsidR="00FB7150">
      <w:rPr>
        <w:noProof/>
      </w:rPr>
      <w:drawing>
        <wp:anchor distT="0" distB="0" distL="114300" distR="114300" simplePos="0" relativeHeight="251667968" behindDoc="0" locked="0" layoutInCell="1" allowOverlap="1" wp14:anchorId="5D72E664" wp14:editId="1BFD6392">
          <wp:simplePos x="0" y="0"/>
          <wp:positionH relativeFrom="margin">
            <wp:align>right</wp:align>
          </wp:positionH>
          <wp:positionV relativeFrom="paragraph">
            <wp:posOffset>-226990</wp:posOffset>
          </wp:positionV>
          <wp:extent cx="1943100" cy="657225"/>
          <wp:effectExtent l="0" t="0" r="0" b="9525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228" w:rsidRPr="003242B4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E19853" wp14:editId="039DA284">
              <wp:simplePos x="0" y="0"/>
              <wp:positionH relativeFrom="margin">
                <wp:align>left</wp:align>
              </wp:positionH>
              <wp:positionV relativeFrom="paragraph">
                <wp:posOffset>-121285</wp:posOffset>
              </wp:positionV>
              <wp:extent cx="5829300" cy="540385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40385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FB491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</w:pP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 xml:space="preserve">ATTESTATION DE 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begin"/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instrText xml:space="preserve"> MERGEFIELD Competence_ </w:instrTex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separate"/>
                          </w:r>
                          <w:r w:rsidR="00C87215"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t>«C</w:t>
                          </w:r>
                          <w:r w:rsidR="00595669"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fldChar w:fldCharType="begin"/>
                          </w:r>
                          <w:r w:rsidR="00595669"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instrText xml:space="preserve"> USERADDRESS   \* MERGEFORMAT </w:instrText>
                          </w:r>
                          <w:r w:rsidR="00595669"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fldChar w:fldCharType="end"/>
                          </w:r>
                          <w:r w:rsidR="00C87215"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t>ompetence_»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end"/>
                          </w:r>
                        </w:p>
                        <w:p w14:paraId="54CF0866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25821636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0A9AD157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705DA12A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52FCA8B1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1985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-9.55pt;width:459pt;height:42.5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" fillcolor="#d97803" stroked="f">
              <v:textbox>
                <w:txbxContent>
                  <w:p w14:paraId="684FB491" w14:textId="77777777" w:rsidR="00ED2228" w:rsidRPr="00FB7150" w:rsidRDefault="00ED2228" w:rsidP="003242B4">
                    <w:pPr>
                      <w:rPr>
                        <w:rFonts w:ascii="Verdana" w:hAnsi="Verdana"/>
                        <w:b/>
                        <w:color w:val="FFFFFF"/>
                        <w:sz w:val="44"/>
                      </w:rPr>
                    </w:pP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 xml:space="preserve">ATTESTATION DE 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begin"/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instrText xml:space="preserve"> MERGEFIELD Competence_ </w:instrTex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separate"/>
                    </w:r>
                    <w:r w:rsidR="00C87215"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t>«C</w:t>
                    </w:r>
                    <w:r w:rsidR="00595669"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fldChar w:fldCharType="begin"/>
                    </w:r>
                    <w:r w:rsidR="00595669"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instrText xml:space="preserve"> USERADDRESS   \* MERGEFORMAT </w:instrText>
                    </w:r>
                    <w:r w:rsidR="00595669"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fldChar w:fldCharType="end"/>
                    </w:r>
                    <w:r w:rsidR="00C87215"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t>ompetence_»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end"/>
                    </w:r>
                  </w:p>
                  <w:p w14:paraId="54CF0866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25821636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0A9AD157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705DA12A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52FCA8B1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D2228" w:rsidRPr="003242B4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17046D1" wp14:editId="5B59A7DA">
              <wp:simplePos x="0" y="0"/>
              <wp:positionH relativeFrom="column">
                <wp:posOffset>-904875</wp:posOffset>
              </wp:positionH>
              <wp:positionV relativeFrom="paragraph">
                <wp:posOffset>-444500</wp:posOffset>
              </wp:positionV>
              <wp:extent cx="12480290" cy="1066800"/>
              <wp:effectExtent l="0" t="381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80290" cy="1066800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62D32" id="Rectangle 7" o:spid="_x0000_s1026" style="position:absolute;margin-left:-71.25pt;margin-top:-35pt;width:982.7pt;height:8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" fillcolor="#d97803" stroked="f"/>
          </w:pict>
        </mc:Fallback>
      </mc:AlternateContent>
    </w:r>
    <w:proofErr w:type="gramStart"/>
    <w:r w:rsidR="00C87215">
      <w:t>²</w:t>
    </w:r>
    <w:proofErr w:type="gramEnd"/>
    <w:r w:rsidR="00C87215">
      <w:t>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15"/>
    <w:rsid w:val="0001405D"/>
    <w:rsid w:val="00034074"/>
    <w:rsid w:val="00056B91"/>
    <w:rsid w:val="0009020A"/>
    <w:rsid w:val="00091402"/>
    <w:rsid w:val="00093A82"/>
    <w:rsid w:val="000A164D"/>
    <w:rsid w:val="000B5D61"/>
    <w:rsid w:val="00103EB9"/>
    <w:rsid w:val="00121825"/>
    <w:rsid w:val="001332E2"/>
    <w:rsid w:val="001336B8"/>
    <w:rsid w:val="00143DD1"/>
    <w:rsid w:val="0015118F"/>
    <w:rsid w:val="00152866"/>
    <w:rsid w:val="0018529B"/>
    <w:rsid w:val="001A7E02"/>
    <w:rsid w:val="001B3B64"/>
    <w:rsid w:val="001B7DA5"/>
    <w:rsid w:val="001C2A36"/>
    <w:rsid w:val="001C463C"/>
    <w:rsid w:val="002003FF"/>
    <w:rsid w:val="00264DE4"/>
    <w:rsid w:val="00275FCE"/>
    <w:rsid w:val="002802F7"/>
    <w:rsid w:val="0029698D"/>
    <w:rsid w:val="002B0DF0"/>
    <w:rsid w:val="002C11FE"/>
    <w:rsid w:val="002C14CE"/>
    <w:rsid w:val="002C2D57"/>
    <w:rsid w:val="002C44C6"/>
    <w:rsid w:val="002D7ADE"/>
    <w:rsid w:val="002F2DF2"/>
    <w:rsid w:val="00316B6C"/>
    <w:rsid w:val="003242B4"/>
    <w:rsid w:val="00342C62"/>
    <w:rsid w:val="00350C0C"/>
    <w:rsid w:val="003537AA"/>
    <w:rsid w:val="00354C8B"/>
    <w:rsid w:val="00394728"/>
    <w:rsid w:val="003E0862"/>
    <w:rsid w:val="003F3724"/>
    <w:rsid w:val="0040040E"/>
    <w:rsid w:val="004120E4"/>
    <w:rsid w:val="0041274D"/>
    <w:rsid w:val="004360E8"/>
    <w:rsid w:val="00444E02"/>
    <w:rsid w:val="00471951"/>
    <w:rsid w:val="00476222"/>
    <w:rsid w:val="0047670F"/>
    <w:rsid w:val="00480787"/>
    <w:rsid w:val="004C53AA"/>
    <w:rsid w:val="004D1742"/>
    <w:rsid w:val="004D7190"/>
    <w:rsid w:val="004E2B0D"/>
    <w:rsid w:val="004F783A"/>
    <w:rsid w:val="00535F18"/>
    <w:rsid w:val="00537D51"/>
    <w:rsid w:val="005501F7"/>
    <w:rsid w:val="0055397F"/>
    <w:rsid w:val="00554F5E"/>
    <w:rsid w:val="005615E9"/>
    <w:rsid w:val="0057187C"/>
    <w:rsid w:val="00592234"/>
    <w:rsid w:val="00595669"/>
    <w:rsid w:val="00596BE1"/>
    <w:rsid w:val="005A31B6"/>
    <w:rsid w:val="005D5DF9"/>
    <w:rsid w:val="00604879"/>
    <w:rsid w:val="006118A6"/>
    <w:rsid w:val="00624BFB"/>
    <w:rsid w:val="006555CE"/>
    <w:rsid w:val="00663D72"/>
    <w:rsid w:val="00666CDC"/>
    <w:rsid w:val="006748F1"/>
    <w:rsid w:val="0068150A"/>
    <w:rsid w:val="00685FA4"/>
    <w:rsid w:val="0069086F"/>
    <w:rsid w:val="006B3AB1"/>
    <w:rsid w:val="006B7ED0"/>
    <w:rsid w:val="006C1CA5"/>
    <w:rsid w:val="006E527C"/>
    <w:rsid w:val="006F5890"/>
    <w:rsid w:val="00720C32"/>
    <w:rsid w:val="007230E6"/>
    <w:rsid w:val="00735815"/>
    <w:rsid w:val="0077210A"/>
    <w:rsid w:val="00772832"/>
    <w:rsid w:val="007D3472"/>
    <w:rsid w:val="007E7E44"/>
    <w:rsid w:val="00814BF5"/>
    <w:rsid w:val="008176C0"/>
    <w:rsid w:val="00825D38"/>
    <w:rsid w:val="00833D80"/>
    <w:rsid w:val="0083439D"/>
    <w:rsid w:val="00834A26"/>
    <w:rsid w:val="00842602"/>
    <w:rsid w:val="00863F83"/>
    <w:rsid w:val="00871BC0"/>
    <w:rsid w:val="00873D26"/>
    <w:rsid w:val="009149CE"/>
    <w:rsid w:val="00922EAC"/>
    <w:rsid w:val="0095211A"/>
    <w:rsid w:val="00957722"/>
    <w:rsid w:val="00975859"/>
    <w:rsid w:val="00980495"/>
    <w:rsid w:val="00997F5E"/>
    <w:rsid w:val="009B548C"/>
    <w:rsid w:val="009B612A"/>
    <w:rsid w:val="009D0F1D"/>
    <w:rsid w:val="009F01ED"/>
    <w:rsid w:val="00A03D9C"/>
    <w:rsid w:val="00A13F10"/>
    <w:rsid w:val="00A13F24"/>
    <w:rsid w:val="00A21586"/>
    <w:rsid w:val="00A22C19"/>
    <w:rsid w:val="00A3410F"/>
    <w:rsid w:val="00A374FE"/>
    <w:rsid w:val="00A3782B"/>
    <w:rsid w:val="00A549B6"/>
    <w:rsid w:val="00A55338"/>
    <w:rsid w:val="00A8169E"/>
    <w:rsid w:val="00A8188F"/>
    <w:rsid w:val="00AA59E5"/>
    <w:rsid w:val="00AB753E"/>
    <w:rsid w:val="00B06543"/>
    <w:rsid w:val="00B222B8"/>
    <w:rsid w:val="00B27176"/>
    <w:rsid w:val="00B27BE9"/>
    <w:rsid w:val="00B37E61"/>
    <w:rsid w:val="00B40DFE"/>
    <w:rsid w:val="00B42843"/>
    <w:rsid w:val="00B62DFD"/>
    <w:rsid w:val="00B638F4"/>
    <w:rsid w:val="00B92115"/>
    <w:rsid w:val="00BA5804"/>
    <w:rsid w:val="00BC367E"/>
    <w:rsid w:val="00BF10FA"/>
    <w:rsid w:val="00BF143F"/>
    <w:rsid w:val="00C04F89"/>
    <w:rsid w:val="00C07A51"/>
    <w:rsid w:val="00C1498E"/>
    <w:rsid w:val="00C14F06"/>
    <w:rsid w:val="00C459CC"/>
    <w:rsid w:val="00C54C8C"/>
    <w:rsid w:val="00C55100"/>
    <w:rsid w:val="00C55A56"/>
    <w:rsid w:val="00C713E1"/>
    <w:rsid w:val="00C74327"/>
    <w:rsid w:val="00C765A5"/>
    <w:rsid w:val="00C87215"/>
    <w:rsid w:val="00C949C5"/>
    <w:rsid w:val="00CA4086"/>
    <w:rsid w:val="00CD0D5F"/>
    <w:rsid w:val="00CE7ABB"/>
    <w:rsid w:val="00CF4BD1"/>
    <w:rsid w:val="00D07035"/>
    <w:rsid w:val="00D45CBF"/>
    <w:rsid w:val="00D94A9F"/>
    <w:rsid w:val="00DC33C5"/>
    <w:rsid w:val="00DC3599"/>
    <w:rsid w:val="00DD6365"/>
    <w:rsid w:val="00E03CA5"/>
    <w:rsid w:val="00E441D8"/>
    <w:rsid w:val="00E615AF"/>
    <w:rsid w:val="00E623D3"/>
    <w:rsid w:val="00E84B51"/>
    <w:rsid w:val="00E96918"/>
    <w:rsid w:val="00EB2C1A"/>
    <w:rsid w:val="00EB5E9A"/>
    <w:rsid w:val="00EB7E9F"/>
    <w:rsid w:val="00EC6DCD"/>
    <w:rsid w:val="00ED17FD"/>
    <w:rsid w:val="00ED2228"/>
    <w:rsid w:val="00EE47E1"/>
    <w:rsid w:val="00F10D88"/>
    <w:rsid w:val="00F169FF"/>
    <w:rsid w:val="00F24DA3"/>
    <w:rsid w:val="00F303F8"/>
    <w:rsid w:val="00F4135B"/>
    <w:rsid w:val="00F44170"/>
    <w:rsid w:val="00F60D9D"/>
    <w:rsid w:val="00F7367D"/>
    <w:rsid w:val="00F747B3"/>
    <w:rsid w:val="00F770F4"/>
    <w:rsid w:val="00F80468"/>
    <w:rsid w:val="00FA106E"/>
    <w:rsid w:val="00FA2E0D"/>
    <w:rsid w:val="00FA4F5D"/>
    <w:rsid w:val="00FB7150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30CC7"/>
  <w15:docId w15:val="{85790A87-5B7C-45DE-9A76-3F6F1793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D61"/>
  </w:style>
  <w:style w:type="paragraph" w:styleId="Pieddepage">
    <w:name w:val="footer"/>
    <w:basedOn w:val="Normal"/>
    <w:link w:val="PieddepageCar"/>
    <w:unhideWhenUsed/>
    <w:rsid w:val="000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D61"/>
  </w:style>
  <w:style w:type="paragraph" w:styleId="Textedebulles">
    <w:name w:val="Balloon Text"/>
    <w:basedOn w:val="Normal"/>
    <w:link w:val="TextedebullesCar"/>
    <w:uiPriority w:val="99"/>
    <w:semiHidden/>
    <w:unhideWhenUsed/>
    <w:rsid w:val="000B5D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B5D6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748F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8F1"/>
    <w:rPr>
      <w:rFonts w:ascii="Calibri" w:eastAsia="Times New Roman" w:hAnsi="Calibri" w:cs="Times New Roman"/>
      <w:sz w:val="22"/>
      <w:szCs w:val="22"/>
      <w:lang w:val="fr-FR" w:eastAsia="en-US" w:bidi="ar-SA"/>
    </w:rPr>
  </w:style>
  <w:style w:type="paragraph" w:customStyle="1" w:styleId="TitreCouverture">
    <w:name w:val="Titre Couverture"/>
    <w:basedOn w:val="Normal"/>
    <w:rsid w:val="006748F1"/>
    <w:pPr>
      <w:keepLines/>
      <w:spacing w:before="120" w:after="120" w:line="240" w:lineRule="auto"/>
      <w:jc w:val="center"/>
    </w:pPr>
    <w:rPr>
      <w:rFonts w:ascii="Verdana" w:eastAsia="Times" w:hAnsi="Verdana"/>
      <w:b/>
      <w:bCs/>
      <w:color w:val="0035CA"/>
      <w:sz w:val="40"/>
      <w:szCs w:val="20"/>
      <w:lang w:eastAsia="fr-FR"/>
    </w:rPr>
  </w:style>
  <w:style w:type="character" w:styleId="Rfrencelgre">
    <w:name w:val="Subtle Reference"/>
    <w:aliases w:val="Référence"/>
    <w:basedOn w:val="Policepardfaut"/>
    <w:uiPriority w:val="31"/>
    <w:qFormat/>
    <w:rsid w:val="006748F1"/>
    <w:rPr>
      <w:rFonts w:ascii="Century Gothic" w:hAnsi="Century Gothic"/>
      <w:smallCaps/>
      <w:color w:val="D97803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872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721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7215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72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7215"/>
    <w:rPr>
      <w:b/>
      <w:bCs/>
      <w:lang w:eastAsia="en-US"/>
    </w:rPr>
  </w:style>
  <w:style w:type="character" w:styleId="Textedelespacerserv">
    <w:name w:val="Placeholder Text"/>
    <w:basedOn w:val="Policepardfaut"/>
    <w:uiPriority w:val="99"/>
    <w:semiHidden/>
    <w:rsid w:val="00595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nguyen\Documents\Travail\aleaAC\backend\src\generation\template\attesCompet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3E0E3952C4754805C5CBB26654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2CE4D-C034-48AE-9FE0-4C90FE3BEE5C}"/>
      </w:docPartPr>
      <w:docPartBody>
        <w:p w:rsidR="00707879" w:rsidRDefault="006F0E08">
          <w:r w:rsidRPr="0025718D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08"/>
    <w:rsid w:val="0032396F"/>
    <w:rsid w:val="00464AB5"/>
    <w:rsid w:val="004D02F6"/>
    <w:rsid w:val="006F0E08"/>
    <w:rsid w:val="00707879"/>
    <w:rsid w:val="00855B19"/>
    <w:rsid w:val="00AC4B2C"/>
    <w:rsid w:val="00BE2B7C"/>
    <w:rsid w:val="00DA13BB"/>
    <w:rsid w:val="00E0541B"/>
    <w:rsid w:val="00F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0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0E08"/>
    <w:rPr>
      <w:color w:val="808080"/>
    </w:rPr>
  </w:style>
  <w:style w:type="paragraph" w:customStyle="1" w:styleId="8886E49CC6514DC5B8B6E1AAFD64BC28">
    <w:name w:val="8886E49CC6514DC5B8B6E1AAFD64BC28"/>
    <w:rsid w:val="006F0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047B-47BA-4F1F-BCAF-28368D6E8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B2522-9AF7-4593-8E73-738B860E9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AF1F91-D5C6-46F2-A70A-29629FF39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EB18A-5699-4466-B3D5-CCF4BE12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attesCompetence</Template>
  <TotalTime>278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Nguyen</dc:creator>
  <cp:lastModifiedBy>Anh Nguyen</cp:lastModifiedBy>
  <cp:revision>36</cp:revision>
  <cp:lastPrinted>2018-09-17T07:52:00Z</cp:lastPrinted>
  <dcterms:created xsi:type="dcterms:W3CDTF">2019-07-24T12:29:00Z</dcterms:created>
  <dcterms:modified xsi:type="dcterms:W3CDTF">2019-08-01T12:23:00Z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0x010100ED6D9382A9C54E4D990CD9D0699C12D6</vt:lpwstr>
  </property>
</Properties>
</file>