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Style w:val="Grilledutableau"/>
        <w:tblW w:w="774pt" w:type="dxa"/>
        <w:tblInd w:w="-18.05pt" w:type="dxa"/>
        <w:tblLook w:firstRow="1" w:lastRow="0" w:firstColumn="1" w:lastColumn="0" w:noHBand="0" w:noVBand="1"/>
      </w:tblPr>
      <w:tblGrid>
        <w:gridCol w:w="11057"/>
        <w:gridCol w:w="4423"/>
      </w:tblGrid>
      <w:tr w:rsidR="00B53D14" w:rsidRPr="000F0139" w14:paraId="0D915DE1" w14:textId="77777777" w:rsidTr="001663CF">
        <w:trPr>
          <w:trHeight w:val="980"/>
        </w:trPr>
        <w:tc>
          <w:tcPr>
            <w:tcW w:w="552.85pt" w:type="dxa"/>
            <w:tcBorders>
              <w:top w:val="single" w:sz="4" w:space="0" w:color="FFFFFF" w:themeColor="background1"/>
              <w:start w:val="single" w:sz="4" w:space="0" w:color="FFFFFF" w:themeColor="background1"/>
              <w:end w:val="single" w:sz="4" w:space="0" w:color="FFFFFF" w:themeColor="background1"/>
            </w:tcBorders>
            <w:vAlign w:val="center"/>
          </w:tcPr>
          <w:p w14:paraId="2085D7B1" w14:textId="2EECFFAC" w:rsidR="00B53D14" w:rsidRPr="000F0139" w:rsidRDefault="00B53D14" w:rsidP="001D759A">
            <w:pPr>
              <w:pStyle w:val="Titre"/>
              <w:ind w:end="-44pt"/>
              <w:rPr>
                <w:rFonts w:ascii="Verdana" w:hAnsi="Verdana"/>
                <w:sz w:val="24"/>
                <w:shd w:val="clear" w:color="auto" w:fill="FFFFFF"/>
              </w:rPr>
            </w:pPr>
            <w:r w:rsidRPr="000F0139">
              <w:rPr>
                <w:rFonts w:ascii="Verdana" w:hAnsi="Verdana"/>
                <w:sz w:val="24"/>
                <w:shd w:val="clear" w:color="auto" w:fill="FFFFFF"/>
              </w:rPr>
              <w:t>FEUILLE DE PRESENCE</w:t>
            </w:r>
            <w:r w:rsidRPr="000F0139">
              <w:rPr>
                <w:rFonts w:ascii="Verdana" w:hAnsi="Verdana"/>
                <w:b w:val="0"/>
                <w:bCs w:val="0"/>
                <w:sz w:val="24"/>
              </w:rPr>
              <w:t xml:space="preserve"> </w:t>
            </w:r>
            <w:r w:rsidRPr="000F0139">
              <w:rPr>
                <w:rFonts w:ascii="Verdana" w:hAnsi="Verdana"/>
                <w:bCs w:val="0"/>
                <w:sz w:val="24"/>
              </w:rPr>
              <w:t xml:space="preserve">du </w:t>
            </w:r>
            <w:r w:rsidR="00122E18">
              <w:rPr>
                <w:rFonts w:ascii="Verdana" w:hAnsi="Verdana"/>
                <w:bCs w:val="0"/>
                <w:sz w:val="24"/>
              </w:rPr>
              <w:t>{</w:t>
            </w:r>
            <w:r w:rsidR="00810243">
              <w:rPr>
                <w:rFonts w:ascii="Verdana" w:hAnsi="Verdana"/>
                <w:bCs w:val="0"/>
                <w:sz w:val="24"/>
              </w:rPr>
              <w:t>data.</w:t>
            </w:r>
            <w:r w:rsidR="006836D3">
              <w:rPr>
                <w:rFonts w:ascii="Verdana" w:hAnsi="Verdana"/>
                <w:bCs w:val="0"/>
                <w:sz w:val="24"/>
              </w:rPr>
              <w:t xml:space="preserve">dateDebutForma </w:t>
            </w:r>
            <w:r w:rsidR="00122E18">
              <w:rPr>
                <w:rFonts w:ascii="Verdana" w:hAnsi="Verdana"/>
                <w:bCs w:val="0"/>
                <w:sz w:val="24"/>
              </w:rPr>
              <w:t>}</w:t>
            </w:r>
            <w:r w:rsidRPr="000F0139">
              <w:rPr>
                <w:rFonts w:ascii="Verdana" w:hAnsi="Verdana"/>
                <w:bCs w:val="0"/>
                <w:sz w:val="24"/>
              </w:rPr>
              <w:t xml:space="preserve"> </w:t>
            </w:r>
            <w:r w:rsidR="001D759A" w:rsidRPr="000F0139">
              <w:rPr>
                <w:rFonts w:ascii="Verdana" w:hAnsi="Verdana"/>
                <w:bCs w:val="0"/>
                <w:sz w:val="24"/>
              </w:rPr>
              <w:t xml:space="preserve">au </w:t>
            </w:r>
            <w:r w:rsidR="00122E18">
              <w:rPr>
                <w:rFonts w:ascii="Verdana" w:hAnsi="Verdana"/>
                <w:bCs w:val="0"/>
                <w:sz w:val="24"/>
              </w:rPr>
              <w:t>{</w:t>
            </w:r>
            <w:r w:rsidR="00810243">
              <w:rPr>
                <w:rFonts w:ascii="Verdana" w:hAnsi="Verdana"/>
                <w:bCs w:val="0"/>
                <w:sz w:val="24"/>
              </w:rPr>
              <w:t>data.</w:t>
            </w:r>
            <w:r w:rsidR="006836D3">
              <w:rPr>
                <w:rFonts w:ascii="Verdana" w:hAnsi="Verdana"/>
                <w:bCs w:val="0"/>
                <w:sz w:val="24"/>
              </w:rPr>
              <w:t>dateFinForma</w:t>
            </w:r>
            <w:r w:rsidR="00810243">
              <w:rPr>
                <w:rFonts w:ascii="Verdana" w:hAnsi="Verdana"/>
                <w:bCs w:val="0"/>
                <w:sz w:val="24"/>
              </w:rPr>
              <w:t xml:space="preserve"> </w:t>
            </w:r>
            <w:r w:rsidR="00122E18">
              <w:rPr>
                <w:rFonts w:ascii="Verdana" w:hAnsi="Verdana"/>
                <w:bCs w:val="0"/>
                <w:sz w:val="24"/>
              </w:rPr>
              <w:t>}</w:t>
            </w:r>
          </w:p>
        </w:tc>
        <w:tc>
          <w:tcPr>
            <w:tcW w:w="221.15pt" w:type="dxa"/>
            <w:tcBorders>
              <w:top w:val="single" w:sz="4" w:space="0" w:color="FFFFFF" w:themeColor="background1"/>
              <w:start w:val="single" w:sz="4" w:space="0" w:color="FFFFFF" w:themeColor="background1"/>
              <w:end w:val="single" w:sz="4" w:space="0" w:color="FFFFFF" w:themeColor="background1"/>
            </w:tcBorders>
          </w:tcPr>
          <w:p w14:paraId="49B05A9F" w14:textId="77777777" w:rsidR="00B53D14" w:rsidRPr="000F0139" w:rsidRDefault="00C87DDA" w:rsidP="00B53D14">
            <w:pPr>
              <w:pStyle w:val="Titre"/>
              <w:ind w:end="-44pt"/>
              <w:rPr>
                <w:rFonts w:ascii="Verdana" w:hAnsi="Verdana"/>
                <w:shd w:val="clear" w:color="auto" w:fill="FFFFFF"/>
              </w:rPr>
            </w:pPr>
            <w:r w:rsidRPr="000F0139">
              <w:rPr>
                <w:rFonts w:ascii="Verdana" w:hAnsi="Verdana"/>
                <w:noProof/>
              </w:rPr>
              <w:drawing>
                <wp:inline distT="0" distB="0" distL="0" distR="0" wp14:anchorId="4A392933" wp14:editId="0DEE7760">
                  <wp:extent cx="2457450" cy="733425"/>
                  <wp:effectExtent l="19050" t="0" r="0" b="0"/>
                  <wp:docPr id="47" name="Image 4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D14" w:rsidRPr="000F0139" w14:paraId="3E1FCB4E" w14:textId="77777777" w:rsidTr="00BE4299">
        <w:trPr>
          <w:trHeight w:val="374"/>
        </w:trPr>
        <w:tc>
          <w:tcPr>
            <w:tcW w:w="774pt" w:type="dxa"/>
            <w:gridSpan w:val="2"/>
            <w:shd w:val="clear" w:color="auto" w:fill="D97803"/>
            <w:vAlign w:val="center"/>
          </w:tcPr>
          <w:p w14:paraId="1CCB4B98" w14:textId="6F8F8931" w:rsidR="00B53D14" w:rsidRPr="004502AC" w:rsidRDefault="00B53D14" w:rsidP="001663CF">
            <w:pPr>
              <w:pStyle w:val="Titre"/>
              <w:rPr>
                <w:rFonts w:ascii="Verdana" w:hAnsi="Verdana"/>
                <w:b w:val="0"/>
                <w:bCs w:val="0"/>
                <w:sz w:val="22"/>
                <w:szCs w:val="22"/>
              </w:rPr>
            </w:pPr>
            <w:r w:rsidRPr="004502AC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 xml:space="preserve">Formation </w:t>
            </w:r>
            <w:r w:rsidR="00901EDE" w:rsidRPr="004502AC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fldChar w:fldCharType="begin"/>
            </w:r>
            <w:r w:rsidR="00901EDE" w:rsidRPr="004502AC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instrText xml:space="preserve"> MERGEFIELD P1RR </w:instrText>
            </w:r>
            <w:r w:rsidR="00901EDE" w:rsidRPr="004502AC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fldChar w:fldCharType="separate"/>
            </w:r>
            <w:r w:rsidR="00D83B84">
              <w:rPr>
                <w:rFonts w:ascii="Verdana" w:hAnsi="Verdana"/>
                <w:bCs w:val="0"/>
                <w:noProof/>
                <w:color w:val="FFFFFF" w:themeColor="background1"/>
                <w:sz w:val="22"/>
                <w:szCs w:val="22"/>
              </w:rPr>
              <w:t>{</w:t>
            </w:r>
            <w:r w:rsidR="00151566">
              <w:rPr>
                <w:rFonts w:ascii="Verdana" w:hAnsi="Verdana"/>
                <w:bCs w:val="0"/>
                <w:noProof/>
                <w:color w:val="FFFFFF" w:themeColor="background1"/>
                <w:sz w:val="22"/>
                <w:szCs w:val="22"/>
              </w:rPr>
              <w:t>data.forma</w:t>
            </w:r>
            <w:r w:rsidR="00D83B84">
              <w:rPr>
                <w:rFonts w:ascii="Verdana" w:hAnsi="Verdana"/>
                <w:bCs w:val="0"/>
                <w:noProof/>
                <w:color w:val="FFFFFF" w:themeColor="background1"/>
                <w:sz w:val="22"/>
                <w:szCs w:val="22"/>
              </w:rPr>
              <w:t>.typeFormation.phrFormation}</w:t>
            </w:r>
            <w:r w:rsidR="00901EDE" w:rsidRPr="004502AC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fldChar w:fldCharType="end"/>
            </w:r>
            <w:r w:rsidR="001D759A" w:rsidRPr="004502AC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> :</w:t>
            </w:r>
            <w:r w:rsidR="00A51BE8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>{data.forma.typeFormation.nomFormation}</w:t>
            </w:r>
            <w:r w:rsidR="001D759A" w:rsidRPr="004502AC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 xml:space="preserve">, </w:t>
            </w:r>
            <w:r w:rsidR="00A51BE8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>{data.forma.typeFormation.cateFormation}</w:t>
            </w:r>
            <w:r w:rsidR="001D759A" w:rsidRPr="004502AC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fldChar w:fldCharType="begin"/>
            </w:r>
            <w:r w:rsidR="001D759A" w:rsidRPr="004502AC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instrText xml:space="preserve"> MERGEFIELD catégorie </w:instrText>
            </w:r>
            <w:r w:rsidR="001D759A" w:rsidRPr="004502AC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fldChar w:fldCharType="end"/>
            </w:r>
            <w:r w:rsidR="001D759A" w:rsidRPr="004502AC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  <w:r w:rsidRPr="004502AC">
              <w:rPr>
                <w:rFonts w:ascii="Verdana" w:hAnsi="Verdana"/>
                <w:b w:val="0"/>
                <w:bCs w:val="0"/>
                <w:color w:val="FFFFFF" w:themeColor="background1"/>
                <w:sz w:val="22"/>
                <w:szCs w:val="22"/>
              </w:rPr>
              <w:t xml:space="preserve">(durée : </w:t>
            </w:r>
            <w:r w:rsidR="00A51BE8">
              <w:rPr>
                <w:rFonts w:ascii="Verdana" w:hAnsi="Verdana"/>
                <w:b w:val="0"/>
                <w:bCs w:val="0"/>
                <w:color w:val="FFFFFF" w:themeColor="background1"/>
                <w:sz w:val="22"/>
                <w:szCs w:val="22"/>
              </w:rPr>
              <w:t>{data.forma</w:t>
            </w:r>
            <w:r w:rsidR="008A4992">
              <w:rPr>
                <w:rFonts w:ascii="Verdana" w:hAnsi="Verdana"/>
                <w:b w:val="0"/>
                <w:bCs w:val="0"/>
                <w:color w:val="FFFFFF" w:themeColor="background1"/>
                <w:sz w:val="22"/>
                <w:szCs w:val="22"/>
              </w:rPr>
              <w:t>.</w:t>
            </w:r>
            <w:r w:rsidR="00F8153B">
              <w:rPr>
                <w:rFonts w:ascii="Verdana" w:hAnsi="Verdana"/>
                <w:b w:val="0"/>
                <w:bCs w:val="0"/>
                <w:color w:val="FFFFFF" w:themeColor="background1"/>
                <w:sz w:val="22"/>
                <w:szCs w:val="22"/>
              </w:rPr>
              <w:t>typeFormation.</w:t>
            </w:r>
            <w:r w:rsidR="008A4992">
              <w:rPr>
                <w:rFonts w:ascii="Verdana" w:hAnsi="Verdana"/>
                <w:b w:val="0"/>
                <w:bCs w:val="0"/>
                <w:color w:val="FFFFFF" w:themeColor="background1"/>
                <w:sz w:val="22"/>
                <w:szCs w:val="22"/>
              </w:rPr>
              <w:t xml:space="preserve">dureeEnJour </w:t>
            </w:r>
            <w:r w:rsidR="00A51BE8">
              <w:rPr>
                <w:rFonts w:ascii="Verdana" w:hAnsi="Verdana"/>
                <w:b w:val="0"/>
                <w:bCs w:val="0"/>
                <w:color w:val="FFFFFF" w:themeColor="background1"/>
                <w:sz w:val="22"/>
                <w:szCs w:val="22"/>
              </w:rPr>
              <w:t>}</w:t>
            </w:r>
            <w:r w:rsidR="001D759A" w:rsidRPr="004502AC">
              <w:rPr>
                <w:rFonts w:ascii="Verdana" w:hAnsi="Verdana"/>
                <w:b w:val="0"/>
                <w:bCs w:val="0"/>
                <w:color w:val="FFFFFF" w:themeColor="background1"/>
                <w:sz w:val="22"/>
                <w:szCs w:val="22"/>
              </w:rPr>
              <w:fldChar w:fldCharType="begin"/>
            </w:r>
            <w:r w:rsidR="001D759A" w:rsidRPr="004502AC">
              <w:rPr>
                <w:rFonts w:ascii="Verdana" w:hAnsi="Verdana"/>
                <w:b w:val="0"/>
                <w:bCs w:val="0"/>
                <w:color w:val="FFFFFF" w:themeColor="background1"/>
                <w:sz w:val="22"/>
                <w:szCs w:val="22"/>
              </w:rPr>
              <w:instrText xml:space="preserve"> MERGEFIELD durée_de_formation </w:instrText>
            </w:r>
            <w:r w:rsidR="001D759A" w:rsidRPr="004502AC">
              <w:rPr>
                <w:rFonts w:ascii="Verdana" w:hAnsi="Verdana"/>
                <w:b w:val="0"/>
                <w:bCs w:val="0"/>
                <w:color w:val="FFFFFF" w:themeColor="background1"/>
                <w:sz w:val="22"/>
                <w:szCs w:val="22"/>
              </w:rPr>
              <w:fldChar w:fldCharType="end"/>
            </w:r>
            <w:r w:rsidRPr="004502AC">
              <w:rPr>
                <w:rFonts w:ascii="Verdana" w:hAnsi="Verdana"/>
                <w:b w:val="0"/>
                <w:bCs w:val="0"/>
                <w:color w:val="FFFFFF" w:themeColor="background1"/>
                <w:sz w:val="22"/>
                <w:szCs w:val="22"/>
              </w:rPr>
              <w:t>)</w:t>
            </w:r>
          </w:p>
        </w:tc>
      </w:tr>
    </w:tbl>
    <w:p w14:paraId="64C734F1" w14:textId="77777777" w:rsidR="00222372" w:rsidRPr="000F0139" w:rsidRDefault="00B53D14" w:rsidP="00B53D14">
      <w:pPr>
        <w:pStyle w:val="Titre"/>
        <w:ind w:start="-23.45pt" w:end="-44pt"/>
        <w:jc w:val="start"/>
        <w:rPr>
          <w:rFonts w:ascii="Verdana" w:hAnsi="Verdana"/>
          <w:b w:val="0"/>
          <w:bCs w:val="0"/>
          <w:sz w:val="10"/>
          <w:szCs w:val="10"/>
        </w:rPr>
      </w:pPr>
      <w:r w:rsidRPr="000F0139">
        <w:rPr>
          <w:rFonts w:ascii="Verdana" w:hAnsi="Verdana"/>
          <w:bCs w:val="0"/>
          <w:sz w:val="28"/>
        </w:rPr>
        <w:t xml:space="preserve">                                            </w:t>
      </w:r>
    </w:p>
    <w:tbl>
      <w:tblPr>
        <w:tblW w:w="786.75pt" w:type="dxa"/>
        <w:tblInd w:w="-30.8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0" w:firstColumn="1" w:lastColumn="0" w:noHBand="0" w:noVBand="1"/>
      </w:tblPr>
      <w:tblGrid>
        <w:gridCol w:w="2836"/>
        <w:gridCol w:w="1276"/>
        <w:gridCol w:w="1275"/>
        <w:gridCol w:w="993"/>
        <w:gridCol w:w="1417"/>
        <w:gridCol w:w="1276"/>
        <w:gridCol w:w="1417"/>
        <w:gridCol w:w="1134"/>
        <w:gridCol w:w="1418"/>
        <w:gridCol w:w="1276"/>
        <w:gridCol w:w="1417"/>
      </w:tblGrid>
      <w:tr w:rsidR="00BE4299" w:rsidRPr="000F0139" w14:paraId="42A28BBA" w14:textId="77777777" w:rsidTr="000F0139">
        <w:trPr>
          <w:trHeight w:val="287"/>
        </w:trPr>
        <w:tc>
          <w:tcPr>
            <w:tcW w:w="786.75pt" w:type="dxa"/>
            <w:gridSpan w:val="11"/>
            <w:tcBorders>
              <w:end w:val="nil"/>
            </w:tcBorders>
            <w:shd w:val="clear" w:color="auto" w:fill="D97803"/>
          </w:tcPr>
          <w:p w14:paraId="4946F7F0" w14:textId="77777777" w:rsidR="00BE4299" w:rsidRPr="000F0139" w:rsidRDefault="00BE4299" w:rsidP="001663CF">
            <w:pPr>
              <w:pStyle w:val="Titre"/>
              <w:rPr>
                <w:rFonts w:ascii="Verdana" w:hAnsi="Verdana"/>
                <w:bCs w:val="0"/>
                <w:color w:val="FFFFFF" w:themeColor="background1"/>
                <w:sz w:val="24"/>
                <w:szCs w:val="26"/>
              </w:rPr>
            </w:pPr>
            <w:r w:rsidRPr="000F0139">
              <w:rPr>
                <w:rFonts w:ascii="Verdana" w:hAnsi="Verdana"/>
                <w:bCs w:val="0"/>
                <w:color w:val="FFFFFF" w:themeColor="background1"/>
                <w:sz w:val="24"/>
                <w:szCs w:val="26"/>
              </w:rPr>
              <w:t>Partie STAGIAIRES</w:t>
            </w:r>
          </w:p>
        </w:tc>
      </w:tr>
      <w:tr w:rsidR="00BE4299" w:rsidRPr="006A601C" w14:paraId="421FBAA0" w14:textId="77777777" w:rsidTr="000F0139">
        <w:trPr>
          <w:trHeight w:val="360"/>
        </w:trPr>
        <w:tc>
          <w:tcPr>
            <w:tcW w:w="141.80pt" w:type="dxa"/>
            <w:vMerge w:val="restart"/>
            <w:shd w:val="clear" w:color="auto" w:fill="D9D9D9"/>
          </w:tcPr>
          <w:p w14:paraId="70D73ABB" w14:textId="3DF96C0E" w:rsidR="00BE4299" w:rsidRPr="000F0139" w:rsidRDefault="0080459D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{#data.periodeFeuilleEmargement }</w:t>
            </w:r>
            <w:r w:rsidR="00BE4299" w:rsidRPr="000F0139">
              <w:rPr>
                <w:rFonts w:ascii="Verdana" w:hAnsi="Verdana"/>
                <w:bCs w:val="0"/>
                <w:sz w:val="20"/>
                <w:szCs w:val="20"/>
              </w:rPr>
              <w:t>NOM Prénom</w:t>
            </w:r>
          </w:p>
          <w:p w14:paraId="0BF501D0" w14:textId="77777777" w:rsidR="00BE4299" w:rsidRPr="000F0139" w:rsidRDefault="00BE4299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Cs w:val="0"/>
                <w:sz w:val="20"/>
                <w:szCs w:val="20"/>
              </w:rPr>
              <w:t>DATE DE NAISSANCE</w:t>
            </w:r>
          </w:p>
          <w:p w14:paraId="51532F00" w14:textId="77777777" w:rsidR="00BE4299" w:rsidRPr="000F0139" w:rsidRDefault="00BE4299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Cs w:val="0"/>
                <w:sz w:val="20"/>
                <w:szCs w:val="20"/>
              </w:rPr>
              <w:t>SOCIETE</w:t>
            </w:r>
          </w:p>
        </w:tc>
        <w:tc>
          <w:tcPr>
            <w:tcW w:w="127.55pt" w:type="dxa"/>
            <w:gridSpan w:val="2"/>
            <w:shd w:val="clear" w:color="auto" w:fill="D9D9D9"/>
          </w:tcPr>
          <w:p w14:paraId="7F3EF3CE" w14:textId="69447E2F" w:rsidR="00BE4299" w:rsidRPr="0080459D" w:rsidRDefault="0080459D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{lundi}</w:t>
            </w:r>
          </w:p>
        </w:tc>
        <w:tc>
          <w:tcPr>
            <w:tcW w:w="120.50pt" w:type="dxa"/>
            <w:gridSpan w:val="2"/>
            <w:shd w:val="clear" w:color="auto" w:fill="D9D9D9"/>
          </w:tcPr>
          <w:p w14:paraId="2D1C19C0" w14:textId="79FDAA8C" w:rsidR="00BE4299" w:rsidRPr="009B74B7" w:rsidRDefault="0080459D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  <w:highlight w:val="yellow"/>
                <w:lang w:val="en-US"/>
              </w:rPr>
            </w:pPr>
            <w:r w:rsidRPr="0080459D">
              <w:rPr>
                <w:rFonts w:ascii="Verdana" w:hAnsi="Verdana"/>
                <w:bCs w:val="0"/>
                <w:sz w:val="20"/>
                <w:szCs w:val="20"/>
                <w:lang w:val="en-US"/>
              </w:rPr>
              <w:t>{mardi}</w:t>
            </w:r>
          </w:p>
        </w:tc>
        <w:tc>
          <w:tcPr>
            <w:tcW w:w="134.65pt" w:type="dxa"/>
            <w:gridSpan w:val="2"/>
            <w:shd w:val="clear" w:color="auto" w:fill="D9D9D9"/>
          </w:tcPr>
          <w:p w14:paraId="2A14B497" w14:textId="5296E181" w:rsidR="00BE4299" w:rsidRPr="000F0139" w:rsidRDefault="0080459D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{mercredi}</w:t>
            </w:r>
          </w:p>
        </w:tc>
        <w:tc>
          <w:tcPr>
            <w:tcW w:w="127.60pt" w:type="dxa"/>
            <w:gridSpan w:val="2"/>
            <w:shd w:val="clear" w:color="auto" w:fill="D9D9D9"/>
          </w:tcPr>
          <w:p w14:paraId="7760D686" w14:textId="03436D80" w:rsidR="00BE4299" w:rsidRPr="000F0139" w:rsidRDefault="0080459D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{jeudi}</w:t>
            </w:r>
          </w:p>
        </w:tc>
        <w:tc>
          <w:tcPr>
            <w:tcW w:w="134.65pt" w:type="dxa"/>
            <w:gridSpan w:val="2"/>
            <w:shd w:val="clear" w:color="auto" w:fill="D9D9D9"/>
          </w:tcPr>
          <w:p w14:paraId="5912D26E" w14:textId="36E5DF0E" w:rsidR="00BE4299" w:rsidRPr="006A601C" w:rsidRDefault="0080459D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Cs w:val="0"/>
                <w:sz w:val="20"/>
                <w:szCs w:val="20"/>
                <w:lang w:val="en-US"/>
              </w:rPr>
              <w:t>{vendredi}</w:t>
            </w:r>
          </w:p>
        </w:tc>
      </w:tr>
      <w:tr w:rsidR="00BE4299" w:rsidRPr="000F0139" w14:paraId="278387E9" w14:textId="77777777" w:rsidTr="000F0139">
        <w:trPr>
          <w:trHeight w:val="70"/>
        </w:trPr>
        <w:tc>
          <w:tcPr>
            <w:tcW w:w="141.80pt" w:type="dxa"/>
            <w:vMerge/>
            <w:shd w:val="clear" w:color="auto" w:fill="D9D9D9"/>
          </w:tcPr>
          <w:p w14:paraId="56475ED8" w14:textId="77777777" w:rsidR="00BE4299" w:rsidRPr="006A601C" w:rsidRDefault="00BE4299" w:rsidP="00BE4299">
            <w:pPr>
              <w:pStyle w:val="Titre"/>
              <w:rPr>
                <w:rFonts w:ascii="Verdana" w:hAnsi="Verdana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63.80pt" w:type="dxa"/>
            <w:shd w:val="clear" w:color="auto" w:fill="D9D9D9"/>
            <w:vAlign w:val="center"/>
          </w:tcPr>
          <w:p w14:paraId="0B0E72B1" w14:textId="77777777" w:rsidR="00BE4299" w:rsidRPr="000F0139" w:rsidRDefault="00BE4299" w:rsidP="00BE4299">
            <w:pPr>
              <w:pStyle w:val="Titre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Matin</w:t>
            </w:r>
          </w:p>
        </w:tc>
        <w:tc>
          <w:tcPr>
            <w:tcW w:w="63.75pt" w:type="dxa"/>
            <w:shd w:val="clear" w:color="auto" w:fill="D9D9D9"/>
            <w:vAlign w:val="center"/>
          </w:tcPr>
          <w:p w14:paraId="4452AB32" w14:textId="77777777" w:rsidR="00BE4299" w:rsidRPr="000F0139" w:rsidRDefault="00BE4299" w:rsidP="00BE4299">
            <w:pPr>
              <w:pStyle w:val="Titre"/>
              <w:ind w:start="0.35pt" w:end="0.50pt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Après-midi</w:t>
            </w:r>
          </w:p>
        </w:tc>
        <w:tc>
          <w:tcPr>
            <w:tcW w:w="49.65pt" w:type="dxa"/>
            <w:shd w:val="clear" w:color="auto" w:fill="D9D9D9"/>
            <w:vAlign w:val="center"/>
          </w:tcPr>
          <w:p w14:paraId="327E6E2A" w14:textId="77777777" w:rsidR="00BE4299" w:rsidRPr="000F0139" w:rsidRDefault="00BE4299" w:rsidP="00BE4299">
            <w:pPr>
              <w:pStyle w:val="Titre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Matin</w:t>
            </w:r>
          </w:p>
        </w:tc>
        <w:tc>
          <w:tcPr>
            <w:tcW w:w="70.85pt" w:type="dxa"/>
            <w:shd w:val="clear" w:color="auto" w:fill="D9D9D9"/>
            <w:vAlign w:val="center"/>
          </w:tcPr>
          <w:p w14:paraId="3755024C" w14:textId="77777777" w:rsidR="00BE4299" w:rsidRPr="000F0139" w:rsidRDefault="00BE4299" w:rsidP="00BE4299">
            <w:pPr>
              <w:pStyle w:val="Titre"/>
              <w:ind w:start="0.40pt" w:end="0.45pt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Après-midi</w:t>
            </w:r>
          </w:p>
        </w:tc>
        <w:tc>
          <w:tcPr>
            <w:tcW w:w="63.80pt" w:type="dxa"/>
            <w:shd w:val="clear" w:color="auto" w:fill="D9D9D9"/>
            <w:vAlign w:val="center"/>
          </w:tcPr>
          <w:p w14:paraId="5345EA8F" w14:textId="77777777" w:rsidR="00BE4299" w:rsidRPr="000F0139" w:rsidRDefault="00BE4299" w:rsidP="00BE4299">
            <w:pPr>
              <w:pStyle w:val="Titre"/>
              <w:ind w:start="0.40pt" w:end="0.45pt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Matin</w:t>
            </w:r>
          </w:p>
        </w:tc>
        <w:tc>
          <w:tcPr>
            <w:tcW w:w="70.85pt" w:type="dxa"/>
            <w:shd w:val="clear" w:color="auto" w:fill="D9D9D9"/>
            <w:vAlign w:val="center"/>
          </w:tcPr>
          <w:p w14:paraId="3C445EB2" w14:textId="77777777" w:rsidR="00BE4299" w:rsidRPr="000F0139" w:rsidRDefault="00BE4299" w:rsidP="00BE4299">
            <w:pPr>
              <w:pStyle w:val="Titre"/>
              <w:ind w:start="0.40pt" w:end="0.45pt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Après-midi</w:t>
            </w:r>
          </w:p>
        </w:tc>
        <w:tc>
          <w:tcPr>
            <w:tcW w:w="56.70pt" w:type="dxa"/>
            <w:shd w:val="clear" w:color="auto" w:fill="D9D9D9"/>
            <w:vAlign w:val="center"/>
          </w:tcPr>
          <w:p w14:paraId="25F197FA" w14:textId="77777777" w:rsidR="00BE4299" w:rsidRPr="000F0139" w:rsidRDefault="00BE4299" w:rsidP="00BE4299">
            <w:pPr>
              <w:pStyle w:val="Titre"/>
              <w:ind w:start="0.40pt" w:end="0.45pt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Matin</w:t>
            </w:r>
          </w:p>
        </w:tc>
        <w:tc>
          <w:tcPr>
            <w:tcW w:w="70.90pt" w:type="dxa"/>
            <w:shd w:val="clear" w:color="auto" w:fill="D9D9D9"/>
            <w:vAlign w:val="center"/>
          </w:tcPr>
          <w:p w14:paraId="406005F9" w14:textId="77777777" w:rsidR="00BE4299" w:rsidRPr="000F0139" w:rsidRDefault="00BE4299" w:rsidP="00BE4299">
            <w:pPr>
              <w:pStyle w:val="Titre"/>
              <w:ind w:start="0.40pt" w:end="0.45pt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Après-midi</w:t>
            </w:r>
          </w:p>
        </w:tc>
        <w:tc>
          <w:tcPr>
            <w:tcW w:w="63.80pt" w:type="dxa"/>
            <w:shd w:val="clear" w:color="auto" w:fill="D9D9D9"/>
            <w:vAlign w:val="center"/>
          </w:tcPr>
          <w:p w14:paraId="3ED1E51E" w14:textId="77777777" w:rsidR="00BE4299" w:rsidRPr="000F0139" w:rsidRDefault="00BE4299" w:rsidP="00BE4299">
            <w:pPr>
              <w:pStyle w:val="Titre"/>
              <w:ind w:start="0.40pt" w:end="0.45pt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Matin</w:t>
            </w:r>
          </w:p>
        </w:tc>
        <w:tc>
          <w:tcPr>
            <w:tcW w:w="70.85pt" w:type="dxa"/>
            <w:shd w:val="clear" w:color="auto" w:fill="D9D9D9"/>
            <w:vAlign w:val="center"/>
          </w:tcPr>
          <w:p w14:paraId="154F8A91" w14:textId="77777777" w:rsidR="00BE4299" w:rsidRPr="000F0139" w:rsidRDefault="00BE4299" w:rsidP="00BE4299">
            <w:pPr>
              <w:pStyle w:val="Titre"/>
              <w:ind w:start="0.40pt" w:end="0.45pt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Après-midi</w:t>
            </w:r>
          </w:p>
        </w:tc>
      </w:tr>
      <w:tr w:rsidR="00BE4299" w:rsidRPr="000F0139" w14:paraId="577AE811" w14:textId="77777777" w:rsidTr="000F0139">
        <w:trPr>
          <w:trHeight w:val="1164"/>
        </w:trPr>
        <w:tc>
          <w:tcPr>
            <w:tcW w:w="141.80pt" w:type="dxa"/>
            <w:vAlign w:val="center"/>
          </w:tcPr>
          <w:p w14:paraId="2B1EDB7F" w14:textId="59D75FAB" w:rsidR="00082D54" w:rsidRDefault="00082D54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{#data.sta}</w:t>
            </w:r>
          </w:p>
          <w:p w14:paraId="367DF65E" w14:textId="1325F5E7" w:rsidR="00082D54" w:rsidRDefault="00082D54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{formation.typeFormation.nomFormation}</w:t>
            </w:r>
          </w:p>
          <w:p w14:paraId="5B6279F7" w14:textId="7B0AE93D" w:rsidR="00082D54" w:rsidRDefault="00082D54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{contact.prenom}</w:t>
            </w:r>
            <w:r w:rsidR="00E23D0F">
              <w:rPr>
                <w:rFonts w:ascii="Verdana" w:hAnsi="Verdana"/>
                <w:bCs w:val="0"/>
                <w:sz w:val="20"/>
                <w:szCs w:val="20"/>
              </w:rPr>
              <w:t xml:space="preserve"> {contact.nom}</w:t>
            </w:r>
          </w:p>
          <w:p w14:paraId="7155A6A2" w14:textId="1E251FD5" w:rsidR="009E7309" w:rsidRDefault="009E7309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{contact.anniversaire}</w:t>
            </w:r>
          </w:p>
          <w:p w14:paraId="1143006E" w14:textId="717054DC" w:rsidR="009E7309" w:rsidRDefault="009E7309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{sousTraitance</w:t>
            </w:r>
            <w:r w:rsidR="00D47DB8">
              <w:rPr>
                <w:rFonts w:ascii="Verdana" w:hAnsi="Verdana"/>
                <w:bCs w:val="0"/>
                <w:sz w:val="20"/>
                <w:szCs w:val="20"/>
              </w:rPr>
              <w:t>?sou</w:t>
            </w:r>
            <w:r w:rsidR="009151A7">
              <w:rPr>
                <w:rFonts w:ascii="Verdana" w:hAnsi="Verdana"/>
                <w:bCs w:val="0"/>
                <w:sz w:val="20"/>
                <w:szCs w:val="20"/>
              </w:rPr>
              <w:t>s</w:t>
            </w:r>
            <w:r w:rsidR="00D47DB8">
              <w:rPr>
                <w:rFonts w:ascii="Verdana" w:hAnsi="Verdana"/>
                <w:bCs w:val="0"/>
                <w:sz w:val="20"/>
                <w:szCs w:val="20"/>
              </w:rPr>
              <w:t>Traitance</w:t>
            </w:r>
            <w:r>
              <w:rPr>
                <w:rFonts w:ascii="Verdana" w:hAnsi="Verdana"/>
                <w:bCs w:val="0"/>
                <w:sz w:val="20"/>
                <w:szCs w:val="20"/>
              </w:rPr>
              <w:t>.raisonSociale</w:t>
            </w:r>
            <w:r w:rsidR="00D47DB8">
              <w:rPr>
                <w:rFonts w:ascii="Verdana" w:hAnsi="Verdana"/>
                <w:bCs w:val="0"/>
                <w:sz w:val="20"/>
                <w:szCs w:val="20"/>
              </w:rPr>
              <w:t>:</w:t>
            </w:r>
            <w:r w:rsidR="00D47DB8">
              <w:rPr>
                <w:rFonts w:ascii="Verdana" w:hAnsi="Verdana"/>
                <w:noProof/>
                <w:sz w:val="32"/>
                <w:szCs w:val="32"/>
              </w:rPr>
              <w:t xml:space="preserve"> </w:t>
            </w:r>
            <w:r w:rsidR="00D47DB8" w:rsidRPr="00D47DB8">
              <w:rPr>
                <w:rFonts w:ascii="Verdana" w:hAnsi="Verdana"/>
                <w:noProof/>
                <w:sz w:val="20"/>
                <w:szCs w:val="20"/>
              </w:rPr>
              <w:t>'</w:t>
            </w:r>
            <w:r w:rsidR="00D47DB8" w:rsidRPr="00D47DB8">
              <w:rPr>
                <w:rFonts w:ascii="Verdana" w:hAnsi="Verdana"/>
                <w:bCs w:val="0"/>
                <w:sz w:val="20"/>
                <w:szCs w:val="20"/>
              </w:rPr>
              <w:t>Partic</w:t>
            </w:r>
            <w:r w:rsidR="000F3F50">
              <w:rPr>
                <w:rFonts w:ascii="Verdana" w:hAnsi="Verdana"/>
                <w:bCs w:val="0"/>
                <w:sz w:val="20"/>
                <w:szCs w:val="20"/>
              </w:rPr>
              <w:t>u</w:t>
            </w:r>
            <w:r w:rsidR="00D47DB8" w:rsidRPr="00D47DB8">
              <w:rPr>
                <w:rFonts w:ascii="Verdana" w:hAnsi="Verdana"/>
                <w:bCs w:val="0"/>
                <w:sz w:val="20"/>
                <w:szCs w:val="20"/>
              </w:rPr>
              <w:t>lier</w:t>
            </w:r>
            <w:r w:rsidR="00D47DB8" w:rsidRPr="00D47DB8">
              <w:rPr>
                <w:rFonts w:ascii="Verdana" w:hAnsi="Verdana"/>
                <w:noProof/>
                <w:sz w:val="20"/>
                <w:szCs w:val="20"/>
              </w:rPr>
              <w:t>'</w:t>
            </w:r>
            <w:r>
              <w:rPr>
                <w:rFonts w:ascii="Verdana" w:hAnsi="Verdana"/>
                <w:bCs w:val="0"/>
                <w:sz w:val="20"/>
                <w:szCs w:val="20"/>
              </w:rPr>
              <w:t>}</w:t>
            </w:r>
          </w:p>
          <w:p w14:paraId="1DB80E23" w14:textId="7C650F55" w:rsidR="00BD622F" w:rsidRPr="000F0139" w:rsidRDefault="00BD622F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63.80pt" w:type="dxa"/>
          </w:tcPr>
          <w:p w14:paraId="390304E5" w14:textId="77777777" w:rsidR="00BE4299" w:rsidRPr="000F0139" w:rsidRDefault="00BE4299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63.75pt" w:type="dxa"/>
          </w:tcPr>
          <w:p w14:paraId="43DF972A" w14:textId="77777777" w:rsidR="00BE4299" w:rsidRPr="000F0139" w:rsidRDefault="00BE4299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49.65pt" w:type="dxa"/>
          </w:tcPr>
          <w:p w14:paraId="73B6F528" w14:textId="77777777" w:rsidR="00BE4299" w:rsidRPr="000F0139" w:rsidRDefault="00BE4299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70.85pt" w:type="dxa"/>
          </w:tcPr>
          <w:p w14:paraId="4CE7E3A3" w14:textId="77777777" w:rsidR="00BE4299" w:rsidRPr="000F0139" w:rsidRDefault="00BE4299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63.80pt" w:type="dxa"/>
          </w:tcPr>
          <w:p w14:paraId="7714B176" w14:textId="77777777" w:rsidR="00BE4299" w:rsidRPr="000F0139" w:rsidRDefault="00BE4299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70.85pt" w:type="dxa"/>
          </w:tcPr>
          <w:p w14:paraId="6FE9067B" w14:textId="77777777" w:rsidR="00BE4299" w:rsidRPr="000F0139" w:rsidRDefault="00BE4299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56.70pt" w:type="dxa"/>
          </w:tcPr>
          <w:p w14:paraId="59AA9E62" w14:textId="77777777" w:rsidR="00BE4299" w:rsidRPr="000F0139" w:rsidRDefault="00BE4299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70.90pt" w:type="dxa"/>
          </w:tcPr>
          <w:p w14:paraId="018AFFA1" w14:textId="77777777" w:rsidR="00BE4299" w:rsidRPr="000F0139" w:rsidRDefault="00BE4299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63.80pt" w:type="dxa"/>
          </w:tcPr>
          <w:p w14:paraId="4C7D77CA" w14:textId="77777777" w:rsidR="00BE4299" w:rsidRPr="000F0139" w:rsidRDefault="00BE4299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70.85pt" w:type="dxa"/>
          </w:tcPr>
          <w:p w14:paraId="046951FC" w14:textId="607D6CFD" w:rsidR="00BE4299" w:rsidRPr="000F0139" w:rsidRDefault="00082D54" w:rsidP="00BE4299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{/data.sta}</w:t>
            </w:r>
            <w:r w:rsidR="001F0AEB">
              <w:rPr>
                <w:rFonts w:ascii="Verdana" w:hAnsi="Verdana"/>
                <w:bCs w:val="0"/>
                <w:sz w:val="20"/>
                <w:szCs w:val="20"/>
                <w:lang w:val="en-US"/>
              </w:rPr>
              <w:t>{/</w:t>
            </w:r>
            <w:r w:rsidR="005552A7">
              <w:rPr>
                <w:rFonts w:ascii="Verdana" w:hAnsi="Verdana"/>
                <w:bCs w:val="0"/>
                <w:sz w:val="20"/>
                <w:szCs w:val="20"/>
              </w:rPr>
              <w:t xml:space="preserve">data.periodeFeuilleEmargement </w:t>
            </w:r>
            <w:r w:rsidR="001F0AEB">
              <w:rPr>
                <w:rFonts w:ascii="Verdana" w:hAnsi="Verdana"/>
                <w:bCs w:val="0"/>
                <w:sz w:val="20"/>
                <w:szCs w:val="20"/>
              </w:rPr>
              <w:t>}</w:t>
            </w:r>
          </w:p>
        </w:tc>
      </w:tr>
    </w:tbl>
    <w:tbl>
      <w:tblPr>
        <w:tblStyle w:val="Grilledutableau"/>
        <w:tblW w:w="779.65pt" w:type="dxa"/>
        <w:tblInd w:w="-23.70pt" w:type="dxa"/>
        <w:tblLook w:firstRow="1" w:lastRow="0" w:firstColumn="1" w:lastColumn="0" w:noHBand="0" w:noVBand="1"/>
      </w:tblPr>
      <w:tblGrid>
        <w:gridCol w:w="5378"/>
        <w:gridCol w:w="4665"/>
        <w:gridCol w:w="5550"/>
      </w:tblGrid>
      <w:tr w:rsidR="009724E0" w:rsidRPr="000F0139" w14:paraId="63F33F4F" w14:textId="77777777" w:rsidTr="001663CF">
        <w:trPr>
          <w:trHeight w:val="155"/>
        </w:trPr>
        <w:tc>
          <w:tcPr>
            <w:tcW w:w="779.65pt" w:type="dxa"/>
            <w:gridSpan w:val="3"/>
            <w:shd w:val="clear" w:color="auto" w:fill="D97803"/>
            <w:vAlign w:val="center"/>
          </w:tcPr>
          <w:p w14:paraId="5415D0AC" w14:textId="77777777" w:rsidR="009724E0" w:rsidRPr="000F0139" w:rsidRDefault="009724E0" w:rsidP="009724E0">
            <w:pPr>
              <w:spacing w:after="0pt"/>
              <w:jc w:val="center"/>
              <w:rPr>
                <w:rFonts w:ascii="Verdana" w:hAnsi="Verdana"/>
                <w:b/>
              </w:rPr>
            </w:pPr>
            <w:r w:rsidRPr="000F0139">
              <w:rPr>
                <w:rFonts w:ascii="Verdana" w:hAnsi="Verdana"/>
                <w:b/>
                <w:color w:val="FFFFFF" w:themeColor="background1"/>
                <w:sz w:val="24"/>
              </w:rPr>
              <w:t>Partie VALIDATION</w:t>
            </w:r>
          </w:p>
        </w:tc>
      </w:tr>
      <w:tr w:rsidR="009724E0" w:rsidRPr="000F0139" w14:paraId="3BD86942" w14:textId="77777777" w:rsidTr="009724E0">
        <w:tc>
          <w:tcPr>
            <w:tcW w:w="268.90pt" w:type="dxa"/>
            <w:shd w:val="clear" w:color="auto" w:fill="C6C3B2"/>
          </w:tcPr>
          <w:p w14:paraId="05D097F6" w14:textId="77777777" w:rsidR="009724E0" w:rsidRPr="000F0139" w:rsidRDefault="009724E0" w:rsidP="009724E0">
            <w:pPr>
              <w:spacing w:after="0p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F0139">
              <w:rPr>
                <w:rFonts w:ascii="Verdana" w:hAnsi="Verdana"/>
                <w:b/>
                <w:noProof/>
                <w:sz w:val="20"/>
                <w:szCs w:val="20"/>
              </w:rPr>
              <w:t>NOM Prénom</w:t>
            </w:r>
          </w:p>
        </w:tc>
        <w:tc>
          <w:tcPr>
            <w:tcW w:w="233.25pt" w:type="dxa"/>
            <w:shd w:val="clear" w:color="auto" w:fill="C6C3B2"/>
          </w:tcPr>
          <w:p w14:paraId="2E627F2D" w14:textId="77777777" w:rsidR="009724E0" w:rsidRPr="000F0139" w:rsidRDefault="009724E0" w:rsidP="009724E0">
            <w:pPr>
              <w:spacing w:after="0p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F0139">
              <w:rPr>
                <w:rFonts w:ascii="Verdana" w:hAnsi="Verdana"/>
                <w:b/>
                <w:sz w:val="20"/>
                <w:szCs w:val="20"/>
              </w:rPr>
              <w:t>SIGNATURE</w:t>
            </w:r>
          </w:p>
        </w:tc>
        <w:tc>
          <w:tcPr>
            <w:tcW w:w="277.50pt" w:type="dxa"/>
            <w:shd w:val="clear" w:color="auto" w:fill="C6C3B2"/>
          </w:tcPr>
          <w:p w14:paraId="13B5ADC7" w14:textId="77777777" w:rsidR="009724E0" w:rsidRPr="000F0139" w:rsidRDefault="009724E0" w:rsidP="009724E0">
            <w:pPr>
              <w:spacing w:after="0p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F0139">
              <w:rPr>
                <w:rFonts w:ascii="Verdana" w:hAnsi="Verdana"/>
                <w:b/>
                <w:bCs/>
                <w:sz w:val="20"/>
                <w:szCs w:val="20"/>
              </w:rPr>
              <w:t>TAMPON Aléa contrôles</w:t>
            </w:r>
          </w:p>
        </w:tc>
      </w:tr>
      <w:tr w:rsidR="009724E0" w:rsidRPr="000F0139" w14:paraId="5D339822" w14:textId="77777777" w:rsidTr="0010538A">
        <w:trPr>
          <w:trHeight w:val="1122"/>
        </w:trPr>
        <w:tc>
          <w:tcPr>
            <w:tcW w:w="268.90pt" w:type="dxa"/>
            <w:vAlign w:val="center"/>
          </w:tcPr>
          <w:p w14:paraId="784AEB21" w14:textId="77777777" w:rsidR="009724E0" w:rsidRPr="000F0139" w:rsidRDefault="009724E0" w:rsidP="009724E0">
            <w:pPr>
              <w:spacing w:after="0pt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33.25pt" w:type="dxa"/>
          </w:tcPr>
          <w:p w14:paraId="6D2B4F3D" w14:textId="77777777" w:rsidR="009724E0" w:rsidRPr="000F0139" w:rsidRDefault="009724E0" w:rsidP="00C87DDA">
            <w:pPr>
              <w:spacing w:after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7.50pt" w:type="dxa"/>
          </w:tcPr>
          <w:p w14:paraId="318BD9E9" w14:textId="77777777" w:rsidR="009724E0" w:rsidRPr="000F0139" w:rsidRDefault="009724E0" w:rsidP="00C87DDA">
            <w:pPr>
              <w:spacing w:after="0pt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F603E0D" w14:textId="77777777" w:rsidR="009724E0" w:rsidRPr="00DA548A" w:rsidRDefault="009724E0" w:rsidP="00C87DDA">
      <w:pPr>
        <w:spacing w:after="0pt"/>
        <w:rPr>
          <w:rFonts w:ascii="Century Gothic" w:hAnsi="Century Gothic"/>
          <w:sz w:val="4"/>
          <w:szCs w:val="10"/>
        </w:rPr>
      </w:pPr>
    </w:p>
    <w:sectPr w:rsidR="009724E0" w:rsidRPr="00DA548A" w:rsidSect="001663CF">
      <w:headerReference w:type="default" r:id="rId10"/>
      <w:footerReference w:type="default" r:id="rId11"/>
      <w:pgSz w:w="841.90pt" w:h="595.30pt" w:orient="landscape"/>
      <w:pgMar w:top="14.95pt" w:right="70.85pt" w:bottom="70.85pt" w:left="70.85pt" w:header="14.20pt" w:footer="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4F1CE0B2" w14:textId="77777777" w:rsidR="00510750" w:rsidRDefault="00510750" w:rsidP="00F303C7">
      <w:pPr>
        <w:spacing w:after="0pt" w:line="12pt" w:lineRule="auto"/>
      </w:pPr>
      <w:r>
        <w:separator/>
      </w:r>
    </w:p>
  </w:endnote>
  <w:endnote w:type="continuationSeparator" w:id="0">
    <w:p w14:paraId="65E74EF9" w14:textId="77777777" w:rsidR="00510750" w:rsidRDefault="00510750" w:rsidP="00F303C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characterSet="iso-8859-1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characterSet="iso-8859-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W w:w="786.75pt" w:type="dxa"/>
      <w:tblInd w:w="-18.05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Look w:firstRow="1" w:lastRow="0" w:firstColumn="1" w:lastColumn="0" w:noHBand="0" w:noVBand="1"/>
    </w:tblPr>
    <w:tblGrid>
      <w:gridCol w:w="15735"/>
    </w:tblGrid>
    <w:tr w:rsidR="00BE4299" w:rsidRPr="000F0139" w14:paraId="1EA4FA53" w14:textId="77777777" w:rsidTr="000066E9">
      <w:tc>
        <w:tcPr>
          <w:tcW w:w="786.75pt" w:type="dxa"/>
        </w:tcPr>
        <w:p w14:paraId="1541F6C7" w14:textId="77777777" w:rsidR="00BE4299" w:rsidRPr="000F0139" w:rsidRDefault="00BE4299" w:rsidP="00C87DDA">
          <w:pPr>
            <w:spacing w:after="0pt"/>
            <w:jc w:val="center"/>
            <w:rPr>
              <w:rFonts w:ascii="Verdana" w:hAnsi="Verdana"/>
              <w:b/>
              <w:color w:val="D97803"/>
              <w:sz w:val="20"/>
            </w:rPr>
          </w:pPr>
          <w:r w:rsidRPr="000F0139">
            <w:rPr>
              <w:rFonts w:ascii="Verdana" w:hAnsi="Verdana"/>
              <w:b/>
              <w:color w:val="D97803"/>
              <w:sz w:val="20"/>
            </w:rPr>
            <w:t>Contact Aléa Contrôles : 05 82 95 19 19 ou assistante@aleacontroles.com</w:t>
          </w:r>
        </w:p>
      </w:tc>
    </w:tr>
    <w:tr w:rsidR="00BE4299" w:rsidRPr="000F0139" w14:paraId="1970E37C" w14:textId="77777777" w:rsidTr="00B53D14">
      <w:tc>
        <w:tcPr>
          <w:tcW w:w="786.75pt" w:type="dxa"/>
          <w:shd w:val="clear" w:color="auto" w:fill="C6C3B2"/>
        </w:tcPr>
        <w:p w14:paraId="3A240750" w14:textId="77777777" w:rsidR="00BE4299" w:rsidRPr="000F0139" w:rsidRDefault="00BE4299" w:rsidP="008D13DB">
          <w:pPr>
            <w:shd w:val="clear" w:color="auto" w:fill="C6C3B2"/>
            <w:spacing w:after="0pt"/>
            <w:jc w:val="center"/>
            <w:rPr>
              <w:rFonts w:ascii="Verdana" w:hAnsi="Verdana"/>
              <w:sz w:val="18"/>
            </w:rPr>
          </w:pPr>
          <w:r w:rsidRPr="000F0139">
            <w:rPr>
              <w:rFonts w:ascii="Verdana" w:hAnsi="Verdana"/>
              <w:sz w:val="18"/>
            </w:rPr>
            <w:t>2, rue Jacques Lemercier  31000 TOULOUSE. Numéro déclaration d’activité </w:t>
          </w:r>
          <w:r w:rsidRPr="000F0139">
            <w:rPr>
              <w:rFonts w:ascii="Verdana" w:hAnsi="Verdana"/>
              <w:sz w:val="18"/>
              <w:szCs w:val="18"/>
            </w:rPr>
            <w:t xml:space="preserve">: </w:t>
          </w:r>
          <w:r w:rsidRPr="000F0139">
            <w:rPr>
              <w:rFonts w:ascii="Verdana" w:hAnsi="Verdana" w:cs="Arial"/>
              <w:sz w:val="18"/>
              <w:szCs w:val="18"/>
            </w:rPr>
            <w:t>n° 73.31.03102.31</w:t>
          </w:r>
        </w:p>
        <w:p w14:paraId="133954A4" w14:textId="77777777" w:rsidR="00BE4299" w:rsidRPr="000F0139" w:rsidRDefault="00BE4299" w:rsidP="008D13DB">
          <w:pPr>
            <w:shd w:val="clear" w:color="auto" w:fill="C6C3B2"/>
            <w:spacing w:after="0pt"/>
            <w:jc w:val="center"/>
            <w:rPr>
              <w:rFonts w:ascii="Verdana" w:hAnsi="Verdana"/>
              <w:sz w:val="18"/>
            </w:rPr>
          </w:pPr>
          <w:r w:rsidRPr="000F0139">
            <w:rPr>
              <w:rFonts w:ascii="Verdana" w:hAnsi="Verdana"/>
              <w:sz w:val="18"/>
            </w:rPr>
            <w:t>Raison sociale : DIAGAMTER. SAS au capital de 50 000 euros . RCS Toulouse B411 007 834  Siret 41100783400038. APE 7112 B. Assurance RCP AXA n°</w:t>
          </w:r>
          <w:r w:rsidR="00022BDD" w:rsidRPr="000F0139">
            <w:rPr>
              <w:rFonts w:ascii="Verdana" w:hAnsi="Verdana"/>
              <w:sz w:val="18"/>
            </w:rPr>
            <w:t>577 100 33 04</w:t>
          </w:r>
        </w:p>
      </w:tc>
    </w:tr>
  </w:tbl>
  <w:p w14:paraId="1AD3BF9A" w14:textId="77777777" w:rsidR="00BE4299" w:rsidRPr="000F0139" w:rsidRDefault="00BE4299" w:rsidP="00DA548A">
    <w:pPr>
      <w:pStyle w:val="Pieddepage"/>
      <w:ind w:end="-39.10pt"/>
      <w:jc w:val="end"/>
      <w:rPr>
        <w:rFonts w:ascii="Verdana" w:hAnsi="Verdana"/>
        <w:sz w:val="18"/>
        <w:szCs w:val="18"/>
      </w:rPr>
    </w:pPr>
    <w:r w:rsidRPr="000F0139">
      <w:rPr>
        <w:rFonts w:ascii="Verdana" w:hAnsi="Verdana"/>
        <w:sz w:val="18"/>
        <w:szCs w:val="18"/>
      </w:rPr>
      <w:t xml:space="preserve">Page </w:t>
    </w:r>
    <w:r w:rsidRPr="000F0139">
      <w:rPr>
        <w:rFonts w:ascii="Verdana" w:hAnsi="Verdana"/>
        <w:b/>
        <w:bCs/>
        <w:sz w:val="18"/>
        <w:szCs w:val="18"/>
      </w:rPr>
      <w:fldChar w:fldCharType="begin"/>
    </w:r>
    <w:r w:rsidRPr="000F0139">
      <w:rPr>
        <w:rFonts w:ascii="Verdana" w:hAnsi="Verdana"/>
        <w:b/>
        <w:bCs/>
        <w:sz w:val="18"/>
        <w:szCs w:val="18"/>
      </w:rPr>
      <w:instrText>PAGE  \* Arabic  \* MERGEFORMAT</w:instrText>
    </w:r>
    <w:r w:rsidRPr="000F0139">
      <w:rPr>
        <w:rFonts w:ascii="Verdana" w:hAnsi="Verdana"/>
        <w:b/>
        <w:bCs/>
        <w:sz w:val="18"/>
        <w:szCs w:val="18"/>
      </w:rPr>
      <w:fldChar w:fldCharType="separate"/>
    </w:r>
    <w:r w:rsidR="0057342D" w:rsidRPr="000F0139">
      <w:rPr>
        <w:rFonts w:ascii="Verdana" w:hAnsi="Verdana"/>
        <w:b/>
        <w:bCs/>
        <w:noProof/>
        <w:sz w:val="18"/>
        <w:szCs w:val="18"/>
      </w:rPr>
      <w:t>4</w:t>
    </w:r>
    <w:r w:rsidRPr="000F0139">
      <w:rPr>
        <w:rFonts w:ascii="Verdana" w:hAnsi="Verdana"/>
        <w:b/>
        <w:bCs/>
        <w:sz w:val="18"/>
        <w:szCs w:val="18"/>
      </w:rPr>
      <w:fldChar w:fldCharType="end"/>
    </w:r>
    <w:r w:rsidRPr="000F0139">
      <w:rPr>
        <w:rFonts w:ascii="Verdana" w:hAnsi="Verdana"/>
        <w:sz w:val="18"/>
        <w:szCs w:val="18"/>
      </w:rPr>
      <w:t xml:space="preserve"> sur </w:t>
    </w:r>
    <w:r w:rsidRPr="000F0139">
      <w:rPr>
        <w:rFonts w:ascii="Verdana" w:hAnsi="Verdana"/>
        <w:b/>
        <w:bCs/>
        <w:sz w:val="18"/>
        <w:szCs w:val="18"/>
      </w:rPr>
      <w:fldChar w:fldCharType="begin"/>
    </w:r>
    <w:r w:rsidRPr="000F0139">
      <w:rPr>
        <w:rFonts w:ascii="Verdana" w:hAnsi="Verdana"/>
        <w:b/>
        <w:bCs/>
        <w:sz w:val="18"/>
        <w:szCs w:val="18"/>
      </w:rPr>
      <w:instrText>NUMPAGES  \* Arabic  \* MERGEFORMAT</w:instrText>
    </w:r>
    <w:r w:rsidRPr="000F0139">
      <w:rPr>
        <w:rFonts w:ascii="Verdana" w:hAnsi="Verdana"/>
        <w:b/>
        <w:bCs/>
        <w:sz w:val="18"/>
        <w:szCs w:val="18"/>
      </w:rPr>
      <w:fldChar w:fldCharType="separate"/>
    </w:r>
    <w:r w:rsidR="0057342D" w:rsidRPr="000F0139">
      <w:rPr>
        <w:rFonts w:ascii="Verdana" w:hAnsi="Verdana"/>
        <w:b/>
        <w:bCs/>
        <w:noProof/>
        <w:sz w:val="18"/>
        <w:szCs w:val="18"/>
      </w:rPr>
      <w:t>4</w:t>
    </w:r>
    <w:r w:rsidRPr="000F0139">
      <w:rPr>
        <w:rFonts w:ascii="Verdana" w:hAnsi="Verdana"/>
        <w:b/>
        <w:bCs/>
        <w:sz w:val="18"/>
        <w:szCs w:val="18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4417FA14" w14:textId="77777777" w:rsidR="00510750" w:rsidRDefault="00510750" w:rsidP="00F303C7">
      <w:pPr>
        <w:spacing w:after="0pt" w:line="12pt" w:lineRule="auto"/>
      </w:pPr>
      <w:r>
        <w:separator/>
      </w:r>
    </w:p>
  </w:footnote>
  <w:footnote w:type="continuationSeparator" w:id="0">
    <w:p w14:paraId="7B9EAEC5" w14:textId="77777777" w:rsidR="00510750" w:rsidRDefault="00510750" w:rsidP="00F303C7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W w:w="779.65pt" w:type="dxa"/>
      <w:tblInd w:w="-18.05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Look w:firstRow="1" w:lastRow="0" w:firstColumn="1" w:lastColumn="0" w:noHBand="0" w:noVBand="1"/>
    </w:tblPr>
    <w:tblGrid>
      <w:gridCol w:w="5104"/>
      <w:gridCol w:w="6237"/>
      <w:gridCol w:w="4252"/>
    </w:tblGrid>
    <w:tr w:rsidR="00BE4299" w:rsidRPr="00B53D14" w14:paraId="44F062B2" w14:textId="77777777" w:rsidTr="000F0139">
      <w:trPr>
        <w:trHeight w:val="1137"/>
      </w:trPr>
      <w:tc>
        <w:tcPr>
          <w:tcW w:w="255.20pt" w:type="dxa"/>
          <w:vAlign w:val="center"/>
        </w:tcPr>
        <w:p w14:paraId="264CEC83" w14:textId="77777777" w:rsidR="00BE4299" w:rsidRPr="00B53D14" w:rsidRDefault="000F0139" w:rsidP="000F0139">
          <w:pPr>
            <w:pStyle w:val="En-tte"/>
            <w:spacing w:after="0pt"/>
            <w:jc w:val="center"/>
            <w:rPr>
              <w:rFonts w:ascii="Century Gothic" w:hAnsi="Century Gothic"/>
              <w:noProof/>
              <w:sz w:val="16"/>
              <w:szCs w:val="16"/>
              <w:lang w:eastAsia="fr-FR"/>
            </w:rPr>
          </w:pPr>
          <w:r>
            <w:rPr>
              <w:noProof/>
            </w:rPr>
            <w:drawing>
              <wp:inline distT="0" distB="0" distL="0" distR="0" wp14:anchorId="70AEF96B" wp14:editId="03A36C78">
                <wp:extent cx="2167695" cy="679523"/>
                <wp:effectExtent l="0" t="0" r="4445" b="6350"/>
                <wp:docPr id="1" name="Image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" name="Bloc Marque Aléa Contrôles Horizontal HD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.185%" t="33.692%" r="13.04%" b="33.138%"/>
                        <a:stretch/>
                      </pic:blipFill>
                      <pic:spPr bwMode="auto">
                        <a:xfrm>
                          <a:off x="0" y="0"/>
                          <a:ext cx="2187860" cy="6858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.85pt" w:type="dxa"/>
          <w:vAlign w:val="center"/>
        </w:tcPr>
        <w:p w14:paraId="701A1B07" w14:textId="77777777" w:rsidR="00BE4299" w:rsidRPr="000F0139" w:rsidRDefault="00BE4299" w:rsidP="00B53D14">
          <w:pPr>
            <w:spacing w:after="0pt"/>
            <w:jc w:val="center"/>
            <w:rPr>
              <w:rStyle w:val="Rfrencelgre"/>
              <w:rFonts w:ascii="Verdana" w:hAnsi="Verdana"/>
              <w:b/>
              <w:sz w:val="24"/>
            </w:rPr>
          </w:pPr>
          <w:r w:rsidRPr="000F0139">
            <w:rPr>
              <w:rFonts w:ascii="Verdana" w:hAnsi="Verdana"/>
              <w:b/>
              <w:color w:val="D97803"/>
              <w:sz w:val="36"/>
            </w:rPr>
            <w:t>Feuille d’Emargement</w:t>
          </w:r>
        </w:p>
      </w:tc>
      <w:tc>
        <w:tcPr>
          <w:tcW w:w="212.60pt" w:type="dxa"/>
          <w:vAlign w:val="center"/>
        </w:tcPr>
        <w:p w14:paraId="348BD9A6" w14:textId="77777777" w:rsidR="00BE4299" w:rsidRPr="000F0139" w:rsidRDefault="00BE4299" w:rsidP="00B53D14">
          <w:pPr>
            <w:pStyle w:val="En-tte"/>
            <w:spacing w:after="0pt"/>
            <w:rPr>
              <w:rFonts w:ascii="Verdana" w:hAnsi="Verdana"/>
              <w:sz w:val="20"/>
              <w:lang w:val="en-US"/>
            </w:rPr>
          </w:pPr>
          <w:r w:rsidRPr="000F0139">
            <w:rPr>
              <w:rFonts w:ascii="Verdana" w:hAnsi="Verdana"/>
              <w:sz w:val="20"/>
              <w:lang w:val="en-US"/>
            </w:rPr>
            <w:t>Réf : S-FO-13-A</w:t>
          </w:r>
        </w:p>
        <w:p w14:paraId="742983C0" w14:textId="77777777" w:rsidR="00BE4299" w:rsidRPr="000F0139" w:rsidRDefault="00CC085F" w:rsidP="00B53D14">
          <w:pPr>
            <w:pStyle w:val="En-tte"/>
            <w:spacing w:after="0pt"/>
            <w:rPr>
              <w:rFonts w:ascii="Verdana" w:hAnsi="Verdana"/>
              <w:sz w:val="20"/>
              <w:lang w:val="en-US"/>
            </w:rPr>
          </w:pPr>
          <w:r w:rsidRPr="000F0139">
            <w:rPr>
              <w:rFonts w:ascii="Verdana" w:hAnsi="Verdana"/>
              <w:sz w:val="20"/>
              <w:lang w:val="en-US"/>
            </w:rPr>
            <w:t xml:space="preserve">Date : </w:t>
          </w:r>
          <w:r w:rsidR="0057342D" w:rsidRPr="000F0139">
            <w:rPr>
              <w:rFonts w:ascii="Verdana" w:hAnsi="Verdana"/>
              <w:sz w:val="20"/>
              <w:lang w:val="en-US"/>
            </w:rPr>
            <w:t>24/0</w:t>
          </w:r>
          <w:r w:rsidR="000F0139">
            <w:rPr>
              <w:rFonts w:ascii="Verdana" w:hAnsi="Verdana"/>
              <w:sz w:val="20"/>
              <w:lang w:val="en-US"/>
            </w:rPr>
            <w:t>9</w:t>
          </w:r>
          <w:r w:rsidR="0057342D" w:rsidRPr="000F0139">
            <w:rPr>
              <w:rFonts w:ascii="Verdana" w:hAnsi="Verdana"/>
              <w:sz w:val="20"/>
              <w:lang w:val="en-US"/>
            </w:rPr>
            <w:t>/</w:t>
          </w:r>
          <w:r w:rsidRPr="000F0139">
            <w:rPr>
              <w:rFonts w:ascii="Verdana" w:hAnsi="Verdana"/>
              <w:sz w:val="20"/>
              <w:lang w:val="en-US"/>
            </w:rPr>
            <w:t>1</w:t>
          </w:r>
          <w:r w:rsidR="000F0139">
            <w:rPr>
              <w:rFonts w:ascii="Verdana" w:hAnsi="Verdana"/>
              <w:sz w:val="20"/>
              <w:lang w:val="en-US"/>
            </w:rPr>
            <w:t>8</w:t>
          </w:r>
        </w:p>
        <w:p w14:paraId="77B063C5" w14:textId="77777777" w:rsidR="00BE4299" w:rsidRPr="000F0139" w:rsidRDefault="0057342D" w:rsidP="00B53D14">
          <w:pPr>
            <w:pStyle w:val="En-tte"/>
            <w:spacing w:after="0pt"/>
            <w:rPr>
              <w:rFonts w:ascii="Verdana" w:hAnsi="Verdana"/>
            </w:rPr>
          </w:pPr>
          <w:r w:rsidRPr="000F0139">
            <w:rPr>
              <w:rFonts w:ascii="Verdana" w:hAnsi="Verdana"/>
              <w:sz w:val="20"/>
            </w:rPr>
            <w:t xml:space="preserve">Indice : </w:t>
          </w:r>
          <w:r w:rsidR="000F0139">
            <w:rPr>
              <w:rFonts w:ascii="Verdana" w:hAnsi="Verdana"/>
              <w:sz w:val="20"/>
            </w:rPr>
            <w:t>3</w:t>
          </w:r>
        </w:p>
      </w:tc>
    </w:tr>
  </w:tbl>
  <w:p w14:paraId="55071051" w14:textId="77777777" w:rsidR="00BE4299" w:rsidRPr="00B53D14" w:rsidRDefault="00BE4299" w:rsidP="001663CF">
    <w:pPr>
      <w:pStyle w:val="En-tte"/>
      <w:tabs>
        <w:tab w:val="clear" w:pos="226.80pt"/>
        <w:tab w:val="clear" w:pos="453.60pt"/>
        <w:tab w:val="start" w:pos="151.50pt"/>
      </w:tabs>
      <w:spacing w:after="0pt"/>
      <w:rPr>
        <w:sz w:val="10"/>
        <w:szCs w:val="10"/>
      </w:rPr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attachedTemplate r:id="rId1"/>
  <w:defaultTabStop w:val="35.40pt"/>
  <w:hyphenationZone w:val="21.25pt"/>
  <w:drawingGridHorizontalSpacing w:val="5.50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18"/>
    <w:rsid w:val="000066E9"/>
    <w:rsid w:val="00022BDD"/>
    <w:rsid w:val="00073693"/>
    <w:rsid w:val="00082D54"/>
    <w:rsid w:val="0008682B"/>
    <w:rsid w:val="000A5D5F"/>
    <w:rsid w:val="000B4FA1"/>
    <w:rsid w:val="000F0139"/>
    <w:rsid w:val="000F3F50"/>
    <w:rsid w:val="0010538A"/>
    <w:rsid w:val="00122E18"/>
    <w:rsid w:val="00130065"/>
    <w:rsid w:val="001501ED"/>
    <w:rsid w:val="00150F52"/>
    <w:rsid w:val="00151566"/>
    <w:rsid w:val="001663CF"/>
    <w:rsid w:val="00166FD6"/>
    <w:rsid w:val="001D2B4A"/>
    <w:rsid w:val="001D759A"/>
    <w:rsid w:val="001F096F"/>
    <w:rsid w:val="001F0AEB"/>
    <w:rsid w:val="00222372"/>
    <w:rsid w:val="002231DA"/>
    <w:rsid w:val="00267E30"/>
    <w:rsid w:val="002C0A19"/>
    <w:rsid w:val="002D63CE"/>
    <w:rsid w:val="002E4A99"/>
    <w:rsid w:val="003209F9"/>
    <w:rsid w:val="0033475B"/>
    <w:rsid w:val="00354E99"/>
    <w:rsid w:val="00382BF5"/>
    <w:rsid w:val="00383357"/>
    <w:rsid w:val="00392323"/>
    <w:rsid w:val="003A2A8F"/>
    <w:rsid w:val="003B1624"/>
    <w:rsid w:val="003C266E"/>
    <w:rsid w:val="004502AC"/>
    <w:rsid w:val="0045297F"/>
    <w:rsid w:val="00510750"/>
    <w:rsid w:val="00525E6B"/>
    <w:rsid w:val="005422D7"/>
    <w:rsid w:val="005552A7"/>
    <w:rsid w:val="0057342D"/>
    <w:rsid w:val="00593B3D"/>
    <w:rsid w:val="006044AE"/>
    <w:rsid w:val="00634379"/>
    <w:rsid w:val="006451B9"/>
    <w:rsid w:val="00681AE0"/>
    <w:rsid w:val="006836D3"/>
    <w:rsid w:val="006A601C"/>
    <w:rsid w:val="006E1632"/>
    <w:rsid w:val="007B48CA"/>
    <w:rsid w:val="007B7DE0"/>
    <w:rsid w:val="008029BE"/>
    <w:rsid w:val="0080459D"/>
    <w:rsid w:val="00810243"/>
    <w:rsid w:val="00872CCE"/>
    <w:rsid w:val="00880BA4"/>
    <w:rsid w:val="008A4992"/>
    <w:rsid w:val="008C11F1"/>
    <w:rsid w:val="008C503B"/>
    <w:rsid w:val="008D13DB"/>
    <w:rsid w:val="008E3705"/>
    <w:rsid w:val="00901EDE"/>
    <w:rsid w:val="009151A7"/>
    <w:rsid w:val="0095326E"/>
    <w:rsid w:val="009724E0"/>
    <w:rsid w:val="009A371D"/>
    <w:rsid w:val="009A3FCA"/>
    <w:rsid w:val="009B74B7"/>
    <w:rsid w:val="009E7309"/>
    <w:rsid w:val="00A117AA"/>
    <w:rsid w:val="00A51BE8"/>
    <w:rsid w:val="00B1722A"/>
    <w:rsid w:val="00B44615"/>
    <w:rsid w:val="00B53D14"/>
    <w:rsid w:val="00BA11D1"/>
    <w:rsid w:val="00BD622F"/>
    <w:rsid w:val="00BE4299"/>
    <w:rsid w:val="00C0385E"/>
    <w:rsid w:val="00C313DF"/>
    <w:rsid w:val="00C87DDA"/>
    <w:rsid w:val="00C94770"/>
    <w:rsid w:val="00CC085F"/>
    <w:rsid w:val="00D0252D"/>
    <w:rsid w:val="00D372F8"/>
    <w:rsid w:val="00D401DA"/>
    <w:rsid w:val="00D47DB8"/>
    <w:rsid w:val="00D81FDF"/>
    <w:rsid w:val="00D83B84"/>
    <w:rsid w:val="00DA548A"/>
    <w:rsid w:val="00DB0B8F"/>
    <w:rsid w:val="00DC1B66"/>
    <w:rsid w:val="00DD453E"/>
    <w:rsid w:val="00E23D0F"/>
    <w:rsid w:val="00E3540A"/>
    <w:rsid w:val="00E3664D"/>
    <w:rsid w:val="00E407F7"/>
    <w:rsid w:val="00E40990"/>
    <w:rsid w:val="00E5568D"/>
    <w:rsid w:val="00EC2F4C"/>
    <w:rsid w:val="00F04E7C"/>
    <w:rsid w:val="00F26BEE"/>
    <w:rsid w:val="00F303C7"/>
    <w:rsid w:val="00F35833"/>
    <w:rsid w:val="00F8153B"/>
    <w:rsid w:val="00F832D6"/>
    <w:rsid w:val="00FA2E0D"/>
    <w:rsid w:val="00FB6C28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D05C7D"/>
  <w15:docId w15:val="{7187663B-3C77-4607-995F-99F932972CB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0D"/>
    <w:pPr>
      <w:spacing w:after="10pt" w:line="13.80pt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2372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2372"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qFormat/>
    <w:rsid w:val="00222372"/>
    <w:pPr>
      <w:spacing w:after="0pt" w:line="12pt" w:lineRule="auto"/>
      <w:jc w:val="center"/>
    </w:pPr>
    <w:rPr>
      <w:rFonts w:ascii="Times New Roman" w:eastAsia="Times New Roman" w:hAnsi="Times New Roman"/>
      <w:b/>
      <w:bCs/>
      <w:sz w:val="40"/>
      <w:szCs w:val="24"/>
      <w:lang w:eastAsia="fr-FR"/>
    </w:rPr>
  </w:style>
  <w:style w:type="character" w:customStyle="1" w:styleId="TitreCar">
    <w:name w:val="Titre Car"/>
    <w:basedOn w:val="Policepardfaut"/>
    <w:link w:val="Titre"/>
    <w:rsid w:val="00222372"/>
    <w:rPr>
      <w:rFonts w:ascii="Times New Roman" w:eastAsia="Times New Roman" w:hAnsi="Times New Roman" w:cs="Times New Roman"/>
      <w:b/>
      <w:bCs/>
      <w:sz w:val="40"/>
      <w:szCs w:val="24"/>
      <w:lang w:eastAsia="fr-FR"/>
    </w:rPr>
  </w:style>
  <w:style w:type="table" w:styleId="Grilledutableau">
    <w:name w:val="Table Grid"/>
    <w:basedOn w:val="TableauNormal"/>
    <w:uiPriority w:val="39"/>
    <w:rsid w:val="00222372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303C7"/>
    <w:pPr>
      <w:tabs>
        <w:tab w:val="center" w:pos="226.80pt"/>
        <w:tab w:val="end" w:pos="453.60pt"/>
      </w:tabs>
    </w:pPr>
  </w:style>
  <w:style w:type="character" w:customStyle="1" w:styleId="En-tteCar">
    <w:name w:val="En-tête Car"/>
    <w:basedOn w:val="Policepardfaut"/>
    <w:link w:val="En-tte"/>
    <w:uiPriority w:val="99"/>
    <w:rsid w:val="00F303C7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F303C7"/>
    <w:pPr>
      <w:tabs>
        <w:tab w:val="center" w:pos="226.80pt"/>
        <w:tab w:val="end" w:pos="453.60pt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03C7"/>
    <w:rPr>
      <w:sz w:val="22"/>
      <w:szCs w:val="22"/>
      <w:lang w:eastAsia="en-US"/>
    </w:rPr>
  </w:style>
  <w:style w:type="character" w:styleId="Rfrencelgre">
    <w:name w:val="Subtle Reference"/>
    <w:aliases w:val="Référence"/>
    <w:basedOn w:val="Policepardfaut"/>
    <w:uiPriority w:val="31"/>
    <w:qFormat/>
    <w:rsid w:val="00B53D14"/>
    <w:rPr>
      <w:rFonts w:ascii="Century Gothic" w:hAnsi="Century Gothic"/>
      <w:smallCaps/>
      <w:color w:val="D97803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3208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9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49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32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1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77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endnotes" Target="endnotes.xml"/><Relationship Id="rId13" Type="http://purl.oclc.org/ooxml/officeDocument/relationships/theme" Target="theme/theme1.xml"/><Relationship Id="rId3" Type="http://purl.oclc.org/ooxml/officeDocument/relationships/customXml" Target="../customXml/item3.xml"/><Relationship Id="rId7" Type="http://purl.oclc.org/ooxml/officeDocument/relationships/footnotes" Target="footnotes.xml"/><Relationship Id="rId12" Type="http://purl.oclc.org/ooxml/officeDocument/relationships/fontTable" Target="fontTable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webSettings" Target="webSettings.xml"/><Relationship Id="rId11" Type="http://purl.oclc.org/ooxml/officeDocument/relationships/footer" Target="footer1.xml"/><Relationship Id="rId5" Type="http://purl.oclc.org/ooxml/officeDocument/relationships/settings" Target="settings.xml"/><Relationship Id="rId10" Type="http://purl.oclc.org/ooxml/officeDocument/relationships/header" Target="header1.xml"/><Relationship Id="rId4" Type="http://purl.oclc.org/ooxml/officeDocument/relationships/styles" Target="styles.xml"/><Relationship Id="rId9" Type="http://purl.oclc.org/ooxml/officeDocument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a.nguyen\Documents\Travail\aleaAC\backend\src\generation\template\feuilleEmargement.dotx" TargetMode="Externa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6D9382A9C54E4D990CD9D0699C12D6" ma:contentTypeVersion="10" ma:contentTypeDescription="Crée un document." ma:contentTypeScope="" ma:versionID="4d935152dbc8e6061ac360041d8374a3">
  <xsd:schema xmlns:xsd="http://www.w3.org/2001/XMLSchema" xmlns:xs="http://www.w3.org/2001/XMLSchema" xmlns:p="http://schemas.microsoft.com/office/2006/metadata/properties" xmlns:ns2="c4446515-8b2a-4caf-a335-d5ef65c467f4" xmlns:ns3="9389e5d4-79ee-4ed3-83d1-f6c81d6e1877" targetNamespace="http://schemas.microsoft.com/office/2006/metadata/properties" ma:root="true" ma:fieldsID="c57ac1fa79b369e8a519965ff313728f" ns2:_="" ns3:_="">
    <xsd:import namespace="c4446515-8b2a-4caf-a335-d5ef65c467f4"/>
    <xsd:import namespace="9389e5d4-79ee-4ed3-83d1-f6c81d6e18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46515-8b2a-4caf-a335-d5ef65c467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9e5d4-79ee-4ed3-83d1-f6c81d6e1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purl.oclc.org/ooxml/officeDocument/customXml" ds:itemID="{9A6F0F11-1FC7-47BD-9B53-508AA9A86EEB}">
  <ds:schemaRefs>
    <ds:schemaRef ds:uri="http://schemas.microsoft.com/sharepoint/v3/contenttype/forms"/>
  </ds:schemaRefs>
</ds:datastoreItem>
</file>

<file path=customXml/itemProps2.xml><?xml version="1.0" encoding="utf-8"?>
<ds:datastoreItem xmlns:ds="http://purl.oclc.org/ooxml/officeDocument/customXml" ds:itemID="{9AFFFEDB-377E-4234-B923-C9E826B7B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46515-8b2a-4caf-a335-d5ef65c467f4"/>
    <ds:schemaRef ds:uri="9389e5d4-79ee-4ed3-83d1-f6c81d6e1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purl.oclc.org/ooxml/officeDocument/customXml" ds:itemID="{36CF4BDE-4CCC-4244-91E2-844A67983D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feuilleEmargement</Template>
  <TotalTime>110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 Nguyen</dc:creator>
  <cp:lastModifiedBy>Anh Nguyen</cp:lastModifiedBy>
  <cp:revision>45</cp:revision>
  <cp:lastPrinted>2016-10-18T10:05:00Z</cp:lastPrinted>
  <dcterms:created xsi:type="dcterms:W3CDTF">2019-07-11T07:13:00Z</dcterms:created>
  <dcterms:modified xsi:type="dcterms:W3CDTF">2019-08-14T13:57:00Z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0x010100ED6D9382A9C54E4D990CD9D0699C12D6</vt:lpwstr>
  </property>
</Properties>
</file>